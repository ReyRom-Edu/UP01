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C817" w14:textId="41371A6B" w:rsidR="00434A8B" w:rsidRPr="00434A8B" w:rsidRDefault="007009E7" w:rsidP="00434A8B">
      <w:pPr>
        <w:pStyle w:val="10"/>
        <w:tabs>
          <w:tab w:val="clear" w:pos="709"/>
        </w:tabs>
      </w:pPr>
      <w:r w:rsidRPr="00F45029">
        <w:t>Практическ</w:t>
      </w:r>
      <w:r w:rsidR="00783B79">
        <w:t>ая</w:t>
      </w:r>
      <w:r w:rsidR="00FA45AA" w:rsidRPr="00F45029">
        <w:t xml:space="preserve"> работ</w:t>
      </w:r>
      <w:r w:rsidR="00783B79">
        <w:t>а</w:t>
      </w:r>
      <w:r w:rsidR="00FA45AA" w:rsidRPr="00F45029">
        <w:t xml:space="preserve"> №</w:t>
      </w:r>
      <w:r w:rsidR="00922D0E" w:rsidRPr="00F45029">
        <w:t>1</w:t>
      </w:r>
      <w:r w:rsidR="00434A8B">
        <w:t>9</w:t>
      </w:r>
      <w:r w:rsidR="00434A8B">
        <w:br/>
      </w:r>
      <w:r w:rsidR="00434A8B" w:rsidRPr="00434A8B">
        <w:t>Настройка интерфейса приложения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107EC3E0" w:rsidR="00FA45AA" w:rsidRPr="002248EC" w:rsidRDefault="00FB6F61" w:rsidP="00382EE2">
      <w:pPr>
        <w:pStyle w:val="2"/>
      </w:pPr>
      <w:r w:rsidRPr="002248EC">
        <w:t xml:space="preserve">Изучить </w:t>
      </w:r>
      <w:r w:rsidR="005819CC" w:rsidRPr="002248EC">
        <w:t>основ</w:t>
      </w:r>
      <w:r w:rsidR="00EE78BE" w:rsidRPr="002248EC">
        <w:t xml:space="preserve">ные элементы </w:t>
      </w:r>
      <w:r w:rsidR="002248EC" w:rsidRPr="002248EC">
        <w:t>графического интерфейса</w:t>
      </w:r>
      <w:r w:rsidR="00EE78BE" w:rsidRPr="002248EC">
        <w:t xml:space="preserve"> </w:t>
      </w:r>
      <w:r w:rsidR="005819CC" w:rsidRPr="002248EC">
        <w:rPr>
          <w:lang w:val="en-US"/>
        </w:rPr>
        <w:t>Avalonia</w:t>
      </w:r>
      <w:r w:rsidR="005819CC" w:rsidRPr="002248EC">
        <w:t xml:space="preserve"> </w:t>
      </w:r>
      <w:r w:rsidR="005819CC" w:rsidRPr="002248EC">
        <w:rPr>
          <w:lang w:val="en-US"/>
        </w:rPr>
        <w:t>UI</w:t>
      </w:r>
      <w:r w:rsidR="009043E4" w:rsidRPr="002248EC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1A5A3D3E" w14:textId="168280FE" w:rsidR="007009E7" w:rsidRDefault="005711CD" w:rsidP="007009E7">
      <w:pPr>
        <w:pStyle w:val="2"/>
      </w:pPr>
      <w:r w:rsidRPr="00C111CE">
        <w:t xml:space="preserve">Создайте новый проект </w:t>
      </w:r>
      <w:r w:rsidRPr="00C111CE">
        <w:rPr>
          <w:lang w:val="en-US"/>
        </w:rPr>
        <w:t>Avalonia</w:t>
      </w:r>
    </w:p>
    <w:p w14:paraId="3145C657" w14:textId="6028B0EA" w:rsidR="00163C74" w:rsidRPr="00EC3E3D" w:rsidRDefault="006273A5" w:rsidP="00F23147">
      <w:pPr>
        <w:pStyle w:val="2"/>
        <w:numPr>
          <w:ilvl w:val="2"/>
          <w:numId w:val="6"/>
        </w:numPr>
      </w:pPr>
      <w:r>
        <w:t xml:space="preserve">Создать новый проект типа </w:t>
      </w:r>
      <w:r>
        <w:rPr>
          <w:lang w:val="en-US"/>
        </w:rPr>
        <w:t>Avalonia</w:t>
      </w:r>
      <w:r w:rsidRPr="006273A5">
        <w:t xml:space="preserve"> </w:t>
      </w:r>
      <w:r>
        <w:rPr>
          <w:lang w:val="en-US"/>
        </w:rPr>
        <w:t>C</w:t>
      </w:r>
      <w:r w:rsidRPr="006273A5">
        <w:t xml:space="preserve"># </w:t>
      </w:r>
      <w:r>
        <w:rPr>
          <w:lang w:val="en-US"/>
        </w:rPr>
        <w:t>Project</w:t>
      </w:r>
      <w:r w:rsidR="00C94B71" w:rsidRPr="00C94B71">
        <w:t xml:space="preserve"> </w:t>
      </w:r>
      <w:r w:rsidR="00C94B71">
        <w:t xml:space="preserve">и назвать его </w:t>
      </w:r>
      <w:r w:rsidR="00C94B71">
        <w:rPr>
          <w:lang w:val="en-US"/>
        </w:rPr>
        <w:t>HelloApp</w:t>
      </w:r>
    </w:p>
    <w:p w14:paraId="74475093" w14:textId="79454919" w:rsidR="00C94B71" w:rsidRDefault="00C94B71" w:rsidP="006273A5">
      <w:r>
        <w:t>При создании:</w:t>
      </w:r>
    </w:p>
    <w:p w14:paraId="3D7BAAB3" w14:textId="1B603113" w:rsidR="00F94BAF" w:rsidRDefault="00F94BAF" w:rsidP="006273A5">
      <w:r>
        <w:t xml:space="preserve">- выбрать платформу </w:t>
      </w:r>
      <w:r>
        <w:rPr>
          <w:lang w:val="en-US"/>
        </w:rPr>
        <w:t>Desktop</w:t>
      </w:r>
      <w:r w:rsidRPr="00EC3E3D">
        <w:t xml:space="preserve">, </w:t>
      </w:r>
      <w:r>
        <w:rPr>
          <w:lang w:val="en-US"/>
        </w:rPr>
        <w:t>Android</w:t>
      </w:r>
      <w:r>
        <w:t>,</w:t>
      </w:r>
    </w:p>
    <w:p w14:paraId="4F8D57CC" w14:textId="74EFA9D2" w:rsidR="00F94BAF" w:rsidRDefault="00F94BAF" w:rsidP="006273A5">
      <w:pPr>
        <w:rPr>
          <w:lang w:val="en-US"/>
        </w:rPr>
      </w:pPr>
      <w:r>
        <w:t xml:space="preserve">- указать фреймворк </w:t>
      </w:r>
      <w:r>
        <w:rPr>
          <w:lang w:val="en-US"/>
        </w:rPr>
        <w:t>CommunityToolkit</w:t>
      </w:r>
    </w:p>
    <w:p w14:paraId="6A0B07E6" w14:textId="6D764BDB" w:rsidR="00F94BAF" w:rsidRDefault="00803915" w:rsidP="00F23147">
      <w:pPr>
        <w:pStyle w:val="2"/>
        <w:numPr>
          <w:ilvl w:val="2"/>
          <w:numId w:val="6"/>
        </w:numPr>
      </w:pPr>
      <w:r>
        <w:t xml:space="preserve">Изменить </w:t>
      </w:r>
      <w:r w:rsidR="009510DA">
        <w:t xml:space="preserve">запускаемый проект на </w:t>
      </w:r>
      <w:r w:rsidR="009510DA">
        <w:rPr>
          <w:lang w:val="en-US"/>
        </w:rPr>
        <w:t>HelloApp</w:t>
      </w:r>
      <w:r w:rsidR="009510DA" w:rsidRPr="009510DA">
        <w:t>.</w:t>
      </w:r>
      <w:r w:rsidR="009510DA">
        <w:rPr>
          <w:lang w:val="en-US"/>
        </w:rPr>
        <w:t>Desktop</w:t>
      </w:r>
      <w:r w:rsidR="00CE5FE6" w:rsidRPr="00CE5FE6">
        <w:t xml:space="preserve">. </w:t>
      </w:r>
      <w:r w:rsidR="00CE5FE6">
        <w:t>Запустить приложение.</w:t>
      </w:r>
    </w:p>
    <w:p w14:paraId="0021081D" w14:textId="5A7D5A70" w:rsidR="00CE5FE6" w:rsidRPr="00F23147" w:rsidRDefault="00CE5FE6" w:rsidP="00F23147">
      <w:pPr>
        <w:pStyle w:val="2"/>
        <w:numPr>
          <w:ilvl w:val="2"/>
          <w:numId w:val="6"/>
        </w:numPr>
      </w:pPr>
      <w:r>
        <w:t xml:space="preserve">Изменить запускаемый проект на </w:t>
      </w:r>
      <w:r w:rsidR="008F1A70">
        <w:rPr>
          <w:lang w:val="en-US"/>
        </w:rPr>
        <w:t>HelloApp</w:t>
      </w:r>
      <w:r w:rsidR="008F1A70" w:rsidRPr="008F1A70">
        <w:t>.</w:t>
      </w:r>
      <w:r w:rsidR="008F1A70">
        <w:rPr>
          <w:lang w:val="en-US"/>
        </w:rPr>
        <w:t>Android</w:t>
      </w:r>
      <w:r w:rsidR="008F1A70" w:rsidRPr="008F1A70">
        <w:t xml:space="preserve">. </w:t>
      </w:r>
      <w:r w:rsidR="008F1A70">
        <w:t>Запустить приложение.</w:t>
      </w:r>
    </w:p>
    <w:p w14:paraId="24BAD71C" w14:textId="77777777" w:rsidR="00F94BAF" w:rsidRPr="00EC3E3D" w:rsidRDefault="00F94BAF" w:rsidP="006273A5"/>
    <w:p w14:paraId="538283DE" w14:textId="36CC53C8" w:rsidR="005E474D" w:rsidRPr="005E474D" w:rsidRDefault="005E474D" w:rsidP="00606167">
      <w:pPr>
        <w:pStyle w:val="2"/>
      </w:pPr>
      <w:r>
        <w:t>Добавление страниц</w:t>
      </w:r>
    </w:p>
    <w:p w14:paraId="19EEDEBE" w14:textId="743B8DEB" w:rsidR="00B005BC" w:rsidRPr="00606167" w:rsidRDefault="000350CB" w:rsidP="00B005BC">
      <w:pPr>
        <w:pStyle w:val="2"/>
        <w:numPr>
          <w:ilvl w:val="2"/>
          <w:numId w:val="6"/>
        </w:numPr>
      </w:pPr>
      <w:r>
        <w:t xml:space="preserve">Добавьте в приложение новую страницу </w:t>
      </w:r>
      <w:r w:rsidR="00D67F8A">
        <w:rPr>
          <w:lang w:val="en-US"/>
        </w:rPr>
        <w:t>HomeView</w:t>
      </w:r>
      <w:r>
        <w:t xml:space="preserve"> (Добавить </w:t>
      </w:r>
      <w:r w:rsidR="00B23FBF">
        <w:t>–</w:t>
      </w:r>
      <w:r w:rsidRPr="00B23FBF">
        <w:t xml:space="preserve"> </w:t>
      </w:r>
      <w:r w:rsidR="00B23FBF">
        <w:t xml:space="preserve">Создать новый элемент </w:t>
      </w:r>
      <w:r w:rsidR="009A3358">
        <w:t xml:space="preserve">– </w:t>
      </w:r>
      <w:r w:rsidR="00290B81">
        <w:rPr>
          <w:lang w:val="en-US"/>
        </w:rPr>
        <w:t>Avalonia</w:t>
      </w:r>
      <w:r w:rsidR="00290B81" w:rsidRPr="00290B81">
        <w:t xml:space="preserve"> </w:t>
      </w:r>
      <w:r w:rsidR="00290B81">
        <w:t>–</w:t>
      </w:r>
      <w:r w:rsidR="00290B81" w:rsidRPr="00290B81">
        <w:t xml:space="preserve"> </w:t>
      </w:r>
      <w:r w:rsidR="00290B81">
        <w:rPr>
          <w:lang w:val="en-US"/>
        </w:rPr>
        <w:t>Avalonia</w:t>
      </w:r>
      <w:r w:rsidR="00290B81" w:rsidRPr="00290B81">
        <w:t xml:space="preserve"> </w:t>
      </w:r>
      <w:r w:rsidR="00290B81">
        <w:rPr>
          <w:lang w:val="en-US"/>
        </w:rPr>
        <w:t>User</w:t>
      </w:r>
      <w:r w:rsidR="00290B81" w:rsidRPr="00290B81">
        <w:t xml:space="preserve"> </w:t>
      </w:r>
      <w:r w:rsidR="00290B81">
        <w:rPr>
          <w:lang w:val="en-US"/>
        </w:rPr>
        <w:t>Control</w:t>
      </w:r>
      <w:r>
        <w:t>)</w:t>
      </w:r>
    </w:p>
    <w:p w14:paraId="5752D629" w14:textId="4E59AE5C" w:rsidR="00AF10E1" w:rsidRPr="00606167" w:rsidRDefault="00AF10E1" w:rsidP="00B005BC">
      <w:pPr>
        <w:pStyle w:val="2"/>
        <w:numPr>
          <w:ilvl w:val="2"/>
          <w:numId w:val="6"/>
        </w:numPr>
      </w:pPr>
      <w:r>
        <w:t xml:space="preserve">Измените пространство имен </w:t>
      </w:r>
      <w:r>
        <w:rPr>
          <w:lang w:val="en-US"/>
        </w:rPr>
        <w:t>HomeView</w:t>
      </w:r>
      <w:r>
        <w:t xml:space="preserve"> на </w:t>
      </w:r>
      <w:r w:rsidR="0009639D">
        <w:rPr>
          <w:lang w:val="en-US"/>
        </w:rPr>
        <w:t>HelloApp</w:t>
      </w:r>
      <w:r w:rsidR="0009639D" w:rsidRPr="009510DA">
        <w:t>.</w:t>
      </w:r>
      <w:r w:rsidR="0009639D">
        <w:rPr>
          <w:lang w:val="en-US"/>
        </w:rPr>
        <w:t>Views</w:t>
      </w:r>
      <w:r w:rsidR="00A56EFB" w:rsidRPr="00A56EFB">
        <w:t xml:space="preserve"> (</w:t>
      </w:r>
      <w:r w:rsidR="00A56EFB">
        <w:t xml:space="preserve">измените </w:t>
      </w:r>
      <w:r w:rsidR="00A56EFB" w:rsidRPr="00A56EFB">
        <w:t>.</w:t>
      </w:r>
      <w:r w:rsidR="00A56EFB">
        <w:rPr>
          <w:lang w:val="en-US"/>
        </w:rPr>
        <w:t>axaml</w:t>
      </w:r>
      <w:r w:rsidR="00A56EFB" w:rsidRPr="00A56EFB">
        <w:t xml:space="preserve"> </w:t>
      </w:r>
      <w:r w:rsidR="00A56EFB">
        <w:t xml:space="preserve">и </w:t>
      </w:r>
      <w:r w:rsidR="00A56EFB" w:rsidRPr="00A56EFB">
        <w:t>.</w:t>
      </w:r>
      <w:r w:rsidR="00A56EFB">
        <w:rPr>
          <w:lang w:val="en-US"/>
        </w:rPr>
        <w:t>axaml</w:t>
      </w:r>
      <w:r w:rsidR="00A56EFB" w:rsidRPr="00A56EFB">
        <w:t>.</w:t>
      </w:r>
      <w:r w:rsidR="00A56EFB">
        <w:rPr>
          <w:lang w:val="en-US"/>
        </w:rPr>
        <w:t>cs</w:t>
      </w:r>
      <w:r w:rsidR="00A56EFB" w:rsidRPr="00A56EFB">
        <w:t xml:space="preserve"> </w:t>
      </w:r>
      <w:r w:rsidR="00A56EFB">
        <w:t>файлы</w:t>
      </w:r>
      <w:r w:rsidR="00A56EFB" w:rsidRPr="00A56EFB">
        <w:t>)</w:t>
      </w:r>
    </w:p>
    <w:p w14:paraId="5E2470BE" w14:textId="6E6DC1F1" w:rsidR="00606167" w:rsidRDefault="00606167" w:rsidP="00D67F8A">
      <w:pPr>
        <w:pStyle w:val="2"/>
        <w:numPr>
          <w:ilvl w:val="2"/>
          <w:numId w:val="6"/>
        </w:numPr>
      </w:pPr>
      <w:r>
        <w:t>На странице расположите</w:t>
      </w:r>
      <w:r w:rsidR="00007093">
        <w:t xml:space="preserve"> </w:t>
      </w:r>
      <w:r w:rsidR="00007093">
        <w:rPr>
          <w:lang w:val="en-US"/>
        </w:rPr>
        <w:t>Text</w:t>
      </w:r>
      <w:r w:rsidR="00EF4830">
        <w:rPr>
          <w:lang w:val="en-US"/>
        </w:rPr>
        <w:t>Block</w:t>
      </w:r>
      <w:r w:rsidR="00EF4830" w:rsidRPr="00EF4830">
        <w:t xml:space="preserve"> </w:t>
      </w:r>
      <w:r w:rsidR="00EF4830">
        <w:t>с текстом</w:t>
      </w:r>
      <w:r w:rsidR="00622E3F">
        <w:t xml:space="preserve"> «</w:t>
      </w:r>
      <w:r w:rsidR="00622E3F">
        <w:rPr>
          <w:lang w:val="en-US"/>
        </w:rPr>
        <w:t>Hello</w:t>
      </w:r>
      <w:r w:rsidR="00622E3F" w:rsidRPr="00622E3F">
        <w:t xml:space="preserve"> </w:t>
      </w:r>
      <w:r w:rsidR="00622E3F">
        <w:rPr>
          <w:lang w:val="en-US"/>
        </w:rPr>
        <w:t>Avalonia</w:t>
      </w:r>
      <w:r w:rsidR="00622E3F" w:rsidRPr="00622E3F">
        <w:t>!</w:t>
      </w:r>
      <w:r w:rsidR="00622E3F">
        <w:t>»</w:t>
      </w:r>
    </w:p>
    <w:p w14:paraId="70D5D08D" w14:textId="384ED586" w:rsidR="00F54BB9" w:rsidRPr="00135F4C" w:rsidRDefault="00CE6558" w:rsidP="002F4AE0">
      <w:pPr>
        <w:pStyle w:val="2"/>
        <w:numPr>
          <w:ilvl w:val="2"/>
          <w:numId w:val="6"/>
        </w:numPr>
      </w:pPr>
      <w:r>
        <w:t xml:space="preserve">В </w:t>
      </w:r>
      <w:r>
        <w:rPr>
          <w:lang w:val="en-US"/>
        </w:rPr>
        <w:t>MainWindow</w:t>
      </w:r>
      <w:r w:rsidRPr="0014546A">
        <w:t>.</w:t>
      </w:r>
      <w:r>
        <w:rPr>
          <w:lang w:val="en-US"/>
        </w:rPr>
        <w:t>axaml</w:t>
      </w:r>
      <w:r w:rsidRPr="0014546A">
        <w:t xml:space="preserve"> </w:t>
      </w:r>
      <w:r w:rsidR="0014546A">
        <w:t>измените запускаемую страниц</w:t>
      </w:r>
      <w:r w:rsidR="00B005BC">
        <w:t xml:space="preserve">у на </w:t>
      </w:r>
      <w:r w:rsidR="00B005BC">
        <w:rPr>
          <w:lang w:val="en-US"/>
        </w:rPr>
        <w:t>HomeView</w:t>
      </w:r>
      <w:r w:rsidR="00EF506D">
        <w:t xml:space="preserve">. </w:t>
      </w:r>
      <w:r w:rsidR="00EC3E3D">
        <w:t>Запустите приложение</w:t>
      </w:r>
      <w:r w:rsidR="00EF506D">
        <w:t>.</w:t>
      </w:r>
    </w:p>
    <w:p w14:paraId="2721C4FD" w14:textId="31EA6CB3" w:rsidR="002F4AE0" w:rsidRDefault="002F4AE0" w:rsidP="002F4AE0">
      <w:pPr>
        <w:pStyle w:val="2"/>
        <w:numPr>
          <w:ilvl w:val="2"/>
          <w:numId w:val="6"/>
        </w:numPr>
      </w:pPr>
      <w:r>
        <w:t xml:space="preserve">Измените параметры </w:t>
      </w:r>
      <w:r>
        <w:rPr>
          <w:lang w:val="en-US"/>
        </w:rPr>
        <w:t>TextBlock</w:t>
      </w:r>
      <w:r w:rsidRPr="00DC0D9E">
        <w:t xml:space="preserve">. </w:t>
      </w:r>
      <w:r>
        <w:t xml:space="preserve">Выровняйте </w:t>
      </w:r>
      <w:r w:rsidR="00DC0D9E">
        <w:t>его по центру экрана, измените цвет текста на зеленый, размер шрифта – 40</w:t>
      </w:r>
    </w:p>
    <w:p w14:paraId="507A6895" w14:textId="77777777" w:rsidR="00133DBC" w:rsidRDefault="00133DBC" w:rsidP="00F54BB9">
      <w:pPr>
        <w:pStyle w:val="2"/>
        <w:numPr>
          <w:ilvl w:val="0"/>
          <w:numId w:val="0"/>
        </w:numPr>
        <w:ind w:left="567"/>
      </w:pPr>
    </w:p>
    <w:p w14:paraId="7F735DD6" w14:textId="2A49D483" w:rsidR="00F01410" w:rsidRPr="00C111CE" w:rsidRDefault="00F01410" w:rsidP="00F01410">
      <w:pPr>
        <w:pStyle w:val="2"/>
      </w:pPr>
      <w:r>
        <w:t xml:space="preserve">Взаимодействие разметки </w:t>
      </w:r>
      <w:r w:rsidR="007B4AD9">
        <w:t>с кодом</w:t>
      </w:r>
    </w:p>
    <w:p w14:paraId="2834A151" w14:textId="1DD739CF" w:rsidR="007B4AD9" w:rsidRDefault="007B1798" w:rsidP="00990A57">
      <w:pPr>
        <w:pStyle w:val="2"/>
        <w:numPr>
          <w:ilvl w:val="2"/>
          <w:numId w:val="6"/>
        </w:numPr>
      </w:pPr>
      <w:r w:rsidRPr="00C111CE">
        <w:t xml:space="preserve">В </w:t>
      </w:r>
      <w:r w:rsidR="00D67F8A">
        <w:rPr>
          <w:lang w:val="en-US"/>
        </w:rPr>
        <w:t>HomeView</w:t>
      </w:r>
      <w:r w:rsidR="00D67F8A" w:rsidRPr="00C111CE">
        <w:t xml:space="preserve"> </w:t>
      </w:r>
      <w:r w:rsidR="00CE5C49" w:rsidRPr="00C111CE">
        <w:t xml:space="preserve">добавьте </w:t>
      </w:r>
      <w:r w:rsidR="00CE5C49" w:rsidRPr="00C111CE">
        <w:rPr>
          <w:lang w:val="en-US"/>
        </w:rPr>
        <w:t>StackPanel</w:t>
      </w:r>
      <w:r w:rsidR="00876F1B" w:rsidRPr="00C111CE">
        <w:t xml:space="preserve"> </w:t>
      </w:r>
      <w:r w:rsidR="007F0F79" w:rsidRPr="00C111CE">
        <w:t xml:space="preserve">и </w:t>
      </w:r>
      <w:r w:rsidR="003D4A47">
        <w:t xml:space="preserve">переместите </w:t>
      </w:r>
      <w:r w:rsidR="003D4A47">
        <w:rPr>
          <w:lang w:val="en-US"/>
        </w:rPr>
        <w:t>TextBlock</w:t>
      </w:r>
      <w:r w:rsidR="003D4A47" w:rsidRPr="003D4A47">
        <w:t xml:space="preserve"> </w:t>
      </w:r>
      <w:r w:rsidR="003D4A47">
        <w:t>в нее</w:t>
      </w:r>
      <w:r w:rsidR="006C1440">
        <w:t>.</w:t>
      </w:r>
    </w:p>
    <w:p w14:paraId="33081E77" w14:textId="1EF2B846" w:rsidR="007B4AD9" w:rsidRDefault="003D4A47" w:rsidP="00990A57">
      <w:pPr>
        <w:pStyle w:val="2"/>
        <w:numPr>
          <w:ilvl w:val="2"/>
          <w:numId w:val="6"/>
        </w:numPr>
      </w:pPr>
      <w:r>
        <w:t xml:space="preserve">Добавьте в </w:t>
      </w:r>
      <w:r w:rsidRPr="00C111CE">
        <w:rPr>
          <w:lang w:val="en-US"/>
        </w:rPr>
        <w:t>StackPanel</w:t>
      </w:r>
      <w:r>
        <w:t xml:space="preserve"> кнопку</w:t>
      </w:r>
      <w:r w:rsidR="002957B4" w:rsidRPr="00685DA4">
        <w:t xml:space="preserve"> </w:t>
      </w:r>
      <w:r w:rsidR="002957B4">
        <w:t>«Изменить текст»</w:t>
      </w:r>
    </w:p>
    <w:p w14:paraId="71114F1C" w14:textId="5C97D8A9" w:rsidR="007B4AD9" w:rsidRPr="00AB46F6" w:rsidRDefault="00685DA4" w:rsidP="00990A57">
      <w:pPr>
        <w:pStyle w:val="2"/>
        <w:numPr>
          <w:ilvl w:val="2"/>
          <w:numId w:val="6"/>
        </w:numPr>
      </w:pPr>
      <w:r>
        <w:t xml:space="preserve">Создать в папке </w:t>
      </w:r>
      <w:r>
        <w:rPr>
          <w:lang w:val="en-US"/>
        </w:rPr>
        <w:t>ViewModels</w:t>
      </w:r>
      <w:r w:rsidRPr="00685DA4">
        <w:t xml:space="preserve"> </w:t>
      </w:r>
      <w:r>
        <w:t xml:space="preserve">новый класс </w:t>
      </w:r>
      <w:r>
        <w:rPr>
          <w:lang w:val="en-US"/>
        </w:rPr>
        <w:t>HomeViewModel</w:t>
      </w:r>
      <w:r w:rsidR="000A0604" w:rsidRPr="000A0604">
        <w:t xml:space="preserve">. </w:t>
      </w:r>
      <w:r w:rsidR="000A0604">
        <w:t xml:space="preserve">Данный класс должен быть наследником класса </w:t>
      </w:r>
      <w:r w:rsidR="000A0604">
        <w:rPr>
          <w:lang w:val="en-US"/>
        </w:rPr>
        <w:t>ViewModelBase</w:t>
      </w:r>
      <w:r w:rsidR="00F87155" w:rsidRPr="00F87155">
        <w:t xml:space="preserve"> </w:t>
      </w:r>
      <w:r w:rsidR="00F87155">
        <w:t xml:space="preserve">и иметь модификатор </w:t>
      </w:r>
      <w:r w:rsidR="00F3159A">
        <w:rPr>
          <w:lang w:val="en-US"/>
        </w:rPr>
        <w:lastRenderedPageBreak/>
        <w:t>partial</w:t>
      </w:r>
      <w:r w:rsidR="00F12ABA" w:rsidRPr="00F12ABA">
        <w:t>.</w:t>
      </w:r>
    </w:p>
    <w:p w14:paraId="7814C7C4" w14:textId="7E3F77AF" w:rsidR="00AB46F6" w:rsidRDefault="006B4BFB" w:rsidP="00990A57">
      <w:pPr>
        <w:pStyle w:val="2"/>
        <w:numPr>
          <w:ilvl w:val="2"/>
          <w:numId w:val="6"/>
        </w:numPr>
      </w:pPr>
      <w:r>
        <w:t>В классе определить поле</w:t>
      </w:r>
      <w:r w:rsidR="00F3159A">
        <w:t xml:space="preserve"> с атрибутом</w:t>
      </w:r>
      <w:r w:rsidR="00A617D5">
        <w:t xml:space="preserve"> ObservableProperty</w:t>
      </w:r>
      <w:r w:rsidR="00F87155">
        <w:t xml:space="preserve"> и метод</w:t>
      </w:r>
      <w:r w:rsidR="00F3159A">
        <w:t xml:space="preserve"> </w:t>
      </w:r>
      <w:r w:rsidR="00A617D5">
        <w:t xml:space="preserve">с атрибутом </w:t>
      </w:r>
      <w:r w:rsidR="00A617D5" w:rsidRPr="00A617D5">
        <w:t>RelayCommand</w:t>
      </w:r>
      <w:r w:rsidR="00F87155">
        <w:t>:</w:t>
      </w:r>
    </w:p>
    <w:p w14:paraId="3742F01A" w14:textId="65B311A0" w:rsidR="00F87155" w:rsidRDefault="00F87155" w:rsidP="00F87155">
      <w:pPr>
        <w:pStyle w:val="ad"/>
      </w:pPr>
      <w:r>
        <w:t>[Observable</w:t>
      </w:r>
      <w:r w:rsidR="00F3159A">
        <w:t>Property]</w:t>
      </w:r>
    </w:p>
    <w:p w14:paraId="2B68B123" w14:textId="213841C4" w:rsidR="00F3159A" w:rsidRDefault="006B0608" w:rsidP="00F87155">
      <w:pPr>
        <w:pStyle w:val="ad"/>
      </w:pPr>
      <w:r>
        <w:t>private string text;</w:t>
      </w:r>
    </w:p>
    <w:p w14:paraId="58094C6E" w14:textId="77777777" w:rsidR="006B0608" w:rsidRPr="004277A9" w:rsidRDefault="006B0608" w:rsidP="00F87155">
      <w:pPr>
        <w:pStyle w:val="ad"/>
      </w:pPr>
    </w:p>
    <w:p w14:paraId="614C6AD2" w14:textId="32E73016" w:rsidR="00A617D5" w:rsidRPr="00352810" w:rsidRDefault="00A617D5" w:rsidP="00F87155">
      <w:pPr>
        <w:pStyle w:val="ad"/>
      </w:pPr>
      <w:r w:rsidRPr="00352810">
        <w:t>[RelayCommand]</w:t>
      </w:r>
    </w:p>
    <w:p w14:paraId="7F3EDE20" w14:textId="1A94B7E1" w:rsidR="006B0608" w:rsidRDefault="006B0608" w:rsidP="00F87155">
      <w:pPr>
        <w:pStyle w:val="ad"/>
      </w:pPr>
      <w:r>
        <w:t>public void ChangeText(){</w:t>
      </w:r>
    </w:p>
    <w:p w14:paraId="167566D2" w14:textId="27F6F7B8" w:rsidR="006B0608" w:rsidRPr="00352810" w:rsidRDefault="006B0608" w:rsidP="00F87155">
      <w:pPr>
        <w:pStyle w:val="ad"/>
      </w:pPr>
      <w:r>
        <w:tab/>
      </w:r>
      <w:r w:rsidR="00132061">
        <w:t xml:space="preserve">Text = </w:t>
      </w:r>
      <w:r w:rsidR="00132061" w:rsidRPr="00352810">
        <w:t>"</w:t>
      </w:r>
      <w:r w:rsidR="00132061">
        <w:rPr>
          <w:lang w:val="ru-RU"/>
        </w:rPr>
        <w:t>Новый</w:t>
      </w:r>
      <w:r w:rsidR="00132061" w:rsidRPr="00352810">
        <w:t xml:space="preserve"> </w:t>
      </w:r>
      <w:r w:rsidR="00132061">
        <w:rPr>
          <w:lang w:val="ru-RU"/>
        </w:rPr>
        <w:t>текст</w:t>
      </w:r>
      <w:r w:rsidR="00132061" w:rsidRPr="00352810">
        <w:t>"</w:t>
      </w:r>
    </w:p>
    <w:p w14:paraId="739C88A5" w14:textId="5733170E" w:rsidR="006B0608" w:rsidRPr="00F87155" w:rsidRDefault="006B0608" w:rsidP="00F87155">
      <w:pPr>
        <w:pStyle w:val="ad"/>
      </w:pPr>
      <w:r>
        <w:t>}</w:t>
      </w:r>
    </w:p>
    <w:p w14:paraId="5293A638" w14:textId="21271307" w:rsidR="00A617D5" w:rsidRDefault="00006496" w:rsidP="00990A57">
      <w:pPr>
        <w:pStyle w:val="2"/>
        <w:numPr>
          <w:ilvl w:val="2"/>
          <w:numId w:val="6"/>
        </w:numPr>
      </w:pPr>
      <w:r>
        <w:t>Изучить описание</w:t>
      </w:r>
      <w:r w:rsidR="00F4333C" w:rsidRPr="00E32D93">
        <w:t xml:space="preserve"> </w:t>
      </w:r>
      <w:r w:rsidR="00E32D93">
        <w:t>данных атрибутов.</w:t>
      </w:r>
      <w:r>
        <w:t xml:space="preserve"> </w:t>
      </w:r>
      <w:r w:rsidR="00352810">
        <w:t>Пересобрать проект</w:t>
      </w:r>
    </w:p>
    <w:p w14:paraId="1E8EA466" w14:textId="3082848B" w:rsidR="00352810" w:rsidRDefault="00F51233" w:rsidP="00990A57">
      <w:pPr>
        <w:pStyle w:val="2"/>
        <w:numPr>
          <w:ilvl w:val="2"/>
          <w:numId w:val="6"/>
        </w:numPr>
      </w:pPr>
      <w:r>
        <w:t xml:space="preserve">Откройте файл </w:t>
      </w:r>
      <w:r w:rsidR="00C33D0A">
        <w:rPr>
          <w:lang w:val="en-US"/>
        </w:rPr>
        <w:t>HomeView</w:t>
      </w:r>
      <w:r w:rsidR="00C33D0A" w:rsidRPr="00C33D0A">
        <w:t>.</w:t>
      </w:r>
      <w:r w:rsidR="00C33D0A">
        <w:rPr>
          <w:lang w:val="en-US"/>
        </w:rPr>
        <w:t>axaml</w:t>
      </w:r>
      <w:r w:rsidR="00C33D0A" w:rsidRPr="00C33D0A">
        <w:t>.</w:t>
      </w:r>
      <w:r w:rsidR="00C33D0A">
        <w:rPr>
          <w:lang w:val="en-US"/>
        </w:rPr>
        <w:t>cs</w:t>
      </w:r>
      <w:r w:rsidR="00C33D0A" w:rsidRPr="00C33D0A">
        <w:t xml:space="preserve"> </w:t>
      </w:r>
      <w:r w:rsidR="00C33D0A">
        <w:t xml:space="preserve">и в конструкторе установите значение </w:t>
      </w:r>
      <w:r w:rsidR="005B2731">
        <w:rPr>
          <w:lang w:val="en-US"/>
        </w:rPr>
        <w:t>DataContext</w:t>
      </w:r>
      <w:r w:rsidR="005B2731">
        <w:t>:</w:t>
      </w:r>
    </w:p>
    <w:p w14:paraId="1AAD2D65" w14:textId="0ADA5C36" w:rsidR="00FB5FF3" w:rsidRDefault="00FB5FF3" w:rsidP="00FB5FF3">
      <w:pPr>
        <w:pStyle w:val="ad"/>
        <w:rPr>
          <w:color w:val="000000"/>
          <w:highlight w:val="white"/>
        </w:rPr>
      </w:pPr>
      <w:r w:rsidRPr="00FB5FF3">
        <w:rPr>
          <w:color w:val="0000FF"/>
          <w:highlight w:val="white"/>
        </w:rPr>
        <w:t>public</w:t>
      </w:r>
      <w:r w:rsidRPr="00FB5FF3">
        <w:rPr>
          <w:color w:val="000000"/>
          <w:highlight w:val="white"/>
        </w:rPr>
        <w:t xml:space="preserve"> </w:t>
      </w:r>
      <w:r>
        <w:rPr>
          <w:highlight w:val="white"/>
        </w:rPr>
        <w:t>Home</w:t>
      </w:r>
      <w:r w:rsidRPr="00FB5FF3">
        <w:rPr>
          <w:highlight w:val="white"/>
        </w:rPr>
        <w:t>View</w:t>
      </w:r>
      <w:r w:rsidRPr="00FB5FF3">
        <w:rPr>
          <w:color w:val="000000"/>
          <w:highlight w:val="white"/>
        </w:rPr>
        <w:t>()</w:t>
      </w:r>
    </w:p>
    <w:p w14:paraId="2745DF93" w14:textId="67D2BD18" w:rsidR="00FB5FF3" w:rsidRPr="00FB5FF3" w:rsidRDefault="00FB5FF3" w:rsidP="00FB5FF3">
      <w:pPr>
        <w:pStyle w:val="ad"/>
        <w:rPr>
          <w:color w:val="000000"/>
          <w:highlight w:val="white"/>
        </w:rPr>
      </w:pPr>
      <w:r w:rsidRPr="00FB5FF3">
        <w:rPr>
          <w:color w:val="000000"/>
          <w:highlight w:val="white"/>
        </w:rPr>
        <w:t>{</w:t>
      </w:r>
    </w:p>
    <w:p w14:paraId="3E9EC479" w14:textId="77777777" w:rsidR="00FB5FF3" w:rsidRPr="00FB5FF3" w:rsidRDefault="00FB5FF3" w:rsidP="00FB5FF3">
      <w:pPr>
        <w:pStyle w:val="ad"/>
        <w:rPr>
          <w:color w:val="000000"/>
          <w:highlight w:val="white"/>
        </w:rPr>
      </w:pPr>
      <w:r w:rsidRPr="00FB5FF3">
        <w:rPr>
          <w:color w:val="000000"/>
          <w:highlight w:val="white"/>
        </w:rPr>
        <w:t xml:space="preserve">    InitializeComponent();</w:t>
      </w:r>
    </w:p>
    <w:p w14:paraId="6BE42707" w14:textId="12430A3E" w:rsidR="00FB5FF3" w:rsidRPr="00FB5FF3" w:rsidRDefault="00FB5FF3" w:rsidP="00FB5FF3">
      <w:pPr>
        <w:pStyle w:val="ad"/>
        <w:rPr>
          <w:color w:val="000000"/>
          <w:highlight w:val="white"/>
        </w:rPr>
      </w:pPr>
      <w:r w:rsidRPr="00FB5FF3">
        <w:rPr>
          <w:color w:val="000000"/>
          <w:highlight w:val="white"/>
        </w:rPr>
        <w:t xml:space="preserve">    DataContext = </w:t>
      </w:r>
      <w:r w:rsidRPr="00FB5FF3">
        <w:rPr>
          <w:color w:val="0000FF"/>
          <w:highlight w:val="white"/>
        </w:rPr>
        <w:t>new</w:t>
      </w:r>
      <w:r w:rsidRPr="00FB5FF3">
        <w:rPr>
          <w:color w:val="000000"/>
          <w:highlight w:val="white"/>
        </w:rPr>
        <w:t xml:space="preserve"> </w:t>
      </w:r>
      <w:r>
        <w:rPr>
          <w:highlight w:val="white"/>
        </w:rPr>
        <w:t>Home</w:t>
      </w:r>
      <w:r w:rsidRPr="00FB5FF3">
        <w:rPr>
          <w:color w:val="000000"/>
          <w:highlight w:val="white"/>
        </w:rPr>
        <w:t>ViewModel();</w:t>
      </w:r>
    </w:p>
    <w:p w14:paraId="57DB2BA0" w14:textId="77777777" w:rsidR="00FB5FF3" w:rsidRPr="007C60B3" w:rsidRDefault="00FB5FF3" w:rsidP="00FB5FF3">
      <w:pPr>
        <w:pStyle w:val="ad"/>
      </w:pPr>
      <w:r>
        <w:rPr>
          <w:color w:val="000000"/>
          <w:highlight w:val="white"/>
        </w:rPr>
        <w:t>}</w:t>
      </w:r>
      <w:r w:rsidRPr="00C111CE">
        <w:t xml:space="preserve"> </w:t>
      </w:r>
    </w:p>
    <w:p w14:paraId="592F2951" w14:textId="68EE43E3" w:rsidR="001F35A1" w:rsidRPr="001F35A1" w:rsidRDefault="00EC5B02" w:rsidP="000B6206">
      <w:pPr>
        <w:pStyle w:val="2"/>
        <w:numPr>
          <w:ilvl w:val="2"/>
          <w:numId w:val="7"/>
        </w:numPr>
      </w:pPr>
      <w:r>
        <w:t>В</w:t>
      </w:r>
      <w:r w:rsidRPr="001F35A1">
        <w:t xml:space="preserve"> </w:t>
      </w:r>
      <w:r>
        <w:t>разметку</w:t>
      </w:r>
      <w:r w:rsidRPr="001F35A1">
        <w:t xml:space="preserve"> </w:t>
      </w:r>
      <w:r>
        <w:rPr>
          <w:lang w:val="en-US"/>
        </w:rPr>
        <w:t>UserControl</w:t>
      </w:r>
      <w:r w:rsidRPr="001F35A1">
        <w:t xml:space="preserve"> </w:t>
      </w:r>
      <w:r>
        <w:t>страницы</w:t>
      </w:r>
      <w:r w:rsidRPr="001F35A1">
        <w:t xml:space="preserve"> </w:t>
      </w:r>
      <w:r w:rsidR="001F35A1">
        <w:t>добавьте</w:t>
      </w:r>
      <w:r w:rsidR="001F35A1" w:rsidRPr="001F35A1">
        <w:t xml:space="preserve"> </w:t>
      </w:r>
      <w:r w:rsidR="001F35A1">
        <w:t>строк</w:t>
      </w:r>
      <w:r w:rsidR="00B72A75">
        <w:t>и</w:t>
      </w:r>
    </w:p>
    <w:p w14:paraId="251FA5D4" w14:textId="383EB83F" w:rsidR="00647155" w:rsidRPr="00647155" w:rsidRDefault="00647155" w:rsidP="001F35A1">
      <w:pPr>
        <w:pStyle w:val="ad"/>
      </w:pPr>
      <w:r w:rsidRPr="00647155">
        <w:t>xmlns:vm="using:</w:t>
      </w:r>
      <w:r>
        <w:t>HelloApp</w:t>
      </w:r>
      <w:r w:rsidRPr="00647155">
        <w:t>.ViewModels"</w:t>
      </w:r>
    </w:p>
    <w:p w14:paraId="45DEC9EC" w14:textId="71F69FD9" w:rsidR="00FC4B46" w:rsidRPr="00FC4B46" w:rsidRDefault="00FC4B46" w:rsidP="001F35A1">
      <w:pPr>
        <w:pStyle w:val="ad"/>
      </w:pPr>
      <w:r>
        <w:t>x</w:t>
      </w:r>
      <w:r w:rsidRPr="00FC4B46">
        <w:t>:</w:t>
      </w:r>
      <w:r>
        <w:t>DataType</w:t>
      </w:r>
      <w:r w:rsidR="00194741">
        <w:t>=</w:t>
      </w:r>
      <w:r w:rsidR="00194741" w:rsidRPr="00194741">
        <w:rPr>
          <w:lang w:val="ru-RU"/>
        </w:rPr>
        <w:t>”</w:t>
      </w:r>
      <w:r w:rsidR="00194741">
        <w:t>vm</w:t>
      </w:r>
      <w:r w:rsidR="00194741" w:rsidRPr="00194741">
        <w:rPr>
          <w:lang w:val="ru-RU"/>
        </w:rPr>
        <w:t>:</w:t>
      </w:r>
      <w:r w:rsidR="009C6AA8">
        <w:rPr>
          <w:highlight w:val="white"/>
        </w:rPr>
        <w:t>Home</w:t>
      </w:r>
      <w:r w:rsidR="009C6AA8" w:rsidRPr="00FB5FF3">
        <w:rPr>
          <w:color w:val="000000"/>
          <w:highlight w:val="white"/>
        </w:rPr>
        <w:t>ViewModel</w:t>
      </w:r>
      <w:r w:rsidR="00194741" w:rsidRPr="00194741">
        <w:rPr>
          <w:color w:val="000000"/>
          <w:lang w:val="ru-RU"/>
        </w:rPr>
        <w:t>”</w:t>
      </w:r>
    </w:p>
    <w:p w14:paraId="35B1CB9F" w14:textId="640EFDDD" w:rsidR="00FB5FF3" w:rsidRPr="00417D0D" w:rsidRDefault="00B26E1E" w:rsidP="00FB5FF3">
      <w:pPr>
        <w:pStyle w:val="2"/>
        <w:numPr>
          <w:ilvl w:val="2"/>
          <w:numId w:val="7"/>
        </w:numPr>
      </w:pPr>
      <w:r>
        <w:t xml:space="preserve">На </w:t>
      </w:r>
      <w:r w:rsidR="000E66B8">
        <w:t>странице</w:t>
      </w:r>
      <w:r>
        <w:t xml:space="preserve"> </w:t>
      </w:r>
      <w:r w:rsidR="000E66B8">
        <w:t>привяжите</w:t>
      </w:r>
      <w:r>
        <w:t xml:space="preserve"> значение </w:t>
      </w:r>
      <w:r>
        <w:rPr>
          <w:lang w:val="en-US"/>
        </w:rPr>
        <w:t>Text</w:t>
      </w:r>
      <w:r w:rsidR="00644E66">
        <w:t xml:space="preserve"> элемента </w:t>
      </w:r>
      <w:r w:rsidR="00644E66">
        <w:rPr>
          <w:lang w:val="en-US"/>
        </w:rPr>
        <w:t>TextBlock</w:t>
      </w:r>
      <w:r w:rsidRPr="00B26E1E">
        <w:t xml:space="preserve"> </w:t>
      </w:r>
      <w:r w:rsidR="000E66B8">
        <w:t>к соответствующему сво</w:t>
      </w:r>
      <w:r w:rsidR="00FC4B46">
        <w:t xml:space="preserve">йству </w:t>
      </w:r>
      <w:r w:rsidR="00FC4B46">
        <w:rPr>
          <w:lang w:val="en-US"/>
        </w:rPr>
        <w:t>HomeViewModel</w:t>
      </w:r>
      <w:r w:rsidR="009C6AA8" w:rsidRPr="009C6AA8">
        <w:t xml:space="preserve"> </w:t>
      </w:r>
      <w:r w:rsidR="009C6AA8">
        <w:t xml:space="preserve">и значение </w:t>
      </w:r>
      <w:r w:rsidR="00644E66">
        <w:rPr>
          <w:lang w:val="en-US"/>
        </w:rPr>
        <w:t>Command</w:t>
      </w:r>
      <w:r w:rsidR="00644E66" w:rsidRPr="00644E66">
        <w:t xml:space="preserve"> </w:t>
      </w:r>
      <w:r w:rsidR="00644E66">
        <w:t>элемента</w:t>
      </w:r>
      <w:r w:rsidR="00644E66" w:rsidRPr="00644E66">
        <w:t xml:space="preserve"> </w:t>
      </w:r>
      <w:r w:rsidR="00644E66">
        <w:rPr>
          <w:lang w:val="en-US"/>
        </w:rPr>
        <w:t>Button</w:t>
      </w:r>
      <w:r w:rsidR="00AF3B67">
        <w:t xml:space="preserve"> к команде ChangeTex</w:t>
      </w:r>
      <w:r w:rsidR="00AF3B67">
        <w:rPr>
          <w:lang w:val="en-US"/>
        </w:rPr>
        <w:t>tCommand</w:t>
      </w:r>
      <w:r w:rsidR="00417D0D" w:rsidRPr="00417D0D">
        <w:t>.</w:t>
      </w:r>
    </w:p>
    <w:p w14:paraId="4E364378" w14:textId="2C693D98" w:rsidR="0014142D" w:rsidRDefault="00F13A43" w:rsidP="00417D0D">
      <w:pPr>
        <w:pStyle w:val="ad"/>
      </w:pPr>
      <w:r w:rsidRPr="00F13A43">
        <w:t>&lt;TextBlock Text</w:t>
      </w:r>
      <w:r>
        <w:t>=</w:t>
      </w:r>
      <w:r w:rsidRPr="00F13A43">
        <w:t xml:space="preserve">"{Binding </w:t>
      </w:r>
      <w:r>
        <w:t>Text</w:t>
      </w:r>
      <w:r w:rsidRPr="00F13A43">
        <w:t>}"</w:t>
      </w:r>
      <w:r>
        <w:t xml:space="preserve">  ... /&gt;</w:t>
      </w:r>
    </w:p>
    <w:p w14:paraId="007D2E8E" w14:textId="63C1F264" w:rsidR="00BF4EA6" w:rsidRPr="00BF4EA6" w:rsidRDefault="0014142D" w:rsidP="00BF4EA6">
      <w:pPr>
        <w:pStyle w:val="ad"/>
      </w:pPr>
      <w:r w:rsidRPr="00F13A43">
        <w:t xml:space="preserve">&lt;Button Command="{Binding </w:t>
      </w:r>
      <w:r>
        <w:t>ChangeText</w:t>
      </w:r>
      <w:r w:rsidRPr="00F13A43">
        <w:t>Command}"</w:t>
      </w:r>
      <w:r w:rsidR="00F13A43">
        <w:t xml:space="preserve"> ... /</w:t>
      </w:r>
      <w:r>
        <w:t>&gt;</w:t>
      </w:r>
    </w:p>
    <w:p w14:paraId="0C49891D" w14:textId="77777777" w:rsidR="00BF4EA6" w:rsidRDefault="00BF4EA6" w:rsidP="00BF4EA6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20A2DDD9" w14:textId="22809F1B" w:rsidR="00BF4EA6" w:rsidRPr="00FF4156" w:rsidRDefault="007C0B4E" w:rsidP="007C60B3">
      <w:pPr>
        <w:pStyle w:val="2"/>
        <w:rPr>
          <w:lang w:val="en-US"/>
        </w:rPr>
      </w:pPr>
      <w:r>
        <w:t>Контейнеры элементов управления</w:t>
      </w:r>
    </w:p>
    <w:p w14:paraId="396974EB" w14:textId="2DE20315" w:rsidR="00125014" w:rsidRDefault="00F75448" w:rsidP="00125014">
      <w:pPr>
        <w:pStyle w:val="2"/>
        <w:numPr>
          <w:ilvl w:val="2"/>
          <w:numId w:val="6"/>
        </w:numPr>
      </w:pPr>
      <w:r>
        <w:t>Добавить на экран</w:t>
      </w:r>
      <w:r w:rsidR="00331370">
        <w:t xml:space="preserve"> </w:t>
      </w:r>
      <w:r w:rsidR="00331370">
        <w:rPr>
          <w:lang w:val="en-US"/>
        </w:rPr>
        <w:t>DockPanel</w:t>
      </w:r>
      <w:r w:rsidR="00125014">
        <w:t>, задать для нее размеры.</w:t>
      </w:r>
    </w:p>
    <w:p w14:paraId="6DB63F4F" w14:textId="34185E14" w:rsidR="00125014" w:rsidRDefault="00125014" w:rsidP="00125014">
      <w:pPr>
        <w:pStyle w:val="2"/>
        <w:numPr>
          <w:ilvl w:val="2"/>
          <w:numId w:val="6"/>
        </w:numPr>
      </w:pPr>
      <w:r>
        <w:t xml:space="preserve">В панели расположить 5 </w:t>
      </w:r>
      <w:r w:rsidR="00780151">
        <w:rPr>
          <w:lang w:val="en-US"/>
        </w:rPr>
        <w:t>Rectangle</w:t>
      </w:r>
      <w:r w:rsidR="00780151">
        <w:t xml:space="preserve"> разных цветов</w:t>
      </w:r>
      <w:r w:rsidR="00917C59">
        <w:t xml:space="preserve">. Поочередно для них указать </w:t>
      </w:r>
      <w:r w:rsidR="0053062C">
        <w:t>с</w:t>
      </w:r>
      <w:r w:rsidR="00917C59">
        <w:t>войств</w:t>
      </w:r>
      <w:r w:rsidR="00577B85">
        <w:t>а</w:t>
      </w:r>
      <w:r w:rsidR="00043A77">
        <w:t>:</w:t>
      </w:r>
    </w:p>
    <w:p w14:paraId="16720140" w14:textId="2C405FFC" w:rsidR="00043A77" w:rsidRPr="00CF5381" w:rsidRDefault="00B63730" w:rsidP="00B63730">
      <w:pPr>
        <w:rPr>
          <w:lang w:val="en-US"/>
        </w:rPr>
      </w:pPr>
      <w:r w:rsidRPr="00DE750F">
        <w:rPr>
          <w:lang w:val="en-US"/>
        </w:rPr>
        <w:t xml:space="preserve">- </w:t>
      </w:r>
      <w:r w:rsidR="00DE750F">
        <w:rPr>
          <w:lang w:val="en-US"/>
        </w:rPr>
        <w:t>DockPanel</w:t>
      </w:r>
      <w:r w:rsidR="00DE750F" w:rsidRPr="00DE750F">
        <w:rPr>
          <w:lang w:val="en-US"/>
        </w:rPr>
        <w:t>.</w:t>
      </w:r>
      <w:r w:rsidR="00DE750F">
        <w:rPr>
          <w:lang w:val="en-US"/>
        </w:rPr>
        <w:t>Dock=”</w:t>
      </w:r>
      <w:r w:rsidR="00043A77">
        <w:rPr>
          <w:lang w:val="en-US"/>
        </w:rPr>
        <w:t>Top</w:t>
      </w:r>
      <w:r w:rsidR="00DE750F">
        <w:rPr>
          <w:lang w:val="en-US"/>
        </w:rPr>
        <w:t>”</w:t>
      </w:r>
      <w:r w:rsidR="00577B85" w:rsidRPr="00CF5381">
        <w:rPr>
          <w:lang w:val="en-US"/>
        </w:rPr>
        <w:t xml:space="preserve"> </w:t>
      </w:r>
      <w:r w:rsidR="00CF5381">
        <w:rPr>
          <w:lang w:val="en-US"/>
        </w:rPr>
        <w:t>Height=”100”</w:t>
      </w:r>
    </w:p>
    <w:p w14:paraId="32940EDF" w14:textId="785154FB" w:rsidR="00043A77" w:rsidRPr="00DE750F" w:rsidRDefault="00B63730" w:rsidP="00CF5381">
      <w:pPr>
        <w:rPr>
          <w:lang w:val="en-US"/>
        </w:rPr>
      </w:pPr>
      <w:r w:rsidRPr="00DE750F">
        <w:rPr>
          <w:lang w:val="en-US"/>
        </w:rPr>
        <w:t xml:space="preserve">- </w:t>
      </w:r>
      <w:r w:rsidR="00577B85">
        <w:rPr>
          <w:lang w:val="en-US"/>
        </w:rPr>
        <w:t>DockPanel</w:t>
      </w:r>
      <w:r w:rsidR="00577B85" w:rsidRPr="00577B85">
        <w:rPr>
          <w:lang w:val="en-US"/>
        </w:rPr>
        <w:t>.</w:t>
      </w:r>
      <w:r w:rsidR="00577B85">
        <w:rPr>
          <w:lang w:val="en-US"/>
        </w:rPr>
        <w:t>Dock=”</w:t>
      </w:r>
      <w:r w:rsidR="00043A77">
        <w:rPr>
          <w:lang w:val="en-US"/>
        </w:rPr>
        <w:t>Left</w:t>
      </w:r>
      <w:r w:rsidR="00577B85">
        <w:rPr>
          <w:lang w:val="en-US"/>
        </w:rPr>
        <w:t>”</w:t>
      </w:r>
      <w:r w:rsidR="00CF5381">
        <w:rPr>
          <w:lang w:val="en-US"/>
        </w:rPr>
        <w:t xml:space="preserve"> Width=”100”</w:t>
      </w:r>
    </w:p>
    <w:p w14:paraId="20778F71" w14:textId="1D96C62F" w:rsidR="00043A77" w:rsidRPr="00DE750F" w:rsidRDefault="00B63730" w:rsidP="00CF5381">
      <w:pPr>
        <w:rPr>
          <w:lang w:val="en-US"/>
        </w:rPr>
      </w:pPr>
      <w:r w:rsidRPr="00DE750F">
        <w:rPr>
          <w:lang w:val="en-US"/>
        </w:rPr>
        <w:t xml:space="preserve">- </w:t>
      </w:r>
      <w:r w:rsidR="00577B85">
        <w:rPr>
          <w:lang w:val="en-US"/>
        </w:rPr>
        <w:t>DockPanel</w:t>
      </w:r>
      <w:r w:rsidR="00577B85" w:rsidRPr="00577B85">
        <w:rPr>
          <w:lang w:val="en-US"/>
        </w:rPr>
        <w:t>.</w:t>
      </w:r>
      <w:r w:rsidR="00577B85">
        <w:rPr>
          <w:lang w:val="en-US"/>
        </w:rPr>
        <w:t>Dock=”</w:t>
      </w:r>
      <w:r w:rsidR="00043A77">
        <w:rPr>
          <w:lang w:val="en-US"/>
        </w:rPr>
        <w:t>Bottom</w:t>
      </w:r>
      <w:r w:rsidR="00577B85">
        <w:rPr>
          <w:lang w:val="en-US"/>
        </w:rPr>
        <w:t>”</w:t>
      </w:r>
      <w:r w:rsidR="00CF5381">
        <w:rPr>
          <w:lang w:val="en-US"/>
        </w:rPr>
        <w:t xml:space="preserve"> Height=”100”</w:t>
      </w:r>
    </w:p>
    <w:p w14:paraId="7AC248BF" w14:textId="1823DFC8" w:rsidR="00043A77" w:rsidRPr="00DE750F" w:rsidRDefault="00B63730" w:rsidP="00B63730">
      <w:pPr>
        <w:rPr>
          <w:lang w:val="en-US"/>
        </w:rPr>
      </w:pPr>
      <w:r w:rsidRPr="00DE750F">
        <w:rPr>
          <w:lang w:val="en-US"/>
        </w:rPr>
        <w:t xml:space="preserve">- </w:t>
      </w:r>
      <w:r w:rsidR="00577B85">
        <w:rPr>
          <w:lang w:val="en-US"/>
        </w:rPr>
        <w:t>DockPanel</w:t>
      </w:r>
      <w:r w:rsidR="00577B85" w:rsidRPr="00577B85">
        <w:rPr>
          <w:lang w:val="en-US"/>
        </w:rPr>
        <w:t>.</w:t>
      </w:r>
      <w:r w:rsidR="00577B85">
        <w:rPr>
          <w:lang w:val="en-US"/>
        </w:rPr>
        <w:t>Dock=”</w:t>
      </w:r>
      <w:r w:rsidR="00043A77">
        <w:rPr>
          <w:lang w:val="en-US"/>
        </w:rPr>
        <w:t>Right</w:t>
      </w:r>
      <w:r w:rsidR="00577B85">
        <w:rPr>
          <w:lang w:val="en-US"/>
        </w:rPr>
        <w:t>”</w:t>
      </w:r>
      <w:r w:rsidR="00CF5381">
        <w:rPr>
          <w:lang w:val="en-US"/>
        </w:rPr>
        <w:t xml:space="preserve"> Width=”100”</w:t>
      </w:r>
    </w:p>
    <w:p w14:paraId="40CC6191" w14:textId="1A84778B" w:rsidR="00B63730" w:rsidRDefault="00B63730" w:rsidP="00B63730">
      <w:pPr>
        <w:tabs>
          <w:tab w:val="left" w:pos="3027"/>
        </w:tabs>
      </w:pPr>
      <w:r>
        <w:t xml:space="preserve">Для последнего </w:t>
      </w:r>
      <w:r>
        <w:rPr>
          <w:lang w:val="en-US"/>
        </w:rPr>
        <w:t>Rectangle</w:t>
      </w:r>
      <w:r>
        <w:t xml:space="preserve"> свойство не устанавливайте.</w:t>
      </w:r>
    </w:p>
    <w:p w14:paraId="0A09E341" w14:textId="52B10F3E" w:rsidR="00CB30E1" w:rsidRDefault="00735212" w:rsidP="00CB30E1">
      <w:pPr>
        <w:pStyle w:val="2"/>
        <w:numPr>
          <w:ilvl w:val="2"/>
          <w:numId w:val="6"/>
        </w:numPr>
      </w:pPr>
      <w:r>
        <w:t xml:space="preserve">Добавить на экран </w:t>
      </w:r>
      <w:r w:rsidR="00CB30E1">
        <w:rPr>
          <w:lang w:val="en-US"/>
        </w:rPr>
        <w:t>Grid</w:t>
      </w:r>
      <w:r w:rsidR="00CB30E1" w:rsidRPr="00CB30E1">
        <w:t xml:space="preserve">, </w:t>
      </w:r>
      <w:r w:rsidR="00CB30E1">
        <w:t>задать для него размеры</w:t>
      </w:r>
      <w:r w:rsidR="00CB30E1" w:rsidRPr="00CB30E1">
        <w:t xml:space="preserve"> </w:t>
      </w:r>
      <w:r w:rsidR="00D27750">
        <w:t>и параметры</w:t>
      </w:r>
      <w:r w:rsidR="00AD29CD">
        <w:t xml:space="preserve"> </w:t>
      </w:r>
      <w:r w:rsidR="00AD29CD">
        <w:rPr>
          <w:lang w:val="en-US"/>
        </w:rPr>
        <w:t>Grid</w:t>
      </w:r>
      <w:r w:rsidR="00AD29CD" w:rsidRPr="00AD29CD">
        <w:t>.</w:t>
      </w:r>
      <w:r w:rsidR="00AD29CD">
        <w:rPr>
          <w:lang w:val="en-US"/>
        </w:rPr>
        <w:t>ColumnDefinitions</w:t>
      </w:r>
      <w:r w:rsidR="00AD29CD" w:rsidRPr="00AD29CD">
        <w:t>=”*,2*”</w:t>
      </w:r>
      <w:r w:rsidR="007A7F3C" w:rsidRPr="007A7F3C">
        <w:t xml:space="preserve">, </w:t>
      </w:r>
      <w:r w:rsidR="007A7F3C">
        <w:rPr>
          <w:lang w:val="en-US"/>
        </w:rPr>
        <w:t>Grid</w:t>
      </w:r>
      <w:r w:rsidR="007A7F3C" w:rsidRPr="007A7F3C">
        <w:t>.</w:t>
      </w:r>
      <w:r w:rsidR="007A7F3C">
        <w:rPr>
          <w:lang w:val="en-US"/>
        </w:rPr>
        <w:t>RowDefinitions</w:t>
      </w:r>
      <w:r w:rsidR="007A7F3C" w:rsidRPr="007A7F3C">
        <w:t>=”</w:t>
      </w:r>
      <w:r w:rsidR="007A7F3C">
        <w:rPr>
          <w:lang w:val="en-US"/>
        </w:rPr>
        <w:t>Auto</w:t>
      </w:r>
      <w:r w:rsidR="007A7F3C" w:rsidRPr="007A7F3C">
        <w:t>,</w:t>
      </w:r>
      <w:r w:rsidR="00306799" w:rsidRPr="00306799">
        <w:t>100”</w:t>
      </w:r>
    </w:p>
    <w:p w14:paraId="796B8011" w14:textId="7772DFA4" w:rsidR="00CB30E1" w:rsidRDefault="00CB30E1" w:rsidP="00CB30E1">
      <w:pPr>
        <w:pStyle w:val="2"/>
        <w:numPr>
          <w:ilvl w:val="2"/>
          <w:numId w:val="6"/>
        </w:numPr>
      </w:pPr>
      <w:r>
        <w:t xml:space="preserve">В </w:t>
      </w:r>
      <w:r w:rsidR="009E58D7">
        <w:t>сетке</w:t>
      </w:r>
      <w:r>
        <w:t xml:space="preserve"> расположить </w:t>
      </w:r>
      <w:r w:rsidR="00361B18">
        <w:t>4</w:t>
      </w:r>
      <w:r>
        <w:t xml:space="preserve"> </w:t>
      </w:r>
      <w:r>
        <w:rPr>
          <w:lang w:val="en-US"/>
        </w:rPr>
        <w:t>Rectangle</w:t>
      </w:r>
      <w:r>
        <w:t xml:space="preserve"> разных цветов</w:t>
      </w:r>
      <w:r w:rsidR="00361B18">
        <w:t xml:space="preserve">, расположив их в разных ячейках </w:t>
      </w:r>
      <w:r w:rsidR="00361B18">
        <w:rPr>
          <w:lang w:val="en-US"/>
        </w:rPr>
        <w:t>Grid</w:t>
      </w:r>
      <w:r w:rsidR="00361B18" w:rsidRPr="00361B18">
        <w:t xml:space="preserve"> </w:t>
      </w:r>
      <w:r w:rsidR="00361B18">
        <w:t xml:space="preserve">при помощи </w:t>
      </w:r>
      <w:r w:rsidR="00D27750">
        <w:rPr>
          <w:lang w:val="en-US"/>
        </w:rPr>
        <w:t>Grid</w:t>
      </w:r>
      <w:r w:rsidR="00D27750" w:rsidRPr="00D27750">
        <w:t>.</w:t>
      </w:r>
      <w:r w:rsidR="00D27750">
        <w:rPr>
          <w:lang w:val="en-US"/>
        </w:rPr>
        <w:t>Column</w:t>
      </w:r>
      <w:r w:rsidR="00D27750" w:rsidRPr="00D27750">
        <w:t xml:space="preserve"> </w:t>
      </w:r>
      <w:r w:rsidR="00D27750">
        <w:t xml:space="preserve">и </w:t>
      </w:r>
      <w:r w:rsidR="00D27750">
        <w:rPr>
          <w:lang w:val="en-US"/>
        </w:rPr>
        <w:t>Grid</w:t>
      </w:r>
      <w:r w:rsidR="00D27750" w:rsidRPr="00D27750">
        <w:t>.</w:t>
      </w:r>
      <w:r w:rsidR="00D27750">
        <w:rPr>
          <w:lang w:val="en-US"/>
        </w:rPr>
        <w:t>Row</w:t>
      </w:r>
    </w:p>
    <w:p w14:paraId="7A5E2C71" w14:textId="6205CA08" w:rsidR="00CB30E1" w:rsidRPr="007A6834" w:rsidRDefault="0093676A" w:rsidP="00CB30E1">
      <w:pPr>
        <w:pStyle w:val="2"/>
        <w:numPr>
          <w:ilvl w:val="2"/>
          <w:numId w:val="6"/>
        </w:numPr>
      </w:pPr>
      <w:r>
        <w:t xml:space="preserve">Добавить на </w:t>
      </w:r>
      <w:r w:rsidR="00CD112C">
        <w:t xml:space="preserve">экран </w:t>
      </w:r>
      <w:r w:rsidR="00835C74">
        <w:t xml:space="preserve">две </w:t>
      </w:r>
      <w:r w:rsidR="00835C74">
        <w:rPr>
          <w:lang w:val="en-US"/>
        </w:rPr>
        <w:t>StackPanel</w:t>
      </w:r>
      <w:r w:rsidR="005C583D">
        <w:t xml:space="preserve">, </w:t>
      </w:r>
      <w:r w:rsidR="00F343E4">
        <w:t xml:space="preserve">для одной указать </w:t>
      </w:r>
      <w:r w:rsidR="00F343E4">
        <w:rPr>
          <w:lang w:val="en-US"/>
        </w:rPr>
        <w:t>Orientation</w:t>
      </w:r>
      <w:r w:rsidR="00E9417A" w:rsidRPr="00E9417A">
        <w:t>=”</w:t>
      </w:r>
      <w:r w:rsidR="008C0A5B">
        <w:rPr>
          <w:lang w:val="en-US"/>
        </w:rPr>
        <w:t>Horizontal</w:t>
      </w:r>
      <w:r w:rsidR="00E9417A" w:rsidRPr="00E9417A">
        <w:t>”</w:t>
      </w:r>
      <w:r w:rsidR="007B6958">
        <w:t xml:space="preserve">, для другой </w:t>
      </w:r>
      <w:r w:rsidR="007B6958">
        <w:rPr>
          <w:lang w:val="en-US"/>
        </w:rPr>
        <w:t>Orientation</w:t>
      </w:r>
      <w:r w:rsidR="007B6958" w:rsidRPr="00E9417A">
        <w:t>=”</w:t>
      </w:r>
      <w:r w:rsidR="009642D1">
        <w:rPr>
          <w:lang w:val="en-US"/>
        </w:rPr>
        <w:t>Vertical</w:t>
      </w:r>
      <w:r w:rsidR="007B6958" w:rsidRPr="00E9417A">
        <w:t>”</w:t>
      </w:r>
      <w:r w:rsidR="007A6834" w:rsidRPr="007A6834">
        <w:t>.</w:t>
      </w:r>
    </w:p>
    <w:p w14:paraId="7B45BE30" w14:textId="6C753AD7" w:rsidR="007A6834" w:rsidRDefault="007A6834" w:rsidP="00CB30E1">
      <w:pPr>
        <w:pStyle w:val="2"/>
        <w:numPr>
          <w:ilvl w:val="2"/>
          <w:numId w:val="6"/>
        </w:numPr>
      </w:pPr>
      <w:r>
        <w:t xml:space="preserve">В панелях расположить по 4 </w:t>
      </w:r>
      <w:r w:rsidR="001F423A">
        <w:rPr>
          <w:lang w:val="en-US"/>
        </w:rPr>
        <w:t>TextBlock</w:t>
      </w:r>
      <w:r>
        <w:t xml:space="preserve"> с </w:t>
      </w:r>
      <w:r w:rsidR="001F423A">
        <w:t>текстом</w:t>
      </w:r>
      <w:r w:rsidR="0074217E">
        <w:t>, указать им различный размер.</w:t>
      </w:r>
    </w:p>
    <w:p w14:paraId="213BBAC2" w14:textId="6C8F390C" w:rsidR="00FA45AA" w:rsidRPr="003500DC" w:rsidRDefault="00FA45AA" w:rsidP="00D835A0">
      <w:pPr>
        <w:pStyle w:val="1"/>
      </w:pPr>
      <w:r w:rsidRPr="003500DC">
        <w:lastRenderedPageBreak/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3AD0E055" w14:textId="77777777" w:rsidR="002F2922" w:rsidRDefault="002F2922" w:rsidP="008F4996">
      <w:pPr>
        <w:pStyle w:val="2"/>
      </w:pPr>
      <w:r w:rsidRPr="002F2922">
        <w:t>Ответы на контрольные вопросы</w:t>
      </w:r>
    </w:p>
    <w:p w14:paraId="60853C6D" w14:textId="01A8910A" w:rsidR="00965C8E" w:rsidRDefault="00FA45AA" w:rsidP="008F4996">
      <w:pPr>
        <w:pStyle w:val="2"/>
      </w:pPr>
      <w:r w:rsidRPr="003500DC">
        <w:t>Вывод</w:t>
      </w:r>
    </w:p>
    <w:p w14:paraId="183E03B5" w14:textId="2A45CDF2" w:rsidR="009671E3" w:rsidRDefault="009671E3" w:rsidP="009671E3">
      <w:pPr>
        <w:pStyle w:val="1"/>
      </w:pPr>
      <w:r w:rsidRPr="009671E3">
        <w:t xml:space="preserve">Контрольные вопросы </w:t>
      </w:r>
    </w:p>
    <w:p w14:paraId="27BD57D8" w14:textId="6318B040" w:rsidR="009671E3" w:rsidRDefault="009671E3" w:rsidP="009671E3">
      <w:pPr>
        <w:pStyle w:val="2"/>
      </w:pPr>
      <w:r w:rsidRPr="009671E3">
        <w:t xml:space="preserve">Что такое </w:t>
      </w:r>
      <w:r w:rsidR="00AE29D2">
        <w:rPr>
          <w:lang w:val="en-US"/>
        </w:rPr>
        <w:t>A</w:t>
      </w:r>
      <w:r w:rsidRPr="009671E3">
        <w:t xml:space="preserve">XAML? </w:t>
      </w:r>
    </w:p>
    <w:p w14:paraId="651C9F06" w14:textId="331C468A" w:rsidR="009671E3" w:rsidRDefault="009671E3" w:rsidP="009671E3">
      <w:pPr>
        <w:pStyle w:val="2"/>
      </w:pPr>
      <w:r w:rsidRPr="009671E3">
        <w:t xml:space="preserve">Что такое </w:t>
      </w:r>
      <w:r w:rsidR="00AE29D2">
        <w:rPr>
          <w:lang w:val="en-US"/>
        </w:rPr>
        <w:t>Avalonia UI</w:t>
      </w:r>
      <w:r w:rsidRPr="009671E3">
        <w:t xml:space="preserve">? </w:t>
      </w:r>
    </w:p>
    <w:p w14:paraId="2513F662" w14:textId="20B0813F" w:rsidR="009671E3" w:rsidRDefault="009671E3" w:rsidP="009671E3">
      <w:pPr>
        <w:pStyle w:val="2"/>
      </w:pPr>
      <w:r w:rsidRPr="009671E3">
        <w:t xml:space="preserve">Как создать проект </w:t>
      </w:r>
      <w:r w:rsidR="00AE29D2">
        <w:rPr>
          <w:lang w:val="en-US"/>
        </w:rPr>
        <w:t>Avalonia</w:t>
      </w:r>
      <w:r w:rsidR="00AE29D2" w:rsidRPr="00AE29D2">
        <w:t xml:space="preserve"> </w:t>
      </w:r>
      <w:r w:rsidR="00AE29D2">
        <w:rPr>
          <w:lang w:val="en-US"/>
        </w:rPr>
        <w:t>UI</w:t>
      </w:r>
      <w:r w:rsidRPr="009671E3">
        <w:t xml:space="preserve">? </w:t>
      </w:r>
    </w:p>
    <w:p w14:paraId="621F3920" w14:textId="61E2DF27" w:rsidR="009671E3" w:rsidRPr="003500DC" w:rsidRDefault="009671E3" w:rsidP="009671E3">
      <w:pPr>
        <w:pStyle w:val="2"/>
      </w:pPr>
      <w:r w:rsidRPr="009671E3">
        <w:t>Ка</w:t>
      </w:r>
      <w:r>
        <w:t>к</w:t>
      </w:r>
      <w:r w:rsidRPr="009671E3">
        <w:t xml:space="preserve">ие контейнеры компоновки используются в приложениях </w:t>
      </w:r>
      <w:r w:rsidR="00AE29D2">
        <w:rPr>
          <w:lang w:val="en-US"/>
        </w:rPr>
        <w:t>Avalonia</w:t>
      </w:r>
      <w:r w:rsidR="00AE29D2" w:rsidRPr="00AE29D2">
        <w:t xml:space="preserve"> </w:t>
      </w:r>
      <w:r w:rsidR="00AE29D2">
        <w:rPr>
          <w:lang w:val="en-US"/>
        </w:rPr>
        <w:t>UI</w:t>
      </w:r>
    </w:p>
    <w:sectPr w:rsidR="009671E3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7D281" w14:textId="77777777" w:rsidR="00C13D61" w:rsidRDefault="00C13D61" w:rsidP="006747A5">
      <w:r>
        <w:separator/>
      </w:r>
    </w:p>
  </w:endnote>
  <w:endnote w:type="continuationSeparator" w:id="0">
    <w:p w14:paraId="26D607E8" w14:textId="77777777" w:rsidR="00C13D61" w:rsidRDefault="00C13D61" w:rsidP="006747A5">
      <w:r>
        <w:continuationSeparator/>
      </w:r>
    </w:p>
  </w:endnote>
  <w:endnote w:type="continuationNotice" w:id="1">
    <w:p w14:paraId="43C101B2" w14:textId="77777777" w:rsidR="00C13D61" w:rsidRDefault="00C13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37938" w14:textId="77777777" w:rsidR="00C13D61" w:rsidRDefault="00C13D61" w:rsidP="006747A5">
      <w:r>
        <w:separator/>
      </w:r>
    </w:p>
  </w:footnote>
  <w:footnote w:type="continuationSeparator" w:id="0">
    <w:p w14:paraId="03E1F5EA" w14:textId="77777777" w:rsidR="00C13D61" w:rsidRDefault="00C13D61" w:rsidP="006747A5">
      <w:r>
        <w:continuationSeparator/>
      </w:r>
    </w:p>
  </w:footnote>
  <w:footnote w:type="continuationNotice" w:id="1">
    <w:p w14:paraId="38F37937" w14:textId="77777777" w:rsidR="00C13D61" w:rsidRDefault="00C13D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06496"/>
    <w:rsid w:val="00007093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350CB"/>
    <w:rsid w:val="00043A77"/>
    <w:rsid w:val="000440BD"/>
    <w:rsid w:val="00052C67"/>
    <w:rsid w:val="0005560D"/>
    <w:rsid w:val="0006339C"/>
    <w:rsid w:val="00070FAF"/>
    <w:rsid w:val="00073333"/>
    <w:rsid w:val="0007503C"/>
    <w:rsid w:val="00082D0F"/>
    <w:rsid w:val="000839DF"/>
    <w:rsid w:val="00087BBA"/>
    <w:rsid w:val="00091DFA"/>
    <w:rsid w:val="0009639D"/>
    <w:rsid w:val="000A0604"/>
    <w:rsid w:val="000B513A"/>
    <w:rsid w:val="000B6206"/>
    <w:rsid w:val="000C39E1"/>
    <w:rsid w:val="000D6282"/>
    <w:rsid w:val="000D6F54"/>
    <w:rsid w:val="000E0039"/>
    <w:rsid w:val="000E66B8"/>
    <w:rsid w:val="001061EE"/>
    <w:rsid w:val="00111B29"/>
    <w:rsid w:val="00111B90"/>
    <w:rsid w:val="00111F1D"/>
    <w:rsid w:val="0011466E"/>
    <w:rsid w:val="00125014"/>
    <w:rsid w:val="001305F6"/>
    <w:rsid w:val="001315B2"/>
    <w:rsid w:val="0013164C"/>
    <w:rsid w:val="00132061"/>
    <w:rsid w:val="00133DBC"/>
    <w:rsid w:val="001344A4"/>
    <w:rsid w:val="00135F4C"/>
    <w:rsid w:val="0014142D"/>
    <w:rsid w:val="00143EBA"/>
    <w:rsid w:val="0014546A"/>
    <w:rsid w:val="00151972"/>
    <w:rsid w:val="00155593"/>
    <w:rsid w:val="00155D5D"/>
    <w:rsid w:val="001577AF"/>
    <w:rsid w:val="00163C74"/>
    <w:rsid w:val="0017150B"/>
    <w:rsid w:val="00174882"/>
    <w:rsid w:val="00181F55"/>
    <w:rsid w:val="0018259A"/>
    <w:rsid w:val="001834E5"/>
    <w:rsid w:val="001841A3"/>
    <w:rsid w:val="00185F85"/>
    <w:rsid w:val="00193FD5"/>
    <w:rsid w:val="00194741"/>
    <w:rsid w:val="0019491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5A1"/>
    <w:rsid w:val="001F39D3"/>
    <w:rsid w:val="001F423A"/>
    <w:rsid w:val="001F7334"/>
    <w:rsid w:val="002052D6"/>
    <w:rsid w:val="00214AD5"/>
    <w:rsid w:val="002248EC"/>
    <w:rsid w:val="00232E5A"/>
    <w:rsid w:val="00243AEB"/>
    <w:rsid w:val="0024531C"/>
    <w:rsid w:val="00251C79"/>
    <w:rsid w:val="00267466"/>
    <w:rsid w:val="002676DB"/>
    <w:rsid w:val="00271E47"/>
    <w:rsid w:val="002746AE"/>
    <w:rsid w:val="002755FC"/>
    <w:rsid w:val="002827DC"/>
    <w:rsid w:val="00284533"/>
    <w:rsid w:val="00286C7F"/>
    <w:rsid w:val="00290B81"/>
    <w:rsid w:val="00293EED"/>
    <w:rsid w:val="002957B4"/>
    <w:rsid w:val="002A466E"/>
    <w:rsid w:val="002A71C5"/>
    <w:rsid w:val="002B410E"/>
    <w:rsid w:val="002E0A1F"/>
    <w:rsid w:val="002E220D"/>
    <w:rsid w:val="002E48DD"/>
    <w:rsid w:val="002F1949"/>
    <w:rsid w:val="002F2922"/>
    <w:rsid w:val="002F4AE0"/>
    <w:rsid w:val="002F710D"/>
    <w:rsid w:val="002F7575"/>
    <w:rsid w:val="0030560F"/>
    <w:rsid w:val="0030660D"/>
    <w:rsid w:val="00306799"/>
    <w:rsid w:val="00307172"/>
    <w:rsid w:val="003151F0"/>
    <w:rsid w:val="003179B2"/>
    <w:rsid w:val="00323128"/>
    <w:rsid w:val="003233C8"/>
    <w:rsid w:val="003256EF"/>
    <w:rsid w:val="003270F0"/>
    <w:rsid w:val="00331370"/>
    <w:rsid w:val="00337C43"/>
    <w:rsid w:val="003470F5"/>
    <w:rsid w:val="003500DC"/>
    <w:rsid w:val="00352810"/>
    <w:rsid w:val="00356139"/>
    <w:rsid w:val="00357D90"/>
    <w:rsid w:val="00361B18"/>
    <w:rsid w:val="00367795"/>
    <w:rsid w:val="00376509"/>
    <w:rsid w:val="003767EF"/>
    <w:rsid w:val="0038239B"/>
    <w:rsid w:val="00382EE2"/>
    <w:rsid w:val="003870A1"/>
    <w:rsid w:val="00393F25"/>
    <w:rsid w:val="003964EC"/>
    <w:rsid w:val="003A36A1"/>
    <w:rsid w:val="003A64DF"/>
    <w:rsid w:val="003B0679"/>
    <w:rsid w:val="003C74AA"/>
    <w:rsid w:val="003D4A47"/>
    <w:rsid w:val="003D4EF8"/>
    <w:rsid w:val="003D73A6"/>
    <w:rsid w:val="003D76AF"/>
    <w:rsid w:val="003D7765"/>
    <w:rsid w:val="003E0728"/>
    <w:rsid w:val="003E41F2"/>
    <w:rsid w:val="0040491B"/>
    <w:rsid w:val="0040642F"/>
    <w:rsid w:val="00412DA8"/>
    <w:rsid w:val="00412EC6"/>
    <w:rsid w:val="00414E6C"/>
    <w:rsid w:val="00417D0D"/>
    <w:rsid w:val="004220B0"/>
    <w:rsid w:val="00423795"/>
    <w:rsid w:val="004277A9"/>
    <w:rsid w:val="00432B3F"/>
    <w:rsid w:val="00432DBE"/>
    <w:rsid w:val="00433027"/>
    <w:rsid w:val="00434A8B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19C0"/>
    <w:rsid w:val="00494985"/>
    <w:rsid w:val="004978EC"/>
    <w:rsid w:val="004A08AE"/>
    <w:rsid w:val="004A368A"/>
    <w:rsid w:val="004A666A"/>
    <w:rsid w:val="004B033B"/>
    <w:rsid w:val="004B1C88"/>
    <w:rsid w:val="004C2480"/>
    <w:rsid w:val="004C68B5"/>
    <w:rsid w:val="004D30C4"/>
    <w:rsid w:val="004E1F76"/>
    <w:rsid w:val="004E5BA0"/>
    <w:rsid w:val="004E7BED"/>
    <w:rsid w:val="004F5FFB"/>
    <w:rsid w:val="004F79D8"/>
    <w:rsid w:val="0050048C"/>
    <w:rsid w:val="00510AB9"/>
    <w:rsid w:val="00516085"/>
    <w:rsid w:val="0051771E"/>
    <w:rsid w:val="005225E8"/>
    <w:rsid w:val="0053062C"/>
    <w:rsid w:val="00531910"/>
    <w:rsid w:val="00543084"/>
    <w:rsid w:val="005477D9"/>
    <w:rsid w:val="0055027A"/>
    <w:rsid w:val="00550ADC"/>
    <w:rsid w:val="0056123E"/>
    <w:rsid w:val="0057016C"/>
    <w:rsid w:val="00570B6B"/>
    <w:rsid w:val="005711CD"/>
    <w:rsid w:val="00571464"/>
    <w:rsid w:val="00573461"/>
    <w:rsid w:val="0057374E"/>
    <w:rsid w:val="00577B85"/>
    <w:rsid w:val="005819CC"/>
    <w:rsid w:val="005842D8"/>
    <w:rsid w:val="0059183D"/>
    <w:rsid w:val="00591CDE"/>
    <w:rsid w:val="00593255"/>
    <w:rsid w:val="005A12D1"/>
    <w:rsid w:val="005A2AD8"/>
    <w:rsid w:val="005A468C"/>
    <w:rsid w:val="005A5A70"/>
    <w:rsid w:val="005A650C"/>
    <w:rsid w:val="005A7349"/>
    <w:rsid w:val="005B1485"/>
    <w:rsid w:val="005B2731"/>
    <w:rsid w:val="005B48CD"/>
    <w:rsid w:val="005B4B3E"/>
    <w:rsid w:val="005B6A98"/>
    <w:rsid w:val="005C583D"/>
    <w:rsid w:val="005C73C1"/>
    <w:rsid w:val="005D57B6"/>
    <w:rsid w:val="005D7775"/>
    <w:rsid w:val="005E474D"/>
    <w:rsid w:val="005E48CB"/>
    <w:rsid w:val="005E6B6A"/>
    <w:rsid w:val="00601E65"/>
    <w:rsid w:val="00605956"/>
    <w:rsid w:val="00605F5D"/>
    <w:rsid w:val="00606167"/>
    <w:rsid w:val="006228A5"/>
    <w:rsid w:val="00622E3F"/>
    <w:rsid w:val="00624B44"/>
    <w:rsid w:val="006273A5"/>
    <w:rsid w:val="00627E40"/>
    <w:rsid w:val="00634C48"/>
    <w:rsid w:val="00644E66"/>
    <w:rsid w:val="00647155"/>
    <w:rsid w:val="00653D48"/>
    <w:rsid w:val="00673181"/>
    <w:rsid w:val="006747A5"/>
    <w:rsid w:val="00676233"/>
    <w:rsid w:val="00685DA4"/>
    <w:rsid w:val="00690FDF"/>
    <w:rsid w:val="00693BA2"/>
    <w:rsid w:val="006940DF"/>
    <w:rsid w:val="006942C3"/>
    <w:rsid w:val="006A3E2E"/>
    <w:rsid w:val="006B0608"/>
    <w:rsid w:val="006B3023"/>
    <w:rsid w:val="006B4BFB"/>
    <w:rsid w:val="006C1440"/>
    <w:rsid w:val="006D0729"/>
    <w:rsid w:val="006D0C30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06018"/>
    <w:rsid w:val="00710836"/>
    <w:rsid w:val="007264CB"/>
    <w:rsid w:val="00727E3D"/>
    <w:rsid w:val="00735212"/>
    <w:rsid w:val="0074217E"/>
    <w:rsid w:val="007422B4"/>
    <w:rsid w:val="00742A9F"/>
    <w:rsid w:val="0074752C"/>
    <w:rsid w:val="00755B36"/>
    <w:rsid w:val="00760A24"/>
    <w:rsid w:val="007627AE"/>
    <w:rsid w:val="00762C2C"/>
    <w:rsid w:val="00764BF3"/>
    <w:rsid w:val="00766DC1"/>
    <w:rsid w:val="007711CF"/>
    <w:rsid w:val="007761F7"/>
    <w:rsid w:val="00780151"/>
    <w:rsid w:val="00783148"/>
    <w:rsid w:val="00783B79"/>
    <w:rsid w:val="00790454"/>
    <w:rsid w:val="007925D7"/>
    <w:rsid w:val="007938D8"/>
    <w:rsid w:val="00795AB4"/>
    <w:rsid w:val="007971BE"/>
    <w:rsid w:val="007A1104"/>
    <w:rsid w:val="007A1575"/>
    <w:rsid w:val="007A3EAD"/>
    <w:rsid w:val="007A5F05"/>
    <w:rsid w:val="007A6834"/>
    <w:rsid w:val="007A781A"/>
    <w:rsid w:val="007A7F3C"/>
    <w:rsid w:val="007B1798"/>
    <w:rsid w:val="007B4492"/>
    <w:rsid w:val="007B4AD9"/>
    <w:rsid w:val="007B6958"/>
    <w:rsid w:val="007C0B4E"/>
    <w:rsid w:val="007C4FE2"/>
    <w:rsid w:val="007C60B3"/>
    <w:rsid w:val="007D3168"/>
    <w:rsid w:val="007D4E0F"/>
    <w:rsid w:val="007D5AB9"/>
    <w:rsid w:val="007D5B15"/>
    <w:rsid w:val="007E4EB5"/>
    <w:rsid w:val="007F0F79"/>
    <w:rsid w:val="00803915"/>
    <w:rsid w:val="00812B08"/>
    <w:rsid w:val="00813293"/>
    <w:rsid w:val="00814C20"/>
    <w:rsid w:val="0082374D"/>
    <w:rsid w:val="00824955"/>
    <w:rsid w:val="00824F28"/>
    <w:rsid w:val="00827438"/>
    <w:rsid w:val="00832C88"/>
    <w:rsid w:val="00835C74"/>
    <w:rsid w:val="0083678F"/>
    <w:rsid w:val="00840D63"/>
    <w:rsid w:val="00852C29"/>
    <w:rsid w:val="00855871"/>
    <w:rsid w:val="0085777B"/>
    <w:rsid w:val="008629B7"/>
    <w:rsid w:val="00867E43"/>
    <w:rsid w:val="008736EC"/>
    <w:rsid w:val="008754E2"/>
    <w:rsid w:val="00876E8B"/>
    <w:rsid w:val="00876F1B"/>
    <w:rsid w:val="00877E1C"/>
    <w:rsid w:val="008921AE"/>
    <w:rsid w:val="00894F6E"/>
    <w:rsid w:val="008A2D6A"/>
    <w:rsid w:val="008A6A3D"/>
    <w:rsid w:val="008B13BF"/>
    <w:rsid w:val="008B3C92"/>
    <w:rsid w:val="008B5DE4"/>
    <w:rsid w:val="008C0A5B"/>
    <w:rsid w:val="008C30FF"/>
    <w:rsid w:val="008C50E5"/>
    <w:rsid w:val="008C5AE8"/>
    <w:rsid w:val="008C6246"/>
    <w:rsid w:val="008C7633"/>
    <w:rsid w:val="008D0546"/>
    <w:rsid w:val="008D0ED7"/>
    <w:rsid w:val="008D516D"/>
    <w:rsid w:val="008E1781"/>
    <w:rsid w:val="008E1DD6"/>
    <w:rsid w:val="008E3D31"/>
    <w:rsid w:val="008F1A70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17C59"/>
    <w:rsid w:val="00920991"/>
    <w:rsid w:val="00922D0E"/>
    <w:rsid w:val="00925158"/>
    <w:rsid w:val="009268B0"/>
    <w:rsid w:val="00927455"/>
    <w:rsid w:val="00930599"/>
    <w:rsid w:val="00932AA8"/>
    <w:rsid w:val="0093676A"/>
    <w:rsid w:val="00941D12"/>
    <w:rsid w:val="00946917"/>
    <w:rsid w:val="00950051"/>
    <w:rsid w:val="009510DA"/>
    <w:rsid w:val="00957C72"/>
    <w:rsid w:val="00960202"/>
    <w:rsid w:val="009642D1"/>
    <w:rsid w:val="00965C8E"/>
    <w:rsid w:val="009671E3"/>
    <w:rsid w:val="00983970"/>
    <w:rsid w:val="00990975"/>
    <w:rsid w:val="00990A57"/>
    <w:rsid w:val="0099198F"/>
    <w:rsid w:val="009939EA"/>
    <w:rsid w:val="009A0577"/>
    <w:rsid w:val="009A3358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6AA8"/>
    <w:rsid w:val="009C7052"/>
    <w:rsid w:val="009D0A07"/>
    <w:rsid w:val="009D18CB"/>
    <w:rsid w:val="009D5945"/>
    <w:rsid w:val="009D73BE"/>
    <w:rsid w:val="009E01CF"/>
    <w:rsid w:val="009E4F37"/>
    <w:rsid w:val="009E58AC"/>
    <w:rsid w:val="009E58D7"/>
    <w:rsid w:val="009F126C"/>
    <w:rsid w:val="009F4ACC"/>
    <w:rsid w:val="009F72D5"/>
    <w:rsid w:val="00A12C82"/>
    <w:rsid w:val="00A238F8"/>
    <w:rsid w:val="00A31E8C"/>
    <w:rsid w:val="00A32E35"/>
    <w:rsid w:val="00A331AB"/>
    <w:rsid w:val="00A4219A"/>
    <w:rsid w:val="00A509E8"/>
    <w:rsid w:val="00A51F50"/>
    <w:rsid w:val="00A55CB3"/>
    <w:rsid w:val="00A56EFB"/>
    <w:rsid w:val="00A617D5"/>
    <w:rsid w:val="00A61F40"/>
    <w:rsid w:val="00A622BF"/>
    <w:rsid w:val="00A62509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97D63"/>
    <w:rsid w:val="00AA02FB"/>
    <w:rsid w:val="00AA3416"/>
    <w:rsid w:val="00AA4C22"/>
    <w:rsid w:val="00AB29E0"/>
    <w:rsid w:val="00AB3A67"/>
    <w:rsid w:val="00AB46F6"/>
    <w:rsid w:val="00AB4A4A"/>
    <w:rsid w:val="00AB5D0C"/>
    <w:rsid w:val="00AB7D49"/>
    <w:rsid w:val="00AC4556"/>
    <w:rsid w:val="00AD1750"/>
    <w:rsid w:val="00AD1C34"/>
    <w:rsid w:val="00AD29CD"/>
    <w:rsid w:val="00AE115E"/>
    <w:rsid w:val="00AE29D2"/>
    <w:rsid w:val="00AE3802"/>
    <w:rsid w:val="00AE3D82"/>
    <w:rsid w:val="00AE5ACA"/>
    <w:rsid w:val="00AE7ADF"/>
    <w:rsid w:val="00AF10E1"/>
    <w:rsid w:val="00AF2AB1"/>
    <w:rsid w:val="00AF3B67"/>
    <w:rsid w:val="00AF3FE4"/>
    <w:rsid w:val="00AF4ABD"/>
    <w:rsid w:val="00B005BC"/>
    <w:rsid w:val="00B01E0A"/>
    <w:rsid w:val="00B04478"/>
    <w:rsid w:val="00B05D29"/>
    <w:rsid w:val="00B10041"/>
    <w:rsid w:val="00B1011A"/>
    <w:rsid w:val="00B15070"/>
    <w:rsid w:val="00B23B74"/>
    <w:rsid w:val="00B23FBF"/>
    <w:rsid w:val="00B25DDA"/>
    <w:rsid w:val="00B26E1E"/>
    <w:rsid w:val="00B26F2E"/>
    <w:rsid w:val="00B30876"/>
    <w:rsid w:val="00B43A88"/>
    <w:rsid w:val="00B441E6"/>
    <w:rsid w:val="00B465C1"/>
    <w:rsid w:val="00B54F24"/>
    <w:rsid w:val="00B568CF"/>
    <w:rsid w:val="00B60BA9"/>
    <w:rsid w:val="00B63730"/>
    <w:rsid w:val="00B63D98"/>
    <w:rsid w:val="00B6711F"/>
    <w:rsid w:val="00B71472"/>
    <w:rsid w:val="00B72A75"/>
    <w:rsid w:val="00B77EB5"/>
    <w:rsid w:val="00B904BB"/>
    <w:rsid w:val="00B95EA4"/>
    <w:rsid w:val="00BA3E36"/>
    <w:rsid w:val="00BB4AEF"/>
    <w:rsid w:val="00BE08FB"/>
    <w:rsid w:val="00BE465D"/>
    <w:rsid w:val="00BF4EA6"/>
    <w:rsid w:val="00BF6607"/>
    <w:rsid w:val="00C01869"/>
    <w:rsid w:val="00C0520D"/>
    <w:rsid w:val="00C111CE"/>
    <w:rsid w:val="00C13D61"/>
    <w:rsid w:val="00C21426"/>
    <w:rsid w:val="00C33D0A"/>
    <w:rsid w:val="00C41CA8"/>
    <w:rsid w:val="00C429C5"/>
    <w:rsid w:val="00C43E99"/>
    <w:rsid w:val="00C46B83"/>
    <w:rsid w:val="00C5501C"/>
    <w:rsid w:val="00C60AD7"/>
    <w:rsid w:val="00C7047D"/>
    <w:rsid w:val="00C8109C"/>
    <w:rsid w:val="00C81621"/>
    <w:rsid w:val="00C83802"/>
    <w:rsid w:val="00C87AA1"/>
    <w:rsid w:val="00C900F9"/>
    <w:rsid w:val="00C909A7"/>
    <w:rsid w:val="00C917DE"/>
    <w:rsid w:val="00C9318C"/>
    <w:rsid w:val="00C94B71"/>
    <w:rsid w:val="00CA3F72"/>
    <w:rsid w:val="00CA5054"/>
    <w:rsid w:val="00CA737D"/>
    <w:rsid w:val="00CB16AE"/>
    <w:rsid w:val="00CB30E1"/>
    <w:rsid w:val="00CB6142"/>
    <w:rsid w:val="00CC0580"/>
    <w:rsid w:val="00CC250A"/>
    <w:rsid w:val="00CC6D49"/>
    <w:rsid w:val="00CC7B46"/>
    <w:rsid w:val="00CD112C"/>
    <w:rsid w:val="00CD11D0"/>
    <w:rsid w:val="00CD3EE2"/>
    <w:rsid w:val="00CD50D8"/>
    <w:rsid w:val="00CD6B7F"/>
    <w:rsid w:val="00CE5A63"/>
    <w:rsid w:val="00CE5C49"/>
    <w:rsid w:val="00CE5FE6"/>
    <w:rsid w:val="00CE6558"/>
    <w:rsid w:val="00CF0E87"/>
    <w:rsid w:val="00CF483A"/>
    <w:rsid w:val="00CF4976"/>
    <w:rsid w:val="00CF5381"/>
    <w:rsid w:val="00CF7B9D"/>
    <w:rsid w:val="00D023AC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7313"/>
    <w:rsid w:val="00D27750"/>
    <w:rsid w:val="00D27F11"/>
    <w:rsid w:val="00D3211F"/>
    <w:rsid w:val="00D337C4"/>
    <w:rsid w:val="00D356CF"/>
    <w:rsid w:val="00D50D20"/>
    <w:rsid w:val="00D50F3C"/>
    <w:rsid w:val="00D55266"/>
    <w:rsid w:val="00D66B17"/>
    <w:rsid w:val="00D66C75"/>
    <w:rsid w:val="00D6720D"/>
    <w:rsid w:val="00D6759E"/>
    <w:rsid w:val="00D67F8A"/>
    <w:rsid w:val="00D760E6"/>
    <w:rsid w:val="00D800C8"/>
    <w:rsid w:val="00D835A0"/>
    <w:rsid w:val="00D84A76"/>
    <w:rsid w:val="00D84E77"/>
    <w:rsid w:val="00D96466"/>
    <w:rsid w:val="00DA53D6"/>
    <w:rsid w:val="00DA7CA7"/>
    <w:rsid w:val="00DB7153"/>
    <w:rsid w:val="00DC0D9E"/>
    <w:rsid w:val="00DC6694"/>
    <w:rsid w:val="00DD25E3"/>
    <w:rsid w:val="00DD3A5A"/>
    <w:rsid w:val="00DD3F56"/>
    <w:rsid w:val="00DE10FA"/>
    <w:rsid w:val="00DE16BA"/>
    <w:rsid w:val="00DE743B"/>
    <w:rsid w:val="00DE750F"/>
    <w:rsid w:val="00DF6619"/>
    <w:rsid w:val="00E01BFD"/>
    <w:rsid w:val="00E0688F"/>
    <w:rsid w:val="00E070CA"/>
    <w:rsid w:val="00E15AD1"/>
    <w:rsid w:val="00E15C6A"/>
    <w:rsid w:val="00E248D5"/>
    <w:rsid w:val="00E32D93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417A"/>
    <w:rsid w:val="00EB3A47"/>
    <w:rsid w:val="00EC3E3D"/>
    <w:rsid w:val="00EC3E80"/>
    <w:rsid w:val="00EC493D"/>
    <w:rsid w:val="00EC5B02"/>
    <w:rsid w:val="00ED07D4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4830"/>
    <w:rsid w:val="00EF506D"/>
    <w:rsid w:val="00EF5E87"/>
    <w:rsid w:val="00EF64FF"/>
    <w:rsid w:val="00F01410"/>
    <w:rsid w:val="00F01FEF"/>
    <w:rsid w:val="00F05A35"/>
    <w:rsid w:val="00F06D05"/>
    <w:rsid w:val="00F1021B"/>
    <w:rsid w:val="00F12ABA"/>
    <w:rsid w:val="00F13A43"/>
    <w:rsid w:val="00F140C2"/>
    <w:rsid w:val="00F15290"/>
    <w:rsid w:val="00F17A4E"/>
    <w:rsid w:val="00F20A16"/>
    <w:rsid w:val="00F23147"/>
    <w:rsid w:val="00F25EE6"/>
    <w:rsid w:val="00F3159A"/>
    <w:rsid w:val="00F343E4"/>
    <w:rsid w:val="00F34B3A"/>
    <w:rsid w:val="00F40896"/>
    <w:rsid w:val="00F414C6"/>
    <w:rsid w:val="00F41EE2"/>
    <w:rsid w:val="00F42A9D"/>
    <w:rsid w:val="00F4333C"/>
    <w:rsid w:val="00F44DB3"/>
    <w:rsid w:val="00F45029"/>
    <w:rsid w:val="00F471D6"/>
    <w:rsid w:val="00F50784"/>
    <w:rsid w:val="00F51233"/>
    <w:rsid w:val="00F54BB9"/>
    <w:rsid w:val="00F551A6"/>
    <w:rsid w:val="00F66EBF"/>
    <w:rsid w:val="00F670BB"/>
    <w:rsid w:val="00F74539"/>
    <w:rsid w:val="00F75448"/>
    <w:rsid w:val="00F8475A"/>
    <w:rsid w:val="00F86C25"/>
    <w:rsid w:val="00F87155"/>
    <w:rsid w:val="00F94BAF"/>
    <w:rsid w:val="00F95329"/>
    <w:rsid w:val="00F95F7F"/>
    <w:rsid w:val="00F96774"/>
    <w:rsid w:val="00FA0F4A"/>
    <w:rsid w:val="00FA45AA"/>
    <w:rsid w:val="00FA7144"/>
    <w:rsid w:val="00FB5FF3"/>
    <w:rsid w:val="00FB62BB"/>
    <w:rsid w:val="00FB6F61"/>
    <w:rsid w:val="00FB767C"/>
    <w:rsid w:val="00FC015F"/>
    <w:rsid w:val="00FC4B46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156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11486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409</cp:revision>
  <cp:lastPrinted>2025-03-12T15:36:00Z</cp:lastPrinted>
  <dcterms:created xsi:type="dcterms:W3CDTF">2025-02-04T05:43:00Z</dcterms:created>
  <dcterms:modified xsi:type="dcterms:W3CDTF">2025-03-31T15:33:00Z</dcterms:modified>
</cp:coreProperties>
</file>