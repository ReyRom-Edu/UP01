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7BE876B" w:rsidR="00FA45AA" w:rsidRPr="00F45029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1D6B6B">
        <w:t>4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73AEA8D9" w:rsidR="004725CA" w:rsidRPr="00F45029" w:rsidRDefault="004725CA" w:rsidP="00382EE2">
      <w:pPr>
        <w:pStyle w:val="2"/>
      </w:pPr>
      <w:r>
        <w:t xml:space="preserve">Изучить основы </w:t>
      </w:r>
      <w:r w:rsidR="000C4184">
        <w:t xml:space="preserve">стилизации </w:t>
      </w:r>
      <w:r w:rsidR="004A4D65">
        <w:t>интерфейса</w:t>
      </w:r>
      <w:r>
        <w:t xml:space="preserve"> </w:t>
      </w:r>
      <w:r>
        <w:rPr>
          <w:lang w:val="en-US"/>
        </w:rPr>
        <w:t>Avalonia</w:t>
      </w:r>
      <w:r w:rsidRPr="004725CA">
        <w:t xml:space="preserve"> </w:t>
      </w:r>
      <w:r>
        <w:rPr>
          <w:lang w:val="en-US"/>
        </w:rPr>
        <w:t>UI</w:t>
      </w:r>
      <w:r w:rsidRPr="004725CA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5D084B11" w14:textId="38B8D282" w:rsidR="004E3680" w:rsidRPr="004E3680" w:rsidRDefault="004E3680" w:rsidP="007009E7">
      <w:pPr>
        <w:pStyle w:val="2"/>
      </w:pPr>
      <w:r>
        <w:t xml:space="preserve">Применение стилей в </w:t>
      </w:r>
      <w:r w:rsidRPr="00C111CE">
        <w:rPr>
          <w:lang w:val="en-US"/>
        </w:rPr>
        <w:t>Avalonia</w:t>
      </w:r>
    </w:p>
    <w:p w14:paraId="050E72E0" w14:textId="5A64F8E6" w:rsidR="00D83684" w:rsidRDefault="005711CD" w:rsidP="003B70D7">
      <w:pPr>
        <w:pStyle w:val="2"/>
        <w:numPr>
          <w:ilvl w:val="2"/>
          <w:numId w:val="6"/>
        </w:numPr>
      </w:pPr>
      <w:r w:rsidRPr="00C111CE">
        <w:t xml:space="preserve">Создайте новый проект </w:t>
      </w:r>
      <w:r w:rsidRPr="00C111CE">
        <w:rPr>
          <w:lang w:val="en-US"/>
        </w:rPr>
        <w:t>Avalonia</w:t>
      </w:r>
    </w:p>
    <w:p w14:paraId="62E5842F" w14:textId="780E0712" w:rsidR="002348F9" w:rsidRPr="003A4840" w:rsidRDefault="00D82088" w:rsidP="004E3680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UserControl</w:t>
      </w:r>
      <w:proofErr w:type="spellEnd"/>
      <w:r w:rsidRPr="00D82088">
        <w:t>.</w:t>
      </w:r>
      <w:r>
        <w:rPr>
          <w:lang w:val="en-US"/>
        </w:rPr>
        <w:t>Styles</w:t>
      </w:r>
      <w:r w:rsidRPr="00D82088">
        <w:t xml:space="preserve"> </w:t>
      </w:r>
      <w:r>
        <w:t>создайте новый стиль</w:t>
      </w:r>
      <w:r w:rsidR="009F3A4D">
        <w:t>.</w:t>
      </w:r>
      <w:r>
        <w:t xml:space="preserve"> </w:t>
      </w:r>
      <w:r w:rsidRPr="00D82088">
        <w:t xml:space="preserve">Используйте селектор </w:t>
      </w:r>
      <w:r w:rsidR="009F3A4D">
        <w:t>«</w:t>
      </w:r>
      <w:proofErr w:type="spellStart"/>
      <w:r w:rsidRPr="00D82088">
        <w:t>Button</w:t>
      </w:r>
      <w:proofErr w:type="spellEnd"/>
      <w:r w:rsidR="009F3A4D">
        <w:t>»</w:t>
      </w:r>
      <w:r w:rsidRPr="00D82088">
        <w:t xml:space="preserve"> для задания общего стиля всем кнопкам. Измените цвет фона и шрифт.</w:t>
      </w:r>
      <w:r w:rsidR="003B70D7">
        <w:t xml:space="preserve"> Протестируйте стиль.</w:t>
      </w:r>
    </w:p>
    <w:p w14:paraId="780479ED" w14:textId="0795B637" w:rsidR="003A4840" w:rsidRDefault="003A4840" w:rsidP="003A4840">
      <w:pPr>
        <w:pStyle w:val="2"/>
        <w:numPr>
          <w:ilvl w:val="2"/>
          <w:numId w:val="6"/>
        </w:numPr>
      </w:pPr>
      <w:r w:rsidRPr="008245CC">
        <w:t xml:space="preserve">Добавьте стиль для </w:t>
      </w:r>
      <w:proofErr w:type="spellStart"/>
      <w:r w:rsidRPr="008245CC">
        <w:t>TextBox</w:t>
      </w:r>
      <w:proofErr w:type="spellEnd"/>
      <w:r w:rsidRPr="008245CC">
        <w:t xml:space="preserve">, который применяется </w:t>
      </w:r>
      <w:r w:rsidRPr="008245CC">
        <w:rPr>
          <w:bCs w:val="0"/>
        </w:rPr>
        <w:t>только к тем, у кого установлен атрибут Name="</w:t>
      </w:r>
      <w:r>
        <w:rPr>
          <w:bCs w:val="0"/>
          <w:lang w:val="en-US"/>
        </w:rPr>
        <w:t>Title</w:t>
      </w:r>
      <w:r w:rsidRPr="008245CC">
        <w:rPr>
          <w:bCs w:val="0"/>
        </w:rPr>
        <w:t>"</w:t>
      </w:r>
      <w:r w:rsidRPr="008245CC">
        <w:t xml:space="preserve"> (используйте селектор </w:t>
      </w:r>
      <w:r>
        <w:t>«</w:t>
      </w:r>
      <w:proofErr w:type="spellStart"/>
      <w:r w:rsidRPr="008245CC">
        <w:t>TextBox</w:t>
      </w:r>
      <w:proofErr w:type="spellEnd"/>
      <w:r w:rsidRPr="008245CC">
        <w:t>#</w:t>
      </w:r>
      <w:r>
        <w:rPr>
          <w:bCs w:val="0"/>
          <w:lang w:val="en-US"/>
        </w:rPr>
        <w:t>Title</w:t>
      </w:r>
      <w:r>
        <w:rPr>
          <w:bCs w:val="0"/>
        </w:rPr>
        <w:t>»</w:t>
      </w:r>
      <w:r w:rsidRPr="008245CC">
        <w:t>).</w:t>
      </w:r>
      <w:r w:rsidR="003B70D7">
        <w:t xml:space="preserve"> Протестируйте стиль.</w:t>
      </w:r>
    </w:p>
    <w:p w14:paraId="3376AF05" w14:textId="55956E95" w:rsidR="009F3A4D" w:rsidRPr="003A4840" w:rsidRDefault="009F3A4D" w:rsidP="009F3A4D">
      <w:pPr>
        <w:pStyle w:val="2"/>
        <w:numPr>
          <w:ilvl w:val="2"/>
          <w:numId w:val="6"/>
        </w:numPr>
      </w:pPr>
      <w:r w:rsidRPr="009F3A4D">
        <w:t xml:space="preserve">Создайте стиль, который применяется </w:t>
      </w:r>
      <w:r w:rsidRPr="009F3A4D">
        <w:rPr>
          <w:bCs w:val="0"/>
        </w:rPr>
        <w:t xml:space="preserve">только к кнопкам внутри </w:t>
      </w:r>
      <w:proofErr w:type="spellStart"/>
      <w:r w:rsidRPr="009F3A4D">
        <w:rPr>
          <w:bCs w:val="0"/>
        </w:rPr>
        <w:t>StackPanel</w:t>
      </w:r>
      <w:proofErr w:type="spellEnd"/>
      <w:r w:rsidRPr="009F3A4D">
        <w:t xml:space="preserve">. </w:t>
      </w:r>
      <w:r w:rsidRPr="00D82088">
        <w:t>Измените цвет фона и шрифт.</w:t>
      </w:r>
      <w:r>
        <w:t xml:space="preserve"> </w:t>
      </w:r>
      <w:r w:rsidRPr="009F3A4D">
        <w:t xml:space="preserve">Используйте селектор </w:t>
      </w:r>
      <w:r>
        <w:t>«</w:t>
      </w:r>
      <w:proofErr w:type="spellStart"/>
      <w:r w:rsidRPr="009F3A4D">
        <w:t>StackPanel</w:t>
      </w:r>
      <w:proofErr w:type="spellEnd"/>
      <w:r>
        <w:t> </w:t>
      </w:r>
      <w:proofErr w:type="spellStart"/>
      <w:r w:rsidRPr="009F3A4D">
        <w:t>Button</w:t>
      </w:r>
      <w:proofErr w:type="spellEnd"/>
      <w:r>
        <w:t>»</w:t>
      </w:r>
      <w:r w:rsidR="003B70D7">
        <w:t>. Протестируйте стиль.</w:t>
      </w:r>
    </w:p>
    <w:p w14:paraId="61677D59" w14:textId="03F15B7E" w:rsidR="003A4840" w:rsidRDefault="003A4840" w:rsidP="009F3A4D">
      <w:pPr>
        <w:pStyle w:val="2"/>
        <w:numPr>
          <w:ilvl w:val="2"/>
          <w:numId w:val="6"/>
        </w:numPr>
      </w:pPr>
      <w:r w:rsidRPr="003A4840">
        <w:t xml:space="preserve">Создайте стиль для </w:t>
      </w:r>
      <w:proofErr w:type="spellStart"/>
      <w:r w:rsidRPr="003A4840">
        <w:t>TextBlock</w:t>
      </w:r>
      <w:proofErr w:type="spellEnd"/>
      <w:r w:rsidRPr="003A4840">
        <w:t xml:space="preserve">, который применяет курсивное начертание, если его родитель </w:t>
      </w:r>
      <w:proofErr w:type="spellStart"/>
      <w:r w:rsidRPr="003A4840">
        <w:t>Border</w:t>
      </w:r>
      <w:proofErr w:type="spellEnd"/>
      <w:r w:rsidRPr="003A4840">
        <w:t xml:space="preserve"> содержит класс </w:t>
      </w:r>
      <w:proofErr w:type="spellStart"/>
      <w:r w:rsidRPr="003A4840">
        <w:t>highlight</w:t>
      </w:r>
      <w:proofErr w:type="spellEnd"/>
      <w:r w:rsidRPr="003A4840">
        <w:t xml:space="preserve"> (.</w:t>
      </w:r>
      <w:proofErr w:type="spellStart"/>
      <w:r w:rsidRPr="003A4840">
        <w:t>highlight</w:t>
      </w:r>
      <w:proofErr w:type="spellEnd"/>
      <w:r w:rsidRPr="003A4840">
        <w:t xml:space="preserve"> </w:t>
      </w:r>
      <w:proofErr w:type="spellStart"/>
      <w:r w:rsidRPr="003A4840">
        <w:t>TextBlock</w:t>
      </w:r>
      <w:proofErr w:type="spellEnd"/>
      <w:r w:rsidRPr="003A4840">
        <w:t>).</w:t>
      </w:r>
      <w:r w:rsidR="003B70D7">
        <w:t xml:space="preserve"> Протестируйте стиль.</w:t>
      </w:r>
    </w:p>
    <w:p w14:paraId="4BBFBA6B" w14:textId="2BE7E1FA" w:rsidR="002D215D" w:rsidRDefault="00AA3054" w:rsidP="002D215D">
      <w:pPr>
        <w:pStyle w:val="2"/>
      </w:pPr>
      <w:r>
        <w:t xml:space="preserve">Применение </w:t>
      </w:r>
      <w:proofErr w:type="spellStart"/>
      <w:r>
        <w:t>псевдоклассов</w:t>
      </w:r>
      <w:proofErr w:type="spellEnd"/>
    </w:p>
    <w:p w14:paraId="68BA35BA" w14:textId="43FC0FEA" w:rsidR="00786293" w:rsidRPr="00285413" w:rsidRDefault="00786293" w:rsidP="00786293">
      <w:r>
        <w:t xml:space="preserve">Так как стили большинства </w:t>
      </w:r>
      <w:proofErr w:type="spellStart"/>
      <w:r>
        <w:t>псевдоклассов</w:t>
      </w:r>
      <w:proofErr w:type="spellEnd"/>
      <w:r>
        <w:t xml:space="preserve"> определены в </w:t>
      </w:r>
      <w:r w:rsidR="00AE0AF3">
        <w:rPr>
          <w:lang w:val="en-US"/>
        </w:rPr>
        <w:t>Fluent</w:t>
      </w:r>
      <w:r w:rsidR="00AE0AF3">
        <w:t xml:space="preserve">-теме </w:t>
      </w:r>
      <w:r w:rsidR="00AE0AF3">
        <w:rPr>
          <w:lang w:val="en-US"/>
        </w:rPr>
        <w:t>Avalonia</w:t>
      </w:r>
      <w:r w:rsidR="001D1BAC">
        <w:t>, а элементы состоят из других элементарных элементов</w:t>
      </w:r>
      <w:r w:rsidR="00C7697D">
        <w:t xml:space="preserve">, для переопределения </w:t>
      </w:r>
      <w:r w:rsidR="00746341">
        <w:t xml:space="preserve">свойств, используемых элементов требуется </w:t>
      </w:r>
      <w:r w:rsidR="004C5169">
        <w:t>применять селекторы шаблона, например для</w:t>
      </w:r>
      <w:r w:rsidR="007E5197">
        <w:t xml:space="preserve"> измене</w:t>
      </w:r>
      <w:r w:rsidR="00D15CED">
        <w:t xml:space="preserve">ния цвета границы у </w:t>
      </w:r>
      <w:proofErr w:type="spellStart"/>
      <w:r w:rsidR="00D15CED">
        <w:rPr>
          <w:lang w:val="en-US"/>
        </w:rPr>
        <w:t>disabeled</w:t>
      </w:r>
      <w:proofErr w:type="spellEnd"/>
      <w:r w:rsidR="00D15CED" w:rsidRPr="00D15CED">
        <w:t xml:space="preserve"> </w:t>
      </w:r>
      <w:proofErr w:type="spellStart"/>
      <w:r w:rsidR="00D15CED">
        <w:rPr>
          <w:lang w:val="en-US"/>
        </w:rPr>
        <w:t>TextBox</w:t>
      </w:r>
      <w:proofErr w:type="spellEnd"/>
      <w:r w:rsidR="00D15CED">
        <w:t xml:space="preserve"> необходимо использовать селектор </w:t>
      </w:r>
      <w:r w:rsidR="00D15CED" w:rsidRPr="00D15CED">
        <w:t>"</w:t>
      </w:r>
      <w:proofErr w:type="spellStart"/>
      <w:r w:rsidR="00D15CED" w:rsidRPr="00D15CED">
        <w:t>TextBox:disabled</w:t>
      </w:r>
      <w:proofErr w:type="spellEnd"/>
      <w:r w:rsidR="00D15CED" w:rsidRPr="00D15CED">
        <w:t xml:space="preserve"> /</w:t>
      </w:r>
      <w:proofErr w:type="spellStart"/>
      <w:r w:rsidR="00D15CED" w:rsidRPr="00D15CED">
        <w:t>template</w:t>
      </w:r>
      <w:proofErr w:type="spellEnd"/>
      <w:r w:rsidR="00D15CED" w:rsidRPr="00D15CED">
        <w:t xml:space="preserve">/ </w:t>
      </w:r>
      <w:proofErr w:type="spellStart"/>
      <w:r w:rsidR="00D15CED" w:rsidRPr="00D15CED">
        <w:t>Border#PART_BorderElement</w:t>
      </w:r>
      <w:proofErr w:type="spellEnd"/>
      <w:r w:rsidR="00D15CED" w:rsidRPr="00D15CED">
        <w:t>"</w:t>
      </w:r>
      <w:r w:rsidR="00D15CED">
        <w:t xml:space="preserve">. </w:t>
      </w:r>
      <w:r w:rsidR="00327AA5">
        <w:t>Необходимые свойства можно узнать</w:t>
      </w:r>
      <w:r w:rsidR="00835B9E">
        <w:t xml:space="preserve">, изучив стандартные стили и шаблоны элементов управления </w:t>
      </w:r>
      <w:r w:rsidR="00835B9E">
        <w:rPr>
          <w:lang w:val="en-US"/>
        </w:rPr>
        <w:t>Fluent</w:t>
      </w:r>
      <w:r w:rsidR="00285413" w:rsidRPr="00285413">
        <w:t>:</w:t>
      </w:r>
    </w:p>
    <w:p w14:paraId="1CCC127A" w14:textId="1E9AA11C" w:rsidR="00285413" w:rsidRPr="00285413" w:rsidRDefault="00285413" w:rsidP="00786293">
      <w:r w:rsidRPr="00285413">
        <w:rPr>
          <w:lang w:val="en-US"/>
        </w:rPr>
        <w:t>https</w:t>
      </w:r>
      <w:r w:rsidRPr="00285413">
        <w:t>://</w:t>
      </w:r>
      <w:proofErr w:type="spellStart"/>
      <w:r w:rsidRPr="00285413">
        <w:rPr>
          <w:lang w:val="en-US"/>
        </w:rPr>
        <w:t>github</w:t>
      </w:r>
      <w:proofErr w:type="spellEnd"/>
      <w:r w:rsidRPr="00285413">
        <w:t>.</w:t>
      </w:r>
      <w:r w:rsidRPr="00285413">
        <w:rPr>
          <w:lang w:val="en-US"/>
        </w:rPr>
        <w:t>com</w:t>
      </w:r>
      <w:r w:rsidRPr="00285413">
        <w:t>/</w:t>
      </w:r>
      <w:proofErr w:type="spellStart"/>
      <w:r w:rsidRPr="00285413">
        <w:rPr>
          <w:lang w:val="en-US"/>
        </w:rPr>
        <w:t>AvaloniaUI</w:t>
      </w:r>
      <w:proofErr w:type="spellEnd"/>
      <w:r w:rsidRPr="00285413">
        <w:t>/</w:t>
      </w:r>
      <w:r w:rsidRPr="00285413">
        <w:rPr>
          <w:lang w:val="en-US"/>
        </w:rPr>
        <w:t>Avalonia</w:t>
      </w:r>
      <w:r w:rsidRPr="00285413">
        <w:t>/</w:t>
      </w:r>
      <w:r w:rsidRPr="00285413">
        <w:rPr>
          <w:lang w:val="en-US"/>
        </w:rPr>
        <w:t>tree</w:t>
      </w:r>
      <w:r w:rsidRPr="00285413">
        <w:t>/</w:t>
      </w:r>
      <w:r w:rsidRPr="00285413">
        <w:rPr>
          <w:lang w:val="en-US"/>
        </w:rPr>
        <w:t>master</w:t>
      </w:r>
      <w:r w:rsidRPr="00285413">
        <w:t>/</w:t>
      </w:r>
      <w:proofErr w:type="spellStart"/>
      <w:r w:rsidRPr="00285413">
        <w:rPr>
          <w:lang w:val="en-US"/>
        </w:rPr>
        <w:t>src</w:t>
      </w:r>
      <w:proofErr w:type="spellEnd"/>
      <w:r w:rsidRPr="00285413">
        <w:t>/</w:t>
      </w:r>
      <w:r w:rsidRPr="00285413">
        <w:rPr>
          <w:lang w:val="en-US"/>
        </w:rPr>
        <w:t>Avalonia</w:t>
      </w:r>
      <w:r w:rsidRPr="00285413">
        <w:t>.</w:t>
      </w:r>
      <w:r w:rsidRPr="00285413">
        <w:rPr>
          <w:lang w:val="en-US"/>
        </w:rPr>
        <w:t>Themes</w:t>
      </w:r>
      <w:r w:rsidRPr="00285413">
        <w:t>.</w:t>
      </w:r>
      <w:r w:rsidRPr="00285413">
        <w:rPr>
          <w:lang w:val="en-US"/>
        </w:rPr>
        <w:t>Fluent</w:t>
      </w:r>
      <w:r w:rsidRPr="00285413">
        <w:t>/</w:t>
      </w:r>
      <w:r w:rsidRPr="00285413">
        <w:rPr>
          <w:lang w:val="en-US"/>
        </w:rPr>
        <w:t>Controls</w:t>
      </w:r>
    </w:p>
    <w:p w14:paraId="0D3B2403" w14:textId="1F3C8C8B" w:rsidR="003B70D7" w:rsidRPr="007E31D1" w:rsidRDefault="00C853F8" w:rsidP="00F91DAB">
      <w:pPr>
        <w:pStyle w:val="2"/>
        <w:numPr>
          <w:ilvl w:val="2"/>
          <w:numId w:val="6"/>
        </w:numPr>
      </w:pPr>
      <w:r w:rsidRPr="00C853F8">
        <w:t>Создайте стиль для кнопки, который изменяет её цвет при наведении (:</w:t>
      </w:r>
      <w:proofErr w:type="spellStart"/>
      <w:r w:rsidRPr="00C853F8">
        <w:t>pointerover</w:t>
      </w:r>
      <w:proofErr w:type="spellEnd"/>
      <w:r w:rsidR="00D6363C" w:rsidRPr="00D6363C">
        <w:t xml:space="preserve"> </w:t>
      </w:r>
      <w:r w:rsidR="00D6363C" w:rsidRPr="00D6363C">
        <w:t>/</w:t>
      </w:r>
      <w:proofErr w:type="spellStart"/>
      <w:r w:rsidR="00D6363C" w:rsidRPr="00D6363C">
        <w:t>template</w:t>
      </w:r>
      <w:proofErr w:type="spellEnd"/>
      <w:r w:rsidR="00D6363C" w:rsidRPr="00D6363C">
        <w:t xml:space="preserve">/ </w:t>
      </w:r>
      <w:proofErr w:type="spellStart"/>
      <w:r w:rsidR="00D6363C" w:rsidRPr="00D6363C">
        <w:t>ContentPresenter#PART_ContentPresenter</w:t>
      </w:r>
      <w:proofErr w:type="spellEnd"/>
      <w:r w:rsidRPr="00C853F8">
        <w:t>).</w:t>
      </w:r>
    </w:p>
    <w:p w14:paraId="11F1D72F" w14:textId="1BEEF2A5" w:rsidR="007E31D1" w:rsidRPr="00655AF2" w:rsidRDefault="007E31D1" w:rsidP="00F91DAB">
      <w:pPr>
        <w:pStyle w:val="2"/>
        <w:numPr>
          <w:ilvl w:val="2"/>
          <w:numId w:val="6"/>
        </w:numPr>
      </w:pPr>
      <w:r w:rsidRPr="007E31D1">
        <w:t xml:space="preserve">Добавьте стиль для </w:t>
      </w:r>
      <w:proofErr w:type="spellStart"/>
      <w:r w:rsidRPr="007E31D1">
        <w:t>TextBox</w:t>
      </w:r>
      <w:proofErr w:type="spellEnd"/>
      <w:r w:rsidRPr="007E31D1">
        <w:t>, который меняет цвет границы при фокусировке (:</w:t>
      </w:r>
      <w:proofErr w:type="spellStart"/>
      <w:r w:rsidRPr="007E31D1">
        <w:t>focus</w:t>
      </w:r>
      <w:proofErr w:type="spellEnd"/>
      <w:r w:rsidR="002A0759" w:rsidRPr="002A0759">
        <w:t xml:space="preserve"> /</w:t>
      </w:r>
      <w:proofErr w:type="spellStart"/>
      <w:r w:rsidR="002A0759" w:rsidRPr="002A0759">
        <w:t>template</w:t>
      </w:r>
      <w:proofErr w:type="spellEnd"/>
      <w:r w:rsidR="002A0759" w:rsidRPr="002A0759">
        <w:t xml:space="preserve">/ </w:t>
      </w:r>
      <w:proofErr w:type="spellStart"/>
      <w:r w:rsidR="002A0759" w:rsidRPr="002A0759">
        <w:t>Border#PART_BorderElement</w:t>
      </w:r>
      <w:proofErr w:type="spellEnd"/>
      <w:r w:rsidRPr="007E31D1">
        <w:t>).</w:t>
      </w:r>
    </w:p>
    <w:p w14:paraId="2F30B342" w14:textId="4963F063" w:rsidR="00655AF2" w:rsidRPr="002A0759" w:rsidRDefault="00655AF2" w:rsidP="00F91DAB">
      <w:pPr>
        <w:pStyle w:val="2"/>
        <w:numPr>
          <w:ilvl w:val="2"/>
          <w:numId w:val="6"/>
        </w:numPr>
        <w:rPr>
          <w:lang w:val="en-US"/>
        </w:rPr>
      </w:pPr>
      <w:r w:rsidRPr="00655AF2">
        <w:lastRenderedPageBreak/>
        <w:t>Создайте</w:t>
      </w:r>
      <w:r w:rsidRPr="002A0759">
        <w:rPr>
          <w:lang w:val="en-US"/>
        </w:rPr>
        <w:t xml:space="preserve"> </w:t>
      </w:r>
      <w:r w:rsidRPr="00655AF2">
        <w:t>стиль</w:t>
      </w:r>
      <w:r w:rsidRPr="002A0759">
        <w:rPr>
          <w:lang w:val="en-US"/>
        </w:rPr>
        <w:t xml:space="preserve"> </w:t>
      </w:r>
      <w:r w:rsidRPr="00655AF2">
        <w:t>для</w:t>
      </w:r>
      <w:r w:rsidRPr="002A0759">
        <w:rPr>
          <w:lang w:val="en-US"/>
        </w:rPr>
        <w:t xml:space="preserve"> </w:t>
      </w:r>
      <w:proofErr w:type="spellStart"/>
      <w:r w:rsidRPr="002A0759">
        <w:rPr>
          <w:lang w:val="en-US"/>
        </w:rPr>
        <w:t>ListBoxItem</w:t>
      </w:r>
      <w:proofErr w:type="spellEnd"/>
      <w:r w:rsidRPr="002A0759">
        <w:rPr>
          <w:lang w:val="en-US"/>
        </w:rPr>
        <w:t xml:space="preserve">, </w:t>
      </w:r>
      <w:r w:rsidRPr="00655AF2">
        <w:t>который</w:t>
      </w:r>
      <w:r w:rsidRPr="002A0759">
        <w:rPr>
          <w:lang w:val="en-US"/>
        </w:rPr>
        <w:t xml:space="preserve"> </w:t>
      </w:r>
      <w:r w:rsidRPr="00655AF2">
        <w:t>меняет</w:t>
      </w:r>
      <w:r w:rsidRPr="002A0759">
        <w:rPr>
          <w:lang w:val="en-US"/>
        </w:rPr>
        <w:t xml:space="preserve"> </w:t>
      </w:r>
      <w:r w:rsidRPr="00655AF2">
        <w:t>фон</w:t>
      </w:r>
      <w:r w:rsidRPr="002A0759">
        <w:rPr>
          <w:lang w:val="en-US"/>
        </w:rPr>
        <w:t xml:space="preserve"> </w:t>
      </w:r>
      <w:r w:rsidRPr="00655AF2">
        <w:t>при</w:t>
      </w:r>
      <w:r w:rsidRPr="002A0759">
        <w:rPr>
          <w:lang w:val="en-US"/>
        </w:rPr>
        <w:t xml:space="preserve"> </w:t>
      </w:r>
      <w:r w:rsidRPr="00655AF2">
        <w:t>выборе</w:t>
      </w:r>
      <w:r w:rsidRPr="002A0759">
        <w:rPr>
          <w:lang w:val="en-US"/>
        </w:rPr>
        <w:t xml:space="preserve"> (:selected</w:t>
      </w:r>
      <w:r w:rsidR="002A0759" w:rsidRPr="002A0759">
        <w:rPr>
          <w:lang w:val="en-US"/>
        </w:rPr>
        <w:t xml:space="preserve"> /template/ </w:t>
      </w:r>
      <w:proofErr w:type="spellStart"/>
      <w:r w:rsidR="002A0759" w:rsidRPr="002A0759">
        <w:rPr>
          <w:lang w:val="en-US"/>
        </w:rPr>
        <w:t>ContentPresenter#PART_ContentPresenter</w:t>
      </w:r>
      <w:proofErr w:type="spellEnd"/>
      <w:r w:rsidRPr="002A0759">
        <w:rPr>
          <w:lang w:val="en-US"/>
        </w:rPr>
        <w:t>).</w:t>
      </w:r>
    </w:p>
    <w:p w14:paraId="25B6721E" w14:textId="277686B2" w:rsidR="00895A74" w:rsidRPr="00F1092E" w:rsidRDefault="00895A74" w:rsidP="00895A74">
      <w:pPr>
        <w:pStyle w:val="2"/>
        <w:numPr>
          <w:ilvl w:val="2"/>
          <w:numId w:val="6"/>
        </w:numPr>
      </w:pPr>
      <w:r w:rsidRPr="00655AF2">
        <w:t xml:space="preserve">Создайте стиль для </w:t>
      </w:r>
      <w:proofErr w:type="spellStart"/>
      <w:r w:rsidRPr="00655AF2">
        <w:t>ListBoxItem</w:t>
      </w:r>
      <w:proofErr w:type="spellEnd"/>
      <w:r w:rsidRPr="00655AF2">
        <w:t xml:space="preserve">, который </w:t>
      </w:r>
      <w:r>
        <w:t>определяет цвет фона</w:t>
      </w:r>
      <w:r w:rsidR="0010418A">
        <w:t xml:space="preserve"> для четных элементов</w:t>
      </w:r>
      <w:r w:rsidRPr="00655AF2">
        <w:t xml:space="preserve"> (:</w:t>
      </w:r>
      <w:proofErr w:type="spellStart"/>
      <w:r w:rsidR="0010418A" w:rsidRPr="0010418A">
        <w:t>nth-child</w:t>
      </w:r>
      <w:proofErr w:type="spellEnd"/>
      <w:r w:rsidR="0010418A" w:rsidRPr="0010418A">
        <w:t>(</w:t>
      </w:r>
      <w:proofErr w:type="spellStart"/>
      <w:r w:rsidR="0010418A" w:rsidRPr="0010418A">
        <w:t>even</w:t>
      </w:r>
      <w:proofErr w:type="spellEnd"/>
      <w:r w:rsidR="0010418A" w:rsidRPr="0010418A">
        <w:t>)</w:t>
      </w:r>
      <w:r w:rsidRPr="00655AF2">
        <w:t>).</w:t>
      </w:r>
    </w:p>
    <w:p w14:paraId="4E842B14" w14:textId="0E238C1C" w:rsidR="00F1092E" w:rsidRDefault="00F1092E" w:rsidP="00F1092E">
      <w:pPr>
        <w:pStyle w:val="2"/>
      </w:pPr>
      <w:r>
        <w:t>Привязка к стилям</w:t>
      </w:r>
    </w:p>
    <w:p w14:paraId="705EE94B" w14:textId="70F7F5D7" w:rsidR="00120EAD" w:rsidRDefault="003B3929" w:rsidP="00F42F25">
      <w:pPr>
        <w:pStyle w:val="2"/>
        <w:numPr>
          <w:ilvl w:val="2"/>
          <w:numId w:val="6"/>
        </w:numPr>
      </w:pPr>
      <w:r>
        <w:t xml:space="preserve">Создайте </w:t>
      </w:r>
      <w:r w:rsidR="00A12547">
        <w:t xml:space="preserve">2 стиля для </w:t>
      </w:r>
      <w:proofErr w:type="spellStart"/>
      <w:r w:rsidR="008B6567">
        <w:rPr>
          <w:lang w:val="en-US"/>
        </w:rPr>
        <w:t>TextBlock</w:t>
      </w:r>
      <w:proofErr w:type="spellEnd"/>
      <w:r w:rsidR="001C4C10">
        <w:t xml:space="preserve">, установите в них различный цвет </w:t>
      </w:r>
      <w:r w:rsidR="008B6567">
        <w:t>текста.</w:t>
      </w:r>
    </w:p>
    <w:p w14:paraId="3DE22365" w14:textId="21839F58" w:rsidR="00FB3F87" w:rsidRDefault="00AD2022" w:rsidP="00F42F25">
      <w:pPr>
        <w:pStyle w:val="2"/>
        <w:numPr>
          <w:ilvl w:val="2"/>
          <w:numId w:val="6"/>
        </w:numPr>
      </w:pPr>
      <w:r>
        <w:t xml:space="preserve">Создайте класс </w:t>
      </w:r>
      <w:proofErr w:type="spellStart"/>
      <w:r>
        <w:rPr>
          <w:lang w:val="en-US"/>
        </w:rPr>
        <w:t>MoneyOperation</w:t>
      </w:r>
      <w:proofErr w:type="spellEnd"/>
      <w:r>
        <w:t xml:space="preserve"> со следующими свойствами</w:t>
      </w:r>
      <w:r w:rsidR="00537773" w:rsidRPr="00537773">
        <w:t xml:space="preserve"> </w:t>
      </w:r>
      <w:r w:rsidR="00537773">
        <w:t xml:space="preserve">описание, сумма, </w:t>
      </w:r>
      <w:r w:rsidR="005204FA">
        <w:t>является ли операция доходом или расходом.</w:t>
      </w:r>
    </w:p>
    <w:p w14:paraId="6BDD9375" w14:textId="6F18E957" w:rsidR="003D7D1D" w:rsidRDefault="003D7D1D" w:rsidP="00F42F25">
      <w:pPr>
        <w:pStyle w:val="2"/>
        <w:numPr>
          <w:ilvl w:val="2"/>
          <w:numId w:val="6"/>
        </w:numPr>
      </w:pPr>
      <w:r>
        <w:t xml:space="preserve">Отобразите на странице список </w:t>
      </w:r>
      <w:proofErr w:type="spellStart"/>
      <w:r w:rsidR="0020628C">
        <w:rPr>
          <w:lang w:val="en-US"/>
        </w:rPr>
        <w:t>MoneyOperation</w:t>
      </w:r>
      <w:proofErr w:type="spellEnd"/>
      <w:r w:rsidR="0020628C">
        <w:t xml:space="preserve">, в </w:t>
      </w:r>
      <w:r w:rsidR="004F4ED5">
        <w:t xml:space="preserve">шаблоне </w:t>
      </w:r>
      <w:proofErr w:type="spellStart"/>
      <w:r w:rsidR="004F4ED5">
        <w:rPr>
          <w:lang w:val="en-US"/>
        </w:rPr>
        <w:t>ItemTemplate</w:t>
      </w:r>
      <w:proofErr w:type="spellEnd"/>
      <w:r w:rsidR="004F4ED5" w:rsidRPr="004F4ED5">
        <w:t xml:space="preserve"> </w:t>
      </w:r>
      <w:r w:rsidR="004F4ED5">
        <w:t>которого определите</w:t>
      </w:r>
      <w:r w:rsidR="00C275F5">
        <w:t xml:space="preserve"> цвет метки </w:t>
      </w:r>
      <w:r w:rsidR="00CA4811">
        <w:t xml:space="preserve">с суммой при помощи стиля на основании </w:t>
      </w:r>
      <w:r w:rsidR="00C62AB7">
        <w:t>привязки к свойству логического типа</w:t>
      </w:r>
      <w:r w:rsidR="00055C23" w:rsidRPr="00055C23">
        <w:t xml:space="preserve">. </w:t>
      </w:r>
      <w:r w:rsidR="00055C23">
        <w:t>Пример привязки:</w:t>
      </w:r>
    </w:p>
    <w:p w14:paraId="3B8611AE" w14:textId="44C90E22" w:rsidR="00A975B0" w:rsidRDefault="00A975B0" w:rsidP="00A975B0">
      <w:pPr>
        <w:pStyle w:val="ad"/>
      </w:pPr>
      <w:r>
        <w:t>&lt;Style Selector="</w:t>
      </w:r>
      <w:r>
        <w:t>TextBlock</w:t>
      </w:r>
      <w:r w:rsidRPr="00AB73E4">
        <w:t>.class1</w:t>
      </w:r>
      <w:r>
        <w:t>"&gt;</w:t>
      </w:r>
    </w:p>
    <w:p w14:paraId="21610260" w14:textId="67147B7A" w:rsidR="00A975B0" w:rsidRDefault="00A975B0" w:rsidP="00A975B0">
      <w:pPr>
        <w:pStyle w:val="ad"/>
      </w:pPr>
      <w:r>
        <w:tab/>
        <w:t xml:space="preserve">&lt;Setter </w:t>
      </w:r>
      <w:r>
        <w:t>...</w:t>
      </w:r>
      <w:r>
        <w:t>/&gt;</w:t>
      </w:r>
    </w:p>
    <w:p w14:paraId="0883278E" w14:textId="21A4DF43" w:rsidR="00343325" w:rsidRDefault="00A975B0" w:rsidP="00A975B0">
      <w:pPr>
        <w:pStyle w:val="ad"/>
      </w:pPr>
      <w:r>
        <w:t>&lt;/Style&gt;</w:t>
      </w:r>
    </w:p>
    <w:p w14:paraId="16D04529" w14:textId="6A4CE291" w:rsidR="00A975B0" w:rsidRDefault="00A975B0" w:rsidP="00A975B0">
      <w:pPr>
        <w:pStyle w:val="ad"/>
      </w:pPr>
      <w:r>
        <w:t>&lt;Style Selector="TextBlock</w:t>
      </w:r>
      <w:r w:rsidRPr="00AB73E4">
        <w:t>.class</w:t>
      </w:r>
      <w:r w:rsidR="005B7056">
        <w:t>2</w:t>
      </w:r>
      <w:r>
        <w:t>"&gt;</w:t>
      </w:r>
    </w:p>
    <w:p w14:paraId="4EF9E360" w14:textId="77777777" w:rsidR="00A975B0" w:rsidRDefault="00A975B0" w:rsidP="00A975B0">
      <w:pPr>
        <w:pStyle w:val="ad"/>
      </w:pPr>
      <w:r>
        <w:tab/>
        <w:t>&lt;Setter .../&gt;</w:t>
      </w:r>
    </w:p>
    <w:p w14:paraId="70480AB9" w14:textId="22AD2540" w:rsidR="00A975B0" w:rsidRPr="00A975B0" w:rsidRDefault="00A975B0" w:rsidP="005B7056">
      <w:pPr>
        <w:pStyle w:val="ad"/>
      </w:pPr>
      <w:r>
        <w:t>&lt;/Style&gt;</w:t>
      </w:r>
    </w:p>
    <w:p w14:paraId="3ABD3F76" w14:textId="14CC9BD6" w:rsidR="00AB73E4" w:rsidRPr="00055C23" w:rsidRDefault="00AB73E4" w:rsidP="00AB73E4">
      <w:pPr>
        <w:pStyle w:val="ad"/>
      </w:pPr>
      <w:r w:rsidRPr="00AB73E4">
        <w:t>&lt;</w:t>
      </w:r>
      <w:proofErr w:type="spellStart"/>
      <w:r w:rsidRPr="00AB73E4">
        <w:t>TextBlock</w:t>
      </w:r>
      <w:proofErr w:type="spellEnd"/>
      <w:r w:rsidRPr="00AB73E4">
        <w:br/>
        <w:t xml:space="preserve">             </w:t>
      </w:r>
      <w:r w:rsidR="00055C23" w:rsidRPr="00055C23">
        <w:tab/>
      </w:r>
      <w:r w:rsidRPr="00AB73E4">
        <w:t>Classes.class1="{Binding IsClass1}"</w:t>
      </w:r>
    </w:p>
    <w:p w14:paraId="18432C41" w14:textId="2317F6DC" w:rsidR="00AB73E4" w:rsidRPr="00AB73E4" w:rsidRDefault="00AB73E4" w:rsidP="00AB73E4">
      <w:pPr>
        <w:pStyle w:val="ad"/>
      </w:pPr>
      <w:r w:rsidRPr="00AB73E4">
        <w:t xml:space="preserve">          Classes.class2="{Binding !IsClass1}"</w:t>
      </w:r>
    </w:p>
    <w:p w14:paraId="1D324680" w14:textId="18FFE487" w:rsidR="00AB73E4" w:rsidRPr="00C34A0E" w:rsidRDefault="00AB73E4" w:rsidP="00AB73E4">
      <w:pPr>
        <w:pStyle w:val="ad"/>
      </w:pPr>
      <w:r w:rsidRPr="00AB73E4">
        <w:t xml:space="preserve">          Text="{Binding Title}"/&gt;</w:t>
      </w:r>
    </w:p>
    <w:p w14:paraId="6E773C6C" w14:textId="5932E6AB" w:rsidR="00316B83" w:rsidRPr="00550AF5" w:rsidRDefault="00316B83" w:rsidP="00316B83">
      <w:pPr>
        <w:pStyle w:val="2"/>
      </w:pPr>
      <w:r>
        <w:t>Стилизация</w:t>
      </w:r>
      <w:r w:rsidR="000F4360">
        <w:t xml:space="preserve"> элементов</w:t>
      </w:r>
      <w:r>
        <w:t xml:space="preserve"> </w:t>
      </w:r>
      <w:r w:rsidR="0025450E">
        <w:t xml:space="preserve">дочерних </w:t>
      </w:r>
      <w:r w:rsidR="000F4360">
        <w:t>классов</w:t>
      </w:r>
    </w:p>
    <w:p w14:paraId="7330104F" w14:textId="08E1D609" w:rsidR="00550AF5" w:rsidRPr="002E3268" w:rsidRDefault="00A90841" w:rsidP="00550AF5">
      <w:pPr>
        <w:pStyle w:val="2"/>
        <w:numPr>
          <w:ilvl w:val="2"/>
          <w:numId w:val="6"/>
        </w:numPr>
      </w:pPr>
      <w:r>
        <w:t xml:space="preserve">Создайте стиль, определяющий </w:t>
      </w:r>
      <w:r w:rsidR="000C4184">
        <w:t xml:space="preserve">фон для всех элементов-наследников </w:t>
      </w:r>
      <w:r w:rsidR="000C4184">
        <w:rPr>
          <w:lang w:val="en-US"/>
        </w:rPr>
        <w:t>Button</w:t>
      </w:r>
      <w:r w:rsidR="000C4184" w:rsidRPr="000C4184">
        <w:t xml:space="preserve"> (:</w:t>
      </w:r>
      <w:proofErr w:type="spellStart"/>
      <w:r w:rsidR="000C4184" w:rsidRPr="000C4184">
        <w:t>is</w:t>
      </w:r>
      <w:proofErr w:type="spellEnd"/>
      <w:r w:rsidR="000C4184" w:rsidRPr="000C4184">
        <w:t>(</w:t>
      </w:r>
      <w:proofErr w:type="spellStart"/>
      <w:r w:rsidR="000C4184" w:rsidRPr="000C4184">
        <w:t>Button</w:t>
      </w:r>
      <w:proofErr w:type="spellEnd"/>
      <w:r w:rsidR="000C4184" w:rsidRPr="000C4184">
        <w:t>))</w:t>
      </w:r>
    </w:p>
    <w:p w14:paraId="60AE0210" w14:textId="77777777" w:rsidR="002E3268" w:rsidRDefault="002E3268" w:rsidP="002E3268">
      <w:pPr>
        <w:pStyle w:val="2"/>
        <w:numPr>
          <w:ilvl w:val="0"/>
          <w:numId w:val="0"/>
        </w:numPr>
        <w:ind w:left="567"/>
      </w:pPr>
    </w:p>
    <w:p w14:paraId="352B90BB" w14:textId="7DE2522B" w:rsidR="00CA6AC0" w:rsidRDefault="001301CA" w:rsidP="00CA6AC0">
      <w:pPr>
        <w:pStyle w:val="2"/>
      </w:pPr>
      <w:r>
        <w:t>Стилизация на основе значений</w:t>
      </w:r>
    </w:p>
    <w:p w14:paraId="540291D3" w14:textId="78EC34CE" w:rsidR="0053368A" w:rsidRDefault="009A11BD" w:rsidP="00E65B69">
      <w:r>
        <w:t>При помощи специализированных селекторов можно создавать стили, применяющиеся на основании значений свойств элементов</w:t>
      </w:r>
      <w:r w:rsidR="00E65B69">
        <w:t xml:space="preserve">, например </w:t>
      </w:r>
      <w:r w:rsidR="001C776F">
        <w:t>«</w:t>
      </w:r>
      <w:proofErr w:type="spellStart"/>
      <w:r w:rsidR="00E65B69" w:rsidRPr="00E65B69">
        <w:t>Button</w:t>
      </w:r>
      <w:proofErr w:type="spellEnd"/>
      <w:r w:rsidR="00E65B69" w:rsidRPr="00E65B69">
        <w:t>[</w:t>
      </w:r>
      <w:proofErr w:type="spellStart"/>
      <w:r w:rsidR="00E65B69" w:rsidRPr="00E65B69">
        <w:t>Is</w:t>
      </w:r>
      <w:proofErr w:type="spellEnd"/>
      <w:r w:rsidR="001C776F">
        <w:rPr>
          <w:lang w:val="en-US"/>
        </w:rPr>
        <w:t>Cancel</w:t>
      </w:r>
      <w:r w:rsidR="00E65B69" w:rsidRPr="00E65B69">
        <w:t>=</w:t>
      </w:r>
      <w:proofErr w:type="spellStart"/>
      <w:r w:rsidR="00E65B69" w:rsidRPr="00E65B69">
        <w:t>true</w:t>
      </w:r>
      <w:proofErr w:type="spellEnd"/>
      <w:r w:rsidR="00E65B69" w:rsidRPr="00E65B69">
        <w:t>]</w:t>
      </w:r>
      <w:r w:rsidR="001C776F">
        <w:t>» или «</w:t>
      </w:r>
      <w:proofErr w:type="spellStart"/>
      <w:r w:rsidR="001C776F" w:rsidRPr="001C776F">
        <w:t>TextBlock</w:t>
      </w:r>
      <w:proofErr w:type="spellEnd"/>
      <w:r w:rsidR="001C776F" w:rsidRPr="001C776F">
        <w:t>[(</w:t>
      </w:r>
      <w:proofErr w:type="spellStart"/>
      <w:r w:rsidR="001C776F" w:rsidRPr="001C776F">
        <w:t>Grid.Row</w:t>
      </w:r>
      <w:proofErr w:type="spellEnd"/>
      <w:r w:rsidR="001C776F" w:rsidRPr="001C776F">
        <w:t>)=0]</w:t>
      </w:r>
      <w:r w:rsidR="001C776F">
        <w:t>»</w:t>
      </w:r>
    </w:p>
    <w:p w14:paraId="40BAB352" w14:textId="482A33CB" w:rsidR="00BF6F5F" w:rsidRPr="00E1251B" w:rsidRDefault="00995A4D" w:rsidP="00997115">
      <w:pPr>
        <w:pStyle w:val="2"/>
        <w:numPr>
          <w:ilvl w:val="2"/>
          <w:numId w:val="6"/>
        </w:numPr>
      </w:pPr>
      <w:r>
        <w:t xml:space="preserve">Создайте стиль, который </w:t>
      </w:r>
      <w:r w:rsidR="00410B3D">
        <w:t>меняет цвет шрифта для</w:t>
      </w:r>
      <w:r w:rsidR="002F3899">
        <w:t xml:space="preserve"> </w:t>
      </w:r>
      <w:proofErr w:type="spellStart"/>
      <w:r w:rsidR="00E43934" w:rsidRPr="001C776F">
        <w:t>TextBlock</w:t>
      </w:r>
      <w:proofErr w:type="spellEnd"/>
      <w:r w:rsidR="00E43934">
        <w:t xml:space="preserve"> </w:t>
      </w:r>
      <w:r w:rsidR="00997115">
        <w:t>в которых установлен размер шрифта 16.</w:t>
      </w:r>
    </w:p>
    <w:p w14:paraId="24DCE5DE" w14:textId="77777777" w:rsidR="00E1251B" w:rsidRPr="00E1251B" w:rsidRDefault="00E1251B" w:rsidP="00E1251B">
      <w:pPr>
        <w:pStyle w:val="2"/>
        <w:numPr>
          <w:ilvl w:val="0"/>
          <w:numId w:val="0"/>
        </w:numPr>
        <w:ind w:left="567"/>
      </w:pPr>
    </w:p>
    <w:p w14:paraId="2591BE76" w14:textId="77777777" w:rsidR="00E1251B" w:rsidRDefault="00E1251B" w:rsidP="00E1251B">
      <w:pPr>
        <w:pStyle w:val="2"/>
      </w:pPr>
      <w:r>
        <w:t xml:space="preserve">Изменение внешнего вида приложения с помощью </w:t>
      </w:r>
      <w:r>
        <w:rPr>
          <w:lang w:val="en-US"/>
        </w:rPr>
        <w:t>Material</w:t>
      </w:r>
      <w:r w:rsidRPr="00073333">
        <w:t xml:space="preserve"> </w:t>
      </w:r>
      <w:r>
        <w:rPr>
          <w:lang w:val="en-US"/>
        </w:rPr>
        <w:t>Avalonia</w:t>
      </w:r>
    </w:p>
    <w:p w14:paraId="63447F0B" w14:textId="77777777" w:rsidR="00E1251B" w:rsidRPr="005B1485" w:rsidRDefault="00E1251B" w:rsidP="00E1251B">
      <w:pPr>
        <w:pStyle w:val="2"/>
        <w:numPr>
          <w:ilvl w:val="2"/>
          <w:numId w:val="6"/>
        </w:numPr>
      </w:pPr>
      <w:r>
        <w:t>Создать новый проект. Установить</w:t>
      </w:r>
      <w:r w:rsidRPr="005B1485">
        <w:t xml:space="preserve"> </w:t>
      </w:r>
      <w:r>
        <w:t>в</w:t>
      </w:r>
      <w:r w:rsidRPr="005B1485">
        <w:t xml:space="preserve"> </w:t>
      </w:r>
      <w:r>
        <w:t>проект</w:t>
      </w:r>
      <w:r w:rsidRPr="005B1485">
        <w:t xml:space="preserve"> </w:t>
      </w:r>
      <w:proofErr w:type="spellStart"/>
      <w:r w:rsidRPr="00990A57">
        <w:rPr>
          <w:lang w:val="en-US"/>
        </w:rPr>
        <w:t>nuget</w:t>
      </w:r>
      <w:proofErr w:type="spellEnd"/>
      <w:r w:rsidRPr="005B1485">
        <w:t>-</w:t>
      </w:r>
      <w:r>
        <w:t xml:space="preserve">пакет </w:t>
      </w:r>
      <w:r w:rsidRPr="00990A57">
        <w:rPr>
          <w:lang w:val="en-US"/>
        </w:rPr>
        <w:t>Material</w:t>
      </w:r>
      <w:r w:rsidRPr="005B1485">
        <w:t>.</w:t>
      </w:r>
      <w:r w:rsidRPr="00990A57">
        <w:rPr>
          <w:lang w:val="en-US"/>
        </w:rPr>
        <w:t>Avalonia</w:t>
      </w:r>
    </w:p>
    <w:p w14:paraId="55CAC274" w14:textId="77777777" w:rsidR="00E1251B" w:rsidRDefault="00E1251B" w:rsidP="00E1251B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894F6E">
        <w:t>.</w:t>
      </w:r>
      <w:proofErr w:type="spellStart"/>
      <w:r>
        <w:rPr>
          <w:lang w:val="en-US"/>
        </w:rPr>
        <w:t>axaml</w:t>
      </w:r>
      <w:proofErr w:type="spellEnd"/>
      <w:r w:rsidRPr="00894F6E">
        <w:t xml:space="preserve"> </w:t>
      </w:r>
      <w:r>
        <w:t>добавить пространство имен</w:t>
      </w:r>
    </w:p>
    <w:p w14:paraId="5E92C6D6" w14:textId="77777777" w:rsidR="00E1251B" w:rsidRPr="00414E6C" w:rsidRDefault="00E1251B" w:rsidP="00E1251B">
      <w:pPr>
        <w:pStyle w:val="ad"/>
        <w:ind w:firstLine="0"/>
        <w:rPr>
          <w:sz w:val="20"/>
          <w:szCs w:val="20"/>
        </w:rPr>
      </w:pPr>
      <w:r w:rsidRPr="00414E6C">
        <w:rPr>
          <w:sz w:val="20"/>
          <w:szCs w:val="20"/>
        </w:rPr>
        <w:t>xmlns:themes="clr-namespace:Material.Styles.Themes;assembly=Material.Styles"</w:t>
      </w:r>
    </w:p>
    <w:p w14:paraId="3FE2F2C2" w14:textId="77777777" w:rsidR="00E1251B" w:rsidRPr="00CF483A" w:rsidRDefault="00E1251B" w:rsidP="00E1251B">
      <w:pPr>
        <w:pStyle w:val="2"/>
        <w:numPr>
          <w:ilvl w:val="2"/>
          <w:numId w:val="6"/>
        </w:numPr>
        <w:rPr>
          <w:lang w:val="en-US"/>
        </w:rPr>
      </w:pPr>
      <w:r>
        <w:t>В стили приложения добавить</w:t>
      </w:r>
    </w:p>
    <w:p w14:paraId="0087CF5A" w14:textId="77777777" w:rsidR="00E1251B" w:rsidRPr="00CF483A" w:rsidRDefault="00E1251B" w:rsidP="00E1251B">
      <w:pPr>
        <w:pStyle w:val="ad"/>
        <w:ind w:firstLine="0"/>
        <w:rPr>
          <w:sz w:val="18"/>
          <w:szCs w:val="18"/>
        </w:rPr>
      </w:pPr>
      <w:r w:rsidRPr="00CF483A">
        <w:rPr>
          <w:sz w:val="18"/>
          <w:szCs w:val="18"/>
        </w:rPr>
        <w:t>&lt;</w:t>
      </w:r>
      <w:proofErr w:type="spellStart"/>
      <w:r w:rsidRPr="00CF483A">
        <w:rPr>
          <w:sz w:val="18"/>
          <w:szCs w:val="18"/>
        </w:rPr>
        <w:t>themes:MaterialTheme</w:t>
      </w:r>
      <w:proofErr w:type="spellEnd"/>
      <w:r w:rsidRPr="00CF483A">
        <w:rPr>
          <w:sz w:val="18"/>
          <w:szCs w:val="18"/>
        </w:rPr>
        <w:t xml:space="preserve"> </w:t>
      </w:r>
      <w:proofErr w:type="spellStart"/>
      <w:r w:rsidRPr="00CF483A">
        <w:rPr>
          <w:sz w:val="18"/>
          <w:szCs w:val="18"/>
        </w:rPr>
        <w:t>BaseTheme</w:t>
      </w:r>
      <w:proofErr w:type="spellEnd"/>
      <w:r w:rsidRPr="00CF483A">
        <w:rPr>
          <w:sz w:val="18"/>
          <w:szCs w:val="18"/>
        </w:rPr>
        <w:t xml:space="preserve">="Light" </w:t>
      </w:r>
      <w:proofErr w:type="spellStart"/>
      <w:r w:rsidRPr="00CF483A">
        <w:rPr>
          <w:sz w:val="18"/>
          <w:szCs w:val="18"/>
        </w:rPr>
        <w:t>PrimaryColor</w:t>
      </w:r>
      <w:proofErr w:type="spellEnd"/>
      <w:r w:rsidRPr="00CF483A">
        <w:rPr>
          <w:sz w:val="18"/>
          <w:szCs w:val="18"/>
        </w:rPr>
        <w:t xml:space="preserve">="Purple" </w:t>
      </w:r>
      <w:proofErr w:type="spellStart"/>
      <w:r w:rsidRPr="00CF483A">
        <w:rPr>
          <w:sz w:val="18"/>
          <w:szCs w:val="18"/>
        </w:rPr>
        <w:t>SecondaryColor</w:t>
      </w:r>
      <w:proofErr w:type="spellEnd"/>
      <w:r w:rsidRPr="00CF483A">
        <w:rPr>
          <w:sz w:val="18"/>
          <w:szCs w:val="18"/>
        </w:rPr>
        <w:t>="Lime"/&gt;</w:t>
      </w:r>
    </w:p>
    <w:p w14:paraId="752A5F1F" w14:textId="77777777" w:rsidR="00E1251B" w:rsidRPr="00C111CE" w:rsidRDefault="00E1251B" w:rsidP="00E1251B">
      <w:pPr>
        <w:pStyle w:val="2"/>
        <w:numPr>
          <w:ilvl w:val="2"/>
          <w:numId w:val="6"/>
        </w:numPr>
      </w:pPr>
      <w:r w:rsidRPr="00C111CE">
        <w:t xml:space="preserve">В </w:t>
      </w:r>
      <w:proofErr w:type="spellStart"/>
      <w:r>
        <w:rPr>
          <w:lang w:val="en-US"/>
        </w:rPr>
        <w:t>MainView</w:t>
      </w:r>
      <w:proofErr w:type="spellEnd"/>
      <w:r w:rsidRPr="00C111CE">
        <w:t xml:space="preserve"> добавьте </w:t>
      </w:r>
      <w:proofErr w:type="spellStart"/>
      <w:r w:rsidRPr="00C111CE">
        <w:rPr>
          <w:lang w:val="en-US"/>
        </w:rPr>
        <w:t>StackPanel</w:t>
      </w:r>
      <w:proofErr w:type="spellEnd"/>
      <w:r w:rsidRPr="00C111CE">
        <w:t xml:space="preserve"> и в ней добавьте следующие элементы управления</w:t>
      </w:r>
    </w:p>
    <w:p w14:paraId="759027A3" w14:textId="77777777" w:rsidR="00E1251B" w:rsidRPr="008F7128" w:rsidRDefault="00E1251B" w:rsidP="00E1251B">
      <w:pPr>
        <w:rPr>
          <w:lang w:val="en-US"/>
        </w:rPr>
      </w:pPr>
      <w:proofErr w:type="spellStart"/>
      <w:r w:rsidRPr="008F7128">
        <w:rPr>
          <w:lang w:val="en-US"/>
        </w:rPr>
        <w:t>TextBlock</w:t>
      </w:r>
      <w:proofErr w:type="spellEnd"/>
    </w:p>
    <w:p w14:paraId="364D9BDD" w14:textId="77777777" w:rsidR="00E1251B" w:rsidRPr="008F7128" w:rsidRDefault="00E1251B" w:rsidP="00E1251B">
      <w:pPr>
        <w:rPr>
          <w:lang w:val="en-US"/>
        </w:rPr>
      </w:pPr>
      <w:proofErr w:type="spellStart"/>
      <w:r w:rsidRPr="008F7128">
        <w:rPr>
          <w:lang w:val="en-US"/>
        </w:rPr>
        <w:t>TextBox</w:t>
      </w:r>
      <w:proofErr w:type="spellEnd"/>
    </w:p>
    <w:p w14:paraId="5A614CAB" w14:textId="77777777" w:rsidR="00E1251B" w:rsidRPr="008F7128" w:rsidRDefault="00E1251B" w:rsidP="00E1251B">
      <w:pPr>
        <w:rPr>
          <w:lang w:val="en-US"/>
        </w:rPr>
      </w:pPr>
      <w:r w:rsidRPr="008F7128">
        <w:rPr>
          <w:lang w:val="en-US"/>
        </w:rPr>
        <w:t>Button</w:t>
      </w:r>
    </w:p>
    <w:p w14:paraId="61C71EBA" w14:textId="77777777" w:rsidR="00E1251B" w:rsidRDefault="00E1251B" w:rsidP="00E1251B">
      <w:pPr>
        <w:rPr>
          <w:lang w:val="en-US"/>
        </w:rPr>
      </w:pPr>
      <w:proofErr w:type="spellStart"/>
      <w:r w:rsidRPr="008F7128">
        <w:rPr>
          <w:lang w:val="en-US"/>
        </w:rPr>
        <w:lastRenderedPageBreak/>
        <w:t>CheckBox</w:t>
      </w:r>
      <w:proofErr w:type="spellEnd"/>
    </w:p>
    <w:p w14:paraId="2EF2A0E9" w14:textId="77777777" w:rsidR="00E1251B" w:rsidRDefault="00E1251B" w:rsidP="00E1251B">
      <w:pPr>
        <w:rPr>
          <w:lang w:val="en-US"/>
        </w:rPr>
      </w:pPr>
      <w:r>
        <w:t>два</w:t>
      </w:r>
      <w:r>
        <w:rPr>
          <w:lang w:val="en-US"/>
        </w:rPr>
        <w:t xml:space="preserve"> </w:t>
      </w:r>
      <w:proofErr w:type="spellStart"/>
      <w:r w:rsidRPr="008F7128">
        <w:rPr>
          <w:lang w:val="en-US"/>
        </w:rPr>
        <w:t>RadioButton</w:t>
      </w:r>
      <w:proofErr w:type="spellEnd"/>
    </w:p>
    <w:p w14:paraId="2D13CE3B" w14:textId="77777777" w:rsidR="00E1251B" w:rsidRPr="00052C67" w:rsidRDefault="00E1251B" w:rsidP="00E1251B">
      <w:pPr>
        <w:rPr>
          <w:lang w:val="en-US"/>
        </w:rPr>
      </w:pPr>
      <w:proofErr w:type="spellStart"/>
      <w:r w:rsidRPr="00052C67">
        <w:rPr>
          <w:lang w:val="en-US"/>
        </w:rPr>
        <w:t>DatePicker</w:t>
      </w:r>
      <w:proofErr w:type="spellEnd"/>
    </w:p>
    <w:p w14:paraId="6BDB8120" w14:textId="77777777" w:rsidR="00E1251B" w:rsidRDefault="00E1251B" w:rsidP="00E1251B">
      <w:pPr>
        <w:rPr>
          <w:lang w:val="en-US"/>
        </w:rPr>
      </w:pPr>
      <w:proofErr w:type="spellStart"/>
      <w:r w:rsidRPr="00052C67">
        <w:rPr>
          <w:lang w:val="en-US"/>
        </w:rPr>
        <w:t>ComboBox</w:t>
      </w:r>
      <w:proofErr w:type="spellEnd"/>
      <w:r w:rsidRPr="008F7128">
        <w:rPr>
          <w:lang w:val="en-US"/>
        </w:rPr>
        <w:t xml:space="preserve"> </w:t>
      </w:r>
      <w:r>
        <w:t>с</w:t>
      </w:r>
      <w:r w:rsidRPr="008F7128">
        <w:rPr>
          <w:lang w:val="en-US"/>
        </w:rPr>
        <w:t xml:space="preserve"> </w:t>
      </w:r>
      <w:r>
        <w:t>двумя</w:t>
      </w:r>
      <w:r w:rsidRPr="008F7128">
        <w:rPr>
          <w:lang w:val="en-US"/>
        </w:rPr>
        <w:t xml:space="preserve"> </w:t>
      </w:r>
      <w:r>
        <w:t>вложенными</w:t>
      </w:r>
      <w:r w:rsidRPr="008F7128">
        <w:rPr>
          <w:lang w:val="en-US"/>
        </w:rPr>
        <w:t xml:space="preserve"> </w:t>
      </w:r>
      <w:proofErr w:type="spellStart"/>
      <w:r w:rsidRPr="008F7128">
        <w:rPr>
          <w:lang w:val="en-US"/>
        </w:rPr>
        <w:t>ComboBoxItem</w:t>
      </w:r>
      <w:proofErr w:type="spellEnd"/>
    </w:p>
    <w:p w14:paraId="5EF5A4B4" w14:textId="77777777" w:rsidR="00E1251B" w:rsidRDefault="00E1251B" w:rsidP="00E1251B">
      <w:r>
        <w:t>С некоторыми особенностями и дополнительными возможностями использования элементов вы можете ознакомиться по  ссылке:</w:t>
      </w:r>
    </w:p>
    <w:p w14:paraId="10BC85CE" w14:textId="77777777" w:rsidR="00E1251B" w:rsidRPr="002A71C5" w:rsidRDefault="00E1251B" w:rsidP="00E1251B">
      <w:r w:rsidRPr="00FF4C56">
        <w:t>https://github.com/AvaloniaCommunity/Material.Avalonia/tree/master/Material.Avalonia.Demo/Pages</w:t>
      </w:r>
    </w:p>
    <w:p w14:paraId="2B65DF58" w14:textId="77777777" w:rsidR="00E1251B" w:rsidRPr="002A71C5" w:rsidRDefault="00E1251B" w:rsidP="00E1251B">
      <w:pPr>
        <w:pStyle w:val="2"/>
        <w:numPr>
          <w:ilvl w:val="2"/>
          <w:numId w:val="6"/>
        </w:numPr>
      </w:pPr>
      <w:r>
        <w:t>Сравнить внешний вид стандартных элементов управления и стилизованных</w:t>
      </w:r>
    </w:p>
    <w:p w14:paraId="4D776A53" w14:textId="77777777" w:rsidR="002F24E1" w:rsidRDefault="002F24E1" w:rsidP="002F24E1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MainView</w:t>
      </w:r>
      <w:proofErr w:type="spellEnd"/>
      <w:r>
        <w:rPr>
          <w:lang w:val="en-US"/>
        </w:rPr>
        <w:t xml:space="preserve"> </w:t>
      </w:r>
      <w:r>
        <w:t xml:space="preserve">добавить </w:t>
      </w:r>
    </w:p>
    <w:p w14:paraId="7936BF40" w14:textId="77777777" w:rsidR="002F24E1" w:rsidRPr="002F24E1" w:rsidRDefault="002F24E1" w:rsidP="002F24E1">
      <w:pPr>
        <w:pStyle w:val="ad"/>
        <w:ind w:firstLine="0"/>
        <w:rPr>
          <w:sz w:val="20"/>
          <w:szCs w:val="20"/>
        </w:rPr>
      </w:pPr>
      <w:r w:rsidRPr="001E045D">
        <w:rPr>
          <w:sz w:val="20"/>
          <w:szCs w:val="20"/>
        </w:rPr>
        <w:t>xmlns:a="clr-namespace:Material.Styles.Assists;assembly=Material.Styles"</w:t>
      </w:r>
    </w:p>
    <w:p w14:paraId="4453F6EE" w14:textId="77777777" w:rsidR="002F24E1" w:rsidRPr="006D372A" w:rsidRDefault="002F24E1" w:rsidP="002F24E1">
      <w:pPr>
        <w:pStyle w:val="2"/>
        <w:numPr>
          <w:ilvl w:val="2"/>
          <w:numId w:val="6"/>
        </w:numPr>
      </w:pPr>
      <w:r>
        <w:t xml:space="preserve">Используя приведенные настройки изменить внешний вид </w:t>
      </w:r>
      <w:proofErr w:type="spellStart"/>
      <w:r>
        <w:t>TextBox</w:t>
      </w:r>
      <w:proofErr w:type="spellEnd"/>
      <w:r w:rsidRPr="006A6F97">
        <w:t xml:space="preserve"> </w:t>
      </w:r>
      <w:r>
        <w:t xml:space="preserve">и </w:t>
      </w:r>
      <w:proofErr w:type="spellStart"/>
      <w:r>
        <w:rPr>
          <w:lang w:val="en-US"/>
        </w:rPr>
        <w:t>ComboBox</w:t>
      </w:r>
      <w:proofErr w:type="spellEnd"/>
      <w:r w:rsidRPr="006A6F97">
        <w:t xml:space="preserve"> </w:t>
      </w:r>
      <w:r>
        <w:t xml:space="preserve">на </w:t>
      </w:r>
      <w:r>
        <w:rPr>
          <w:lang w:val="en-US"/>
        </w:rPr>
        <w:t>Outlined</w:t>
      </w:r>
    </w:p>
    <w:p w14:paraId="6434EBE4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>&lt;</w:t>
      </w:r>
      <w:proofErr w:type="spellStart"/>
      <w:r w:rsidRPr="006D372A">
        <w:rPr>
          <w:color w:val="A31515"/>
          <w:sz w:val="24"/>
          <w:szCs w:val="24"/>
          <w:highlight w:val="white"/>
        </w:rPr>
        <w:t>TextBox</w:t>
      </w:r>
      <w:proofErr w:type="spellEnd"/>
      <w:r w:rsidRPr="006D372A">
        <w:rPr>
          <w:color w:val="0000FF"/>
          <w:sz w:val="24"/>
          <w:szCs w:val="24"/>
          <w:highlight w:val="white"/>
        </w:rPr>
        <w:t xml:space="preserve"> </w:t>
      </w:r>
      <w:r w:rsidRPr="006D372A">
        <w:rPr>
          <w:sz w:val="24"/>
          <w:szCs w:val="24"/>
          <w:highlight w:val="white"/>
        </w:rPr>
        <w:t>a:TextFieldAssist.Label</w:t>
      </w:r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>TextBox</w:t>
      </w:r>
      <w:r w:rsidRPr="006D372A">
        <w:rPr>
          <w:color w:val="000000"/>
          <w:sz w:val="24"/>
          <w:szCs w:val="24"/>
          <w:highlight w:val="white"/>
        </w:rPr>
        <w:t>"</w:t>
      </w:r>
    </w:p>
    <w:p w14:paraId="5D4A6517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</w:t>
      </w:r>
      <w:proofErr w:type="spellStart"/>
      <w:r w:rsidRPr="006D372A">
        <w:rPr>
          <w:sz w:val="24"/>
          <w:szCs w:val="24"/>
          <w:highlight w:val="white"/>
        </w:rPr>
        <w:t>UseFloatingWatermark</w:t>
      </w:r>
      <w:proofErr w:type="spellEnd"/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>True</w:t>
      </w:r>
      <w:r w:rsidRPr="006D372A">
        <w:rPr>
          <w:color w:val="000000"/>
          <w:sz w:val="24"/>
          <w:szCs w:val="24"/>
          <w:highlight w:val="white"/>
        </w:rPr>
        <w:t>"</w:t>
      </w:r>
    </w:p>
    <w:p w14:paraId="0A150657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</w:t>
      </w:r>
      <w:r w:rsidRPr="006D372A">
        <w:rPr>
          <w:sz w:val="24"/>
          <w:szCs w:val="24"/>
          <w:highlight w:val="white"/>
        </w:rPr>
        <w:t>Theme</w:t>
      </w:r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>{</w:t>
      </w:r>
      <w:proofErr w:type="spellStart"/>
      <w:r w:rsidRPr="006D372A">
        <w:rPr>
          <w:color w:val="0000FF"/>
          <w:sz w:val="24"/>
          <w:szCs w:val="24"/>
          <w:highlight w:val="white"/>
        </w:rPr>
        <w:t>StaticResource</w:t>
      </w:r>
      <w:proofErr w:type="spellEnd"/>
      <w:r w:rsidRPr="006D372A">
        <w:rPr>
          <w:color w:val="0000FF"/>
          <w:sz w:val="24"/>
          <w:szCs w:val="24"/>
          <w:highlight w:val="white"/>
        </w:rPr>
        <w:t xml:space="preserve"> </w:t>
      </w:r>
      <w:proofErr w:type="spellStart"/>
      <w:r w:rsidRPr="006D372A">
        <w:rPr>
          <w:color w:val="0000FF"/>
          <w:sz w:val="24"/>
          <w:szCs w:val="24"/>
          <w:highlight w:val="white"/>
        </w:rPr>
        <w:t>OutlineTextBox</w:t>
      </w:r>
      <w:proofErr w:type="spellEnd"/>
      <w:r w:rsidRPr="006D372A">
        <w:rPr>
          <w:color w:val="0000FF"/>
          <w:sz w:val="24"/>
          <w:szCs w:val="24"/>
          <w:highlight w:val="white"/>
        </w:rPr>
        <w:t>}</w:t>
      </w:r>
      <w:r w:rsidRPr="006D372A">
        <w:rPr>
          <w:color w:val="000000"/>
          <w:sz w:val="24"/>
          <w:szCs w:val="24"/>
          <w:highlight w:val="white"/>
        </w:rPr>
        <w:t>"</w:t>
      </w:r>
    </w:p>
    <w:p w14:paraId="63A0E90E" w14:textId="77777777" w:rsidR="002F24E1" w:rsidRPr="006D372A" w:rsidRDefault="002F24E1" w:rsidP="002F24E1">
      <w:pPr>
        <w:pStyle w:val="ad"/>
        <w:rPr>
          <w:color w:val="000000"/>
          <w:sz w:val="24"/>
          <w:szCs w:val="24"/>
          <w:highlight w:val="white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</w:t>
      </w:r>
      <w:r w:rsidRPr="006D372A">
        <w:rPr>
          <w:sz w:val="24"/>
          <w:szCs w:val="24"/>
          <w:highlight w:val="white"/>
        </w:rPr>
        <w:t>Classes</w:t>
      </w:r>
      <w:r w:rsidRPr="006D372A">
        <w:rPr>
          <w:color w:val="0000FF"/>
          <w:sz w:val="24"/>
          <w:szCs w:val="24"/>
          <w:highlight w:val="white"/>
        </w:rPr>
        <w:t>=</w:t>
      </w:r>
      <w:r w:rsidRPr="006D372A">
        <w:rPr>
          <w:color w:val="000000"/>
          <w:sz w:val="24"/>
          <w:szCs w:val="24"/>
          <w:highlight w:val="white"/>
        </w:rPr>
        <w:t>"</w:t>
      </w:r>
      <w:r w:rsidRPr="006D372A">
        <w:rPr>
          <w:color w:val="0000FF"/>
          <w:sz w:val="24"/>
          <w:szCs w:val="24"/>
          <w:highlight w:val="white"/>
        </w:rPr>
        <w:t xml:space="preserve">outline </w:t>
      </w:r>
      <w:proofErr w:type="spellStart"/>
      <w:r w:rsidRPr="006D372A">
        <w:rPr>
          <w:color w:val="0000FF"/>
          <w:sz w:val="24"/>
          <w:szCs w:val="24"/>
          <w:highlight w:val="white"/>
        </w:rPr>
        <w:t>densed</w:t>
      </w:r>
      <w:proofErr w:type="spellEnd"/>
      <w:r w:rsidRPr="006D372A">
        <w:rPr>
          <w:color w:val="000000"/>
          <w:sz w:val="24"/>
          <w:szCs w:val="24"/>
          <w:highlight w:val="white"/>
        </w:rPr>
        <w:t>"</w:t>
      </w:r>
    </w:p>
    <w:p w14:paraId="2F19B9CB" w14:textId="77777777" w:rsidR="002F24E1" w:rsidRDefault="002F24E1" w:rsidP="002F24E1">
      <w:pPr>
        <w:pStyle w:val="ad"/>
        <w:rPr>
          <w:color w:val="0000FF"/>
          <w:sz w:val="24"/>
          <w:szCs w:val="24"/>
        </w:rPr>
      </w:pPr>
      <w:r w:rsidRPr="006D372A">
        <w:rPr>
          <w:color w:val="0000FF"/>
          <w:sz w:val="24"/>
          <w:szCs w:val="24"/>
          <w:highlight w:val="white"/>
        </w:rPr>
        <w:tab/>
      </w:r>
      <w:r w:rsidRPr="006D372A">
        <w:rPr>
          <w:color w:val="0000FF"/>
          <w:sz w:val="24"/>
          <w:szCs w:val="24"/>
          <w:highlight w:val="white"/>
        </w:rPr>
        <w:tab/>
        <w:t xml:space="preserve"> /&gt;</w:t>
      </w:r>
    </w:p>
    <w:p w14:paraId="08F97651" w14:textId="77777777" w:rsidR="002F24E1" w:rsidRPr="006D372A" w:rsidRDefault="002F24E1" w:rsidP="002F24E1">
      <w:pPr>
        <w:pStyle w:val="ad"/>
        <w:rPr>
          <w:color w:val="0000FF"/>
          <w:sz w:val="24"/>
          <w:szCs w:val="24"/>
        </w:rPr>
      </w:pPr>
    </w:p>
    <w:p w14:paraId="653CC589" w14:textId="77777777" w:rsidR="002F24E1" w:rsidRPr="006D372A" w:rsidRDefault="002F24E1" w:rsidP="002F24E1">
      <w:pPr>
        <w:pStyle w:val="ad"/>
        <w:rPr>
          <w:sz w:val="24"/>
          <w:szCs w:val="24"/>
        </w:rPr>
      </w:pPr>
      <w:r w:rsidRPr="006D372A">
        <w:rPr>
          <w:sz w:val="24"/>
          <w:szCs w:val="24"/>
        </w:rPr>
        <w:t>&lt;</w:t>
      </w:r>
      <w:proofErr w:type="spellStart"/>
      <w:r w:rsidRPr="006D372A">
        <w:rPr>
          <w:sz w:val="24"/>
          <w:szCs w:val="24"/>
        </w:rPr>
        <w:t>ComboBox</w:t>
      </w:r>
      <w:proofErr w:type="spellEnd"/>
      <w:r w:rsidRPr="006D372A">
        <w:rPr>
          <w:sz w:val="24"/>
          <w:szCs w:val="24"/>
        </w:rPr>
        <w:t xml:space="preserve"> Theme="{</w:t>
      </w:r>
      <w:proofErr w:type="spellStart"/>
      <w:r w:rsidRPr="006D372A">
        <w:rPr>
          <w:sz w:val="24"/>
          <w:szCs w:val="24"/>
        </w:rPr>
        <w:t>StaticResource</w:t>
      </w:r>
      <w:proofErr w:type="spellEnd"/>
      <w:r w:rsidRPr="006D372A">
        <w:rPr>
          <w:sz w:val="24"/>
          <w:szCs w:val="24"/>
        </w:rPr>
        <w:t xml:space="preserve"> </w:t>
      </w:r>
      <w:proofErr w:type="spellStart"/>
      <w:r w:rsidRPr="006D372A">
        <w:rPr>
          <w:sz w:val="24"/>
          <w:szCs w:val="24"/>
        </w:rPr>
        <w:t>MaterialOutlineComboBox</w:t>
      </w:r>
      <w:proofErr w:type="spellEnd"/>
      <w:r w:rsidRPr="006D372A">
        <w:rPr>
          <w:sz w:val="24"/>
          <w:szCs w:val="24"/>
        </w:rPr>
        <w:t xml:space="preserve">}" </w:t>
      </w:r>
    </w:p>
    <w:p w14:paraId="6772F6E1" w14:textId="77777777" w:rsidR="002F24E1" w:rsidRDefault="002F24E1" w:rsidP="002F24E1">
      <w:pPr>
        <w:pStyle w:val="ad"/>
        <w:rPr>
          <w:sz w:val="24"/>
          <w:szCs w:val="24"/>
        </w:rPr>
      </w:pPr>
      <w:r w:rsidRPr="006D372A">
        <w:rPr>
          <w:sz w:val="24"/>
          <w:szCs w:val="24"/>
        </w:rPr>
        <w:tab/>
      </w:r>
      <w:r w:rsidRPr="006D372A">
        <w:rPr>
          <w:sz w:val="24"/>
          <w:szCs w:val="24"/>
        </w:rPr>
        <w:tab/>
        <w:t xml:space="preserve">  a:ComboBoxAssist.Label="ComboBox"&gt;</w:t>
      </w:r>
    </w:p>
    <w:p w14:paraId="4075F4F9" w14:textId="77777777" w:rsidR="002F24E1" w:rsidRPr="00EB0ABF" w:rsidRDefault="002F24E1" w:rsidP="002F24E1">
      <w:pPr>
        <w:pStyle w:val="ad"/>
        <w:rPr>
          <w:sz w:val="24"/>
          <w:szCs w:val="24"/>
        </w:rPr>
      </w:pPr>
      <w:r>
        <w:rPr>
          <w:sz w:val="24"/>
          <w:szCs w:val="24"/>
        </w:rPr>
        <w:tab/>
      </w:r>
      <w:r w:rsidRPr="00EB0ABF">
        <w:rPr>
          <w:sz w:val="24"/>
          <w:szCs w:val="24"/>
        </w:rPr>
        <w:t>&lt;</w:t>
      </w:r>
      <w:proofErr w:type="spellStart"/>
      <w:r w:rsidRPr="00EB0ABF">
        <w:rPr>
          <w:sz w:val="24"/>
          <w:szCs w:val="24"/>
        </w:rPr>
        <w:t>ComboBoxItem</w:t>
      </w:r>
      <w:proofErr w:type="spellEnd"/>
      <w:r w:rsidRPr="00EB0ABF">
        <w:rPr>
          <w:sz w:val="24"/>
          <w:szCs w:val="24"/>
        </w:rPr>
        <w:t xml:space="preserve"> Content="Option 1"/&gt;</w:t>
      </w:r>
    </w:p>
    <w:p w14:paraId="0843C921" w14:textId="77777777" w:rsidR="002F24E1" w:rsidRPr="006D372A" w:rsidRDefault="002F24E1" w:rsidP="002F24E1">
      <w:pPr>
        <w:pStyle w:val="ad"/>
        <w:rPr>
          <w:sz w:val="24"/>
          <w:szCs w:val="24"/>
        </w:rPr>
      </w:pPr>
      <w:r>
        <w:rPr>
          <w:sz w:val="24"/>
          <w:szCs w:val="24"/>
        </w:rPr>
        <w:tab/>
      </w:r>
      <w:r w:rsidRPr="00EB0ABF">
        <w:rPr>
          <w:sz w:val="24"/>
          <w:szCs w:val="24"/>
        </w:rPr>
        <w:t>&lt;</w:t>
      </w:r>
      <w:proofErr w:type="spellStart"/>
      <w:r w:rsidRPr="00EB0ABF">
        <w:rPr>
          <w:sz w:val="24"/>
          <w:szCs w:val="24"/>
        </w:rPr>
        <w:t>ComboBoxItem</w:t>
      </w:r>
      <w:proofErr w:type="spellEnd"/>
      <w:r w:rsidRPr="00EB0ABF">
        <w:rPr>
          <w:sz w:val="24"/>
          <w:szCs w:val="24"/>
        </w:rPr>
        <w:t xml:space="preserve"> Content="Option 2"/&gt;</w:t>
      </w:r>
    </w:p>
    <w:p w14:paraId="561E1AE0" w14:textId="61A50DCE" w:rsidR="00E1251B" w:rsidRPr="002F24E1" w:rsidRDefault="002F24E1" w:rsidP="002F24E1">
      <w:pPr>
        <w:pStyle w:val="ad"/>
        <w:rPr>
          <w:sz w:val="24"/>
          <w:szCs w:val="24"/>
        </w:rPr>
      </w:pPr>
      <w:r w:rsidRPr="006D372A">
        <w:rPr>
          <w:sz w:val="24"/>
          <w:szCs w:val="24"/>
        </w:rPr>
        <w:t>&lt;/</w:t>
      </w:r>
      <w:proofErr w:type="spellStart"/>
      <w:r w:rsidRPr="006D372A">
        <w:rPr>
          <w:sz w:val="24"/>
          <w:szCs w:val="24"/>
        </w:rPr>
        <w:t>ComboBox</w:t>
      </w:r>
      <w:proofErr w:type="spellEnd"/>
      <w:r w:rsidRPr="006D372A">
        <w:rPr>
          <w:sz w:val="24"/>
          <w:szCs w:val="24"/>
        </w:rPr>
        <w:t>&gt;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26D65168" w14:textId="410C2F5A" w:rsidR="00D2177E" w:rsidRPr="003500DC" w:rsidRDefault="00FA45AA" w:rsidP="008F4996">
      <w:pPr>
        <w:pStyle w:val="2"/>
      </w:pPr>
      <w:r w:rsidRPr="003500DC">
        <w:t>Цель работы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6D67E" w14:textId="77777777" w:rsidR="009171E4" w:rsidRDefault="009171E4" w:rsidP="006747A5">
      <w:r>
        <w:separator/>
      </w:r>
    </w:p>
  </w:endnote>
  <w:endnote w:type="continuationSeparator" w:id="0">
    <w:p w14:paraId="479AB24A" w14:textId="77777777" w:rsidR="009171E4" w:rsidRDefault="009171E4" w:rsidP="006747A5">
      <w:r>
        <w:continuationSeparator/>
      </w:r>
    </w:p>
  </w:endnote>
  <w:endnote w:type="continuationNotice" w:id="1">
    <w:p w14:paraId="3D96AEA7" w14:textId="77777777" w:rsidR="009171E4" w:rsidRDefault="0091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9691D" w14:textId="77777777" w:rsidR="009171E4" w:rsidRDefault="009171E4" w:rsidP="006747A5">
      <w:r>
        <w:separator/>
      </w:r>
    </w:p>
  </w:footnote>
  <w:footnote w:type="continuationSeparator" w:id="0">
    <w:p w14:paraId="3B59BDD9" w14:textId="77777777" w:rsidR="009171E4" w:rsidRDefault="009171E4" w:rsidP="006747A5">
      <w:r>
        <w:continuationSeparator/>
      </w:r>
    </w:p>
  </w:footnote>
  <w:footnote w:type="continuationNotice" w:id="1">
    <w:p w14:paraId="13D6402F" w14:textId="77777777" w:rsidR="009171E4" w:rsidRDefault="00917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440BD"/>
    <w:rsid w:val="00052C67"/>
    <w:rsid w:val="0005560D"/>
    <w:rsid w:val="00055C23"/>
    <w:rsid w:val="0006339C"/>
    <w:rsid w:val="00070FAF"/>
    <w:rsid w:val="00073333"/>
    <w:rsid w:val="0007503C"/>
    <w:rsid w:val="00082D0F"/>
    <w:rsid w:val="000839DF"/>
    <w:rsid w:val="00091DFA"/>
    <w:rsid w:val="000B513A"/>
    <w:rsid w:val="000C39E1"/>
    <w:rsid w:val="000C4184"/>
    <w:rsid w:val="000D6282"/>
    <w:rsid w:val="000D6F54"/>
    <w:rsid w:val="000E0039"/>
    <w:rsid w:val="000F4360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43EBA"/>
    <w:rsid w:val="00151972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6B6B"/>
    <w:rsid w:val="001E22AF"/>
    <w:rsid w:val="001E32F3"/>
    <w:rsid w:val="001E337C"/>
    <w:rsid w:val="001E3AD0"/>
    <w:rsid w:val="001E6D51"/>
    <w:rsid w:val="001E773C"/>
    <w:rsid w:val="001F39D3"/>
    <w:rsid w:val="001F7334"/>
    <w:rsid w:val="002052D6"/>
    <w:rsid w:val="0020628C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827DC"/>
    <w:rsid w:val="00284533"/>
    <w:rsid w:val="00285413"/>
    <w:rsid w:val="00286C7F"/>
    <w:rsid w:val="00293EED"/>
    <w:rsid w:val="002A0759"/>
    <w:rsid w:val="002A466E"/>
    <w:rsid w:val="002A65F8"/>
    <w:rsid w:val="002A71C5"/>
    <w:rsid w:val="002B410E"/>
    <w:rsid w:val="002D215D"/>
    <w:rsid w:val="002E0A1F"/>
    <w:rsid w:val="002E220D"/>
    <w:rsid w:val="002E3268"/>
    <w:rsid w:val="002E48DD"/>
    <w:rsid w:val="002F1949"/>
    <w:rsid w:val="002F24E1"/>
    <w:rsid w:val="002F3899"/>
    <w:rsid w:val="002F710D"/>
    <w:rsid w:val="002F7575"/>
    <w:rsid w:val="0030560F"/>
    <w:rsid w:val="0030660D"/>
    <w:rsid w:val="00307172"/>
    <w:rsid w:val="00316B83"/>
    <w:rsid w:val="003179B2"/>
    <w:rsid w:val="003233C8"/>
    <w:rsid w:val="003270F0"/>
    <w:rsid w:val="00327AA5"/>
    <w:rsid w:val="00337C43"/>
    <w:rsid w:val="00343325"/>
    <w:rsid w:val="003470F5"/>
    <w:rsid w:val="003500DC"/>
    <w:rsid w:val="00356139"/>
    <w:rsid w:val="00357D90"/>
    <w:rsid w:val="00367795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3929"/>
    <w:rsid w:val="003B70D7"/>
    <w:rsid w:val="003C74AA"/>
    <w:rsid w:val="003D4EF8"/>
    <w:rsid w:val="003D73A6"/>
    <w:rsid w:val="003D76AF"/>
    <w:rsid w:val="003D7D1D"/>
    <w:rsid w:val="003E0728"/>
    <w:rsid w:val="003E2CFB"/>
    <w:rsid w:val="0040491B"/>
    <w:rsid w:val="00410B3D"/>
    <w:rsid w:val="00412DA8"/>
    <w:rsid w:val="00412EC6"/>
    <w:rsid w:val="00414E6C"/>
    <w:rsid w:val="004220B0"/>
    <w:rsid w:val="00422F8F"/>
    <w:rsid w:val="00423795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68B5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31910"/>
    <w:rsid w:val="0053368A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819CC"/>
    <w:rsid w:val="005842D8"/>
    <w:rsid w:val="0059183D"/>
    <w:rsid w:val="00591CDE"/>
    <w:rsid w:val="00593255"/>
    <w:rsid w:val="005A12D1"/>
    <w:rsid w:val="005A2AD8"/>
    <w:rsid w:val="005A5A70"/>
    <w:rsid w:val="005A650C"/>
    <w:rsid w:val="005A7349"/>
    <w:rsid w:val="005B1485"/>
    <w:rsid w:val="005B48CD"/>
    <w:rsid w:val="005B4B3E"/>
    <w:rsid w:val="005B6A98"/>
    <w:rsid w:val="005B7056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4C48"/>
    <w:rsid w:val="00653D48"/>
    <w:rsid w:val="00655AF2"/>
    <w:rsid w:val="00673181"/>
    <w:rsid w:val="006747A5"/>
    <w:rsid w:val="00676233"/>
    <w:rsid w:val="00690FDF"/>
    <w:rsid w:val="00693BA2"/>
    <w:rsid w:val="006942C3"/>
    <w:rsid w:val="006A20EC"/>
    <w:rsid w:val="006A3E2E"/>
    <w:rsid w:val="006B3023"/>
    <w:rsid w:val="006D0729"/>
    <w:rsid w:val="006D0C30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955"/>
    <w:rsid w:val="00824F28"/>
    <w:rsid w:val="00827438"/>
    <w:rsid w:val="00832C88"/>
    <w:rsid w:val="00835B9E"/>
    <w:rsid w:val="00840D63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4F6E"/>
    <w:rsid w:val="00895A74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D0546"/>
    <w:rsid w:val="008D0ED7"/>
    <w:rsid w:val="008D516D"/>
    <w:rsid w:val="008E1781"/>
    <w:rsid w:val="008E1DD6"/>
    <w:rsid w:val="008E3D31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171E4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97115"/>
    <w:rsid w:val="009A11BD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35C35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632F"/>
    <w:rsid w:val="00A84FD8"/>
    <w:rsid w:val="00A90841"/>
    <w:rsid w:val="00A9148C"/>
    <w:rsid w:val="00A91D54"/>
    <w:rsid w:val="00A94224"/>
    <w:rsid w:val="00A94701"/>
    <w:rsid w:val="00A975B0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43A88"/>
    <w:rsid w:val="00B441E6"/>
    <w:rsid w:val="00B465C1"/>
    <w:rsid w:val="00B54F24"/>
    <w:rsid w:val="00B568CF"/>
    <w:rsid w:val="00B60BA9"/>
    <w:rsid w:val="00B63D98"/>
    <w:rsid w:val="00B6711F"/>
    <w:rsid w:val="00B71472"/>
    <w:rsid w:val="00B77EB5"/>
    <w:rsid w:val="00B90452"/>
    <w:rsid w:val="00B904BB"/>
    <w:rsid w:val="00B95EA4"/>
    <w:rsid w:val="00BB4AEF"/>
    <w:rsid w:val="00BE08FB"/>
    <w:rsid w:val="00BE465D"/>
    <w:rsid w:val="00BF6607"/>
    <w:rsid w:val="00BF6F5F"/>
    <w:rsid w:val="00C01869"/>
    <w:rsid w:val="00C0520D"/>
    <w:rsid w:val="00C111CE"/>
    <w:rsid w:val="00C21426"/>
    <w:rsid w:val="00C275F5"/>
    <w:rsid w:val="00C34A0E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250A"/>
    <w:rsid w:val="00CC6D49"/>
    <w:rsid w:val="00CC7B46"/>
    <w:rsid w:val="00CD11D0"/>
    <w:rsid w:val="00CD3EE2"/>
    <w:rsid w:val="00CD50D8"/>
    <w:rsid w:val="00CE5A63"/>
    <w:rsid w:val="00CE5C49"/>
    <w:rsid w:val="00CF0E87"/>
    <w:rsid w:val="00CF483A"/>
    <w:rsid w:val="00CF4976"/>
    <w:rsid w:val="00CF7B9D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1DB2"/>
    <w:rsid w:val="00D50D20"/>
    <w:rsid w:val="00D50F3C"/>
    <w:rsid w:val="00D6363C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251B"/>
    <w:rsid w:val="00E15AD1"/>
    <w:rsid w:val="00E15C6A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8247E"/>
    <w:rsid w:val="00E8763A"/>
    <w:rsid w:val="00E91D60"/>
    <w:rsid w:val="00E9200A"/>
    <w:rsid w:val="00E93403"/>
    <w:rsid w:val="00EB3A47"/>
    <w:rsid w:val="00EC493D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40C2"/>
    <w:rsid w:val="00F15290"/>
    <w:rsid w:val="00F20A16"/>
    <w:rsid w:val="00F25EE6"/>
    <w:rsid w:val="00F34B3A"/>
    <w:rsid w:val="00F40896"/>
    <w:rsid w:val="00F414C6"/>
    <w:rsid w:val="00F41EE2"/>
    <w:rsid w:val="00F42A9D"/>
    <w:rsid w:val="00F42F25"/>
    <w:rsid w:val="00F44DB3"/>
    <w:rsid w:val="00F45029"/>
    <w:rsid w:val="00F471D6"/>
    <w:rsid w:val="00F50784"/>
    <w:rsid w:val="00F551A6"/>
    <w:rsid w:val="00F66EBF"/>
    <w:rsid w:val="00F670BB"/>
    <w:rsid w:val="00F7453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1749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348</cp:revision>
  <cp:lastPrinted>2025-03-12T15:36:00Z</cp:lastPrinted>
  <dcterms:created xsi:type="dcterms:W3CDTF">2025-02-04T05:43:00Z</dcterms:created>
  <dcterms:modified xsi:type="dcterms:W3CDTF">2025-04-06T15:22:00Z</dcterms:modified>
</cp:coreProperties>
</file>