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1759FFB5" w:rsidR="00FA45AA" w:rsidRPr="0041292F" w:rsidRDefault="007009E7" w:rsidP="00C01869">
      <w:pPr>
        <w:pStyle w:val="10"/>
        <w:tabs>
          <w:tab w:val="clear" w:pos="709"/>
        </w:tabs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41292F">
        <w:t>25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0E190C81" w:rsidR="004725CA" w:rsidRPr="00F45029" w:rsidRDefault="00EF7F18" w:rsidP="004A4D65">
      <w:pPr>
        <w:pStyle w:val="2"/>
      </w:pPr>
      <w:r>
        <w:t>Изучить принципы работы с БД</w:t>
      </w:r>
      <w:r w:rsidR="00BA23F1">
        <w:t xml:space="preserve"> в приложениях</w:t>
      </w:r>
      <w:r w:rsidR="0006536C">
        <w:t xml:space="preserve"> на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proofErr w:type="gramStart"/>
      <w:r w:rsidR="008E3D31" w:rsidRPr="00F45029">
        <w:t>Текст</w:t>
      </w:r>
      <w:r w:rsidR="008E3D31" w:rsidRPr="00F45029">
        <w:rPr>
          <w:lang w:val="en-US"/>
        </w:rPr>
        <w:t xml:space="preserve"> :</w:t>
      </w:r>
      <w:proofErr w:type="gramEnd"/>
      <w:r w:rsidR="008E3D31" w:rsidRPr="00F45029">
        <w:rPr>
          <w:lang w:val="en-US"/>
        </w:rPr>
        <w:t xml:space="preserve">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proofErr w:type="spellStart"/>
      <w:r w:rsidR="00F45029" w:rsidRPr="00F45029">
        <w:rPr>
          <w:lang w:val="en-US"/>
        </w:rPr>
        <w:t>AvaloniaUI</w:t>
      </w:r>
      <w:proofErr w:type="spellEnd"/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00EBDBC6" w14:textId="32291E89" w:rsidR="00024C11" w:rsidRPr="00BD06AC" w:rsidRDefault="00CE0733" w:rsidP="00E94FD9">
      <w:pPr>
        <w:pStyle w:val="2"/>
      </w:pPr>
      <w:r>
        <w:t xml:space="preserve">Создайте новый проект </w:t>
      </w:r>
      <w:r>
        <w:rPr>
          <w:lang w:val="en-US"/>
        </w:rPr>
        <w:t>Avalonia</w:t>
      </w:r>
    </w:p>
    <w:p w14:paraId="09FC3EA4" w14:textId="376EE3CC" w:rsidR="00BD06AC" w:rsidRPr="009F1782" w:rsidRDefault="00FE0D3E" w:rsidP="00BD06AC">
      <w:pPr>
        <w:pStyle w:val="2"/>
        <w:numPr>
          <w:ilvl w:val="2"/>
          <w:numId w:val="6"/>
        </w:numPr>
      </w:pPr>
      <w:r>
        <w:t>Установите пакет</w:t>
      </w:r>
      <w:r w:rsidR="00F03998">
        <w:t xml:space="preserve">ы </w:t>
      </w:r>
      <w:r w:rsidR="00F03998">
        <w:rPr>
          <w:lang w:val="en-US"/>
        </w:rPr>
        <w:t>Microsoft</w:t>
      </w:r>
      <w:r w:rsidR="00F03998" w:rsidRPr="00F03998">
        <w:t>.</w:t>
      </w:r>
      <w:proofErr w:type="spellStart"/>
      <w:r w:rsidR="00F03998">
        <w:rPr>
          <w:lang w:val="en-US"/>
        </w:rPr>
        <w:t>EntityFrameworkCore</w:t>
      </w:r>
      <w:proofErr w:type="spellEnd"/>
      <w:r w:rsidR="00F03998">
        <w:t xml:space="preserve"> и </w:t>
      </w:r>
      <w:r w:rsidR="00756523">
        <w:rPr>
          <w:lang w:val="en-US"/>
        </w:rPr>
        <w:t>Microsoft</w:t>
      </w:r>
      <w:r w:rsidR="00756523" w:rsidRPr="00F03998">
        <w:t>.</w:t>
      </w:r>
      <w:proofErr w:type="spellStart"/>
      <w:r w:rsidR="00756523">
        <w:rPr>
          <w:lang w:val="en-US"/>
        </w:rPr>
        <w:t>EntityFrameworkCore</w:t>
      </w:r>
      <w:proofErr w:type="spellEnd"/>
      <w:r w:rsidR="00756523">
        <w:t>.</w:t>
      </w:r>
      <w:proofErr w:type="spellStart"/>
      <w:r w:rsidR="00756523">
        <w:rPr>
          <w:lang w:val="en-US"/>
        </w:rPr>
        <w:t>Sqlite</w:t>
      </w:r>
      <w:proofErr w:type="spellEnd"/>
    </w:p>
    <w:p w14:paraId="4B8D5EFB" w14:textId="200F1DB9" w:rsidR="009F1782" w:rsidRPr="007C7049" w:rsidRDefault="00911796" w:rsidP="00BD06AC">
      <w:pPr>
        <w:pStyle w:val="2"/>
        <w:numPr>
          <w:ilvl w:val="2"/>
          <w:numId w:val="6"/>
        </w:numPr>
      </w:pPr>
      <w:r>
        <w:t xml:space="preserve">Создайте </w:t>
      </w:r>
      <w:r w:rsidR="006569D6">
        <w:t xml:space="preserve">контекст базы данных </w:t>
      </w:r>
      <w:proofErr w:type="spellStart"/>
      <w:r w:rsidR="00D02905">
        <w:rPr>
          <w:lang w:val="en-US"/>
        </w:rPr>
        <w:t>AppDb</w:t>
      </w:r>
      <w:r w:rsidR="006569D6">
        <w:rPr>
          <w:lang w:val="en-US"/>
        </w:rPr>
        <w:t>Context</w:t>
      </w:r>
      <w:proofErr w:type="spellEnd"/>
    </w:p>
    <w:p w14:paraId="3240ADE6" w14:textId="77777777" w:rsidR="007C7049" w:rsidRDefault="007C7049" w:rsidP="00EB3957">
      <w:pPr>
        <w:pStyle w:val="ad"/>
        <w:ind w:firstLine="0"/>
      </w:pPr>
      <w:r>
        <w:t xml:space="preserve">public class </w:t>
      </w:r>
      <w:proofErr w:type="spellStart"/>
      <w:proofErr w:type="gramStart"/>
      <w:r>
        <w:t>AppDbContext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765C224C" w14:textId="77777777" w:rsidR="007C7049" w:rsidRDefault="007C7049" w:rsidP="00EB3957">
      <w:pPr>
        <w:pStyle w:val="ad"/>
        <w:ind w:firstLine="0"/>
      </w:pPr>
      <w:r>
        <w:t>{</w:t>
      </w:r>
    </w:p>
    <w:p w14:paraId="479CC455" w14:textId="77777777" w:rsidR="007C7049" w:rsidRDefault="007C7049" w:rsidP="00EB3957">
      <w:pPr>
        <w:pStyle w:val="ad"/>
        <w:ind w:firstLine="0"/>
      </w:pPr>
      <w:r>
        <w:t xml:space="preserve">    public </w:t>
      </w:r>
      <w:proofErr w:type="spellStart"/>
      <w:r>
        <w:t>DbSet</w:t>
      </w:r>
      <w:proofErr w:type="spellEnd"/>
      <w:r>
        <w:t xml:space="preserve">&lt;User&gt; Users </w:t>
      </w:r>
      <w:proofErr w:type="gramStart"/>
      <w:r>
        <w:t>{ get</w:t>
      </w:r>
      <w:proofErr w:type="gramEnd"/>
      <w:r>
        <w:t>; set; }</w:t>
      </w:r>
    </w:p>
    <w:p w14:paraId="6424BB22" w14:textId="77777777" w:rsidR="007C7049" w:rsidRDefault="007C7049" w:rsidP="00EB3957">
      <w:pPr>
        <w:pStyle w:val="ad"/>
        <w:ind w:firstLine="0"/>
      </w:pPr>
    </w:p>
    <w:p w14:paraId="702BE16A" w14:textId="77777777" w:rsidR="007C7049" w:rsidRDefault="007C7049" w:rsidP="00EB3957">
      <w:pPr>
        <w:pStyle w:val="ad"/>
        <w:ind w:firstLine="0"/>
      </w:pPr>
      <w:r>
        <w:t xml:space="preserve">   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5E738615" w14:textId="77777777" w:rsidR="007C7049" w:rsidRDefault="007C7049" w:rsidP="00EB3957">
      <w:pPr>
        <w:pStyle w:val="ad"/>
        <w:ind w:firstLine="0"/>
      </w:pPr>
      <w:r>
        <w:t xml:space="preserve">    {</w:t>
      </w:r>
    </w:p>
    <w:p w14:paraId="10EBC719" w14:textId="77777777" w:rsidR="007C7049" w:rsidRDefault="007C7049" w:rsidP="00EB3957">
      <w:pPr>
        <w:pStyle w:val="ad"/>
        <w:ind w:firstLine="0"/>
      </w:pPr>
      <w:r>
        <w:t xml:space="preserve">        string </w:t>
      </w:r>
      <w:proofErr w:type="spellStart"/>
      <w:r>
        <w:t>dbPath</w:t>
      </w:r>
      <w:proofErr w:type="spellEnd"/>
      <w:r>
        <w:t xml:space="preserve"> = </w:t>
      </w:r>
      <w:proofErr w:type="spellStart"/>
      <w:r>
        <w:t>GetDatabasePath</w:t>
      </w:r>
      <w:proofErr w:type="spellEnd"/>
      <w:r>
        <w:t>("</w:t>
      </w:r>
      <w:proofErr w:type="spellStart"/>
      <w:r>
        <w:t>app.db</w:t>
      </w:r>
      <w:proofErr w:type="spellEnd"/>
      <w:r>
        <w:t>"</w:t>
      </w:r>
      <w:proofErr w:type="gramStart"/>
      <w:r>
        <w:t>);</w:t>
      </w:r>
      <w:proofErr w:type="gramEnd"/>
    </w:p>
    <w:p w14:paraId="4041BA09" w14:textId="77777777" w:rsidR="007C7049" w:rsidRDefault="007C7049" w:rsidP="00EB3957">
      <w:pPr>
        <w:pStyle w:val="ad"/>
        <w:ind w:firstLine="0"/>
      </w:pPr>
      <w:r>
        <w:t xml:space="preserve">        </w:t>
      </w:r>
      <w:proofErr w:type="spellStart"/>
      <w:r>
        <w:t>optionsBuilder.UseSqlite</w:t>
      </w:r>
      <w:proofErr w:type="spellEnd"/>
      <w:r>
        <w:t>($"Data Source={</w:t>
      </w:r>
      <w:proofErr w:type="spellStart"/>
      <w:r>
        <w:t>dbPath</w:t>
      </w:r>
      <w:proofErr w:type="spellEnd"/>
      <w:r>
        <w:t>}"</w:t>
      </w:r>
      <w:proofErr w:type="gramStart"/>
      <w:r>
        <w:t>);</w:t>
      </w:r>
      <w:proofErr w:type="gramEnd"/>
    </w:p>
    <w:p w14:paraId="348ACEB3" w14:textId="77777777" w:rsidR="007C7049" w:rsidRDefault="007C7049" w:rsidP="00EB3957">
      <w:pPr>
        <w:pStyle w:val="ad"/>
        <w:ind w:firstLine="0"/>
      </w:pPr>
      <w:r>
        <w:t xml:space="preserve">    }</w:t>
      </w:r>
    </w:p>
    <w:p w14:paraId="4C28844A" w14:textId="77777777" w:rsidR="007C7049" w:rsidRDefault="007C7049" w:rsidP="00EB3957">
      <w:pPr>
        <w:pStyle w:val="ad"/>
        <w:ind w:firstLine="0"/>
      </w:pPr>
    </w:p>
    <w:p w14:paraId="4967EDDD" w14:textId="77777777" w:rsidR="007C7049" w:rsidRDefault="007C7049" w:rsidP="00EB3957">
      <w:pPr>
        <w:pStyle w:val="ad"/>
        <w:ind w:firstLine="0"/>
      </w:pPr>
      <w:r>
        <w:t xml:space="preserve">    private static string </w:t>
      </w:r>
      <w:proofErr w:type="spellStart"/>
      <w:proofErr w:type="gramStart"/>
      <w:r>
        <w:t>GetDatabasePath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</w:t>
      </w:r>
    </w:p>
    <w:p w14:paraId="331D0F1A" w14:textId="77777777" w:rsidR="007C7049" w:rsidRDefault="007C7049" w:rsidP="00EB3957">
      <w:pPr>
        <w:pStyle w:val="ad"/>
        <w:ind w:firstLine="0"/>
      </w:pPr>
      <w:r>
        <w:t xml:space="preserve">    {</w:t>
      </w:r>
    </w:p>
    <w:p w14:paraId="7CD92DC9" w14:textId="77777777" w:rsidR="007C7049" w:rsidRDefault="007C7049" w:rsidP="00EB3957">
      <w:pPr>
        <w:pStyle w:val="ad"/>
        <w:ind w:firstLine="0"/>
      </w:pPr>
      <w:r>
        <w:t xml:space="preserve">        string folder = Environment.GetFolderPath(</w:t>
      </w:r>
      <w:proofErr w:type="gramStart"/>
      <w:r>
        <w:t>Environment.SpecialFolder.LocalApplicationData</w:t>
      </w:r>
      <w:proofErr w:type="gramEnd"/>
      <w:r>
        <w:t>);</w:t>
      </w:r>
    </w:p>
    <w:p w14:paraId="32BE73F4" w14:textId="76ED6C09" w:rsidR="007C7049" w:rsidRDefault="007C7049" w:rsidP="00EB3957">
      <w:pPr>
        <w:pStyle w:val="ad"/>
        <w:ind w:firstLine="0"/>
      </w:pPr>
      <w:r>
        <w:t xml:space="preserve">        return </w:t>
      </w:r>
      <w:proofErr w:type="spellStart"/>
      <w:r>
        <w:t>Path.Combine</w:t>
      </w:r>
      <w:proofErr w:type="spellEnd"/>
      <w:r>
        <w:t xml:space="preserve">(folder, 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4F731BE6" w14:textId="77777777" w:rsidR="007C7049" w:rsidRDefault="007C7049" w:rsidP="00EB3957">
      <w:pPr>
        <w:pStyle w:val="ad"/>
        <w:ind w:firstLine="0"/>
      </w:pPr>
      <w:r>
        <w:t xml:space="preserve">    }</w:t>
      </w:r>
    </w:p>
    <w:p w14:paraId="0E02329B" w14:textId="77777777" w:rsidR="007C7049" w:rsidRDefault="007C7049" w:rsidP="00EB3957">
      <w:pPr>
        <w:pStyle w:val="ad"/>
        <w:ind w:firstLine="0"/>
      </w:pPr>
      <w:r>
        <w:t>}</w:t>
      </w:r>
    </w:p>
    <w:p w14:paraId="3C041F3C" w14:textId="710AC6CC" w:rsidR="00D02905" w:rsidRDefault="00D02905" w:rsidP="00D02905">
      <w:pPr>
        <w:pStyle w:val="2"/>
        <w:numPr>
          <w:ilvl w:val="2"/>
          <w:numId w:val="6"/>
        </w:numPr>
      </w:pPr>
      <w:r>
        <w:t xml:space="preserve">В классе </w:t>
      </w:r>
      <w:r>
        <w:rPr>
          <w:lang w:val="en-US"/>
        </w:rPr>
        <w:t>User</w:t>
      </w:r>
      <w:r w:rsidRPr="00C1536B">
        <w:t xml:space="preserve"> </w:t>
      </w:r>
      <w:r>
        <w:t xml:space="preserve">определите </w:t>
      </w:r>
      <w:r w:rsidR="00C1536B">
        <w:t xml:space="preserve">свойства </w:t>
      </w:r>
      <w:r w:rsidR="006562F4">
        <w:rPr>
          <w:lang w:val="en-US"/>
        </w:rPr>
        <w:t>Id</w:t>
      </w:r>
      <w:r w:rsidR="006562F4" w:rsidRPr="006562F4">
        <w:t xml:space="preserve">, </w:t>
      </w:r>
      <w:r w:rsidR="006562F4">
        <w:rPr>
          <w:lang w:val="en-US"/>
        </w:rPr>
        <w:t>Login</w:t>
      </w:r>
      <w:r w:rsidR="006562F4" w:rsidRPr="006562F4">
        <w:t xml:space="preserve">, </w:t>
      </w:r>
      <w:r w:rsidR="006562F4">
        <w:rPr>
          <w:lang w:val="en-US"/>
        </w:rPr>
        <w:t>Password</w:t>
      </w:r>
    </w:p>
    <w:p w14:paraId="5A6F2897" w14:textId="06373D03" w:rsidR="00651CA7" w:rsidRDefault="00651CA7" w:rsidP="006562F4">
      <w:pPr>
        <w:pStyle w:val="2"/>
      </w:pPr>
      <w:r>
        <w:t>Взаимодействие с контекстом данных</w:t>
      </w:r>
    </w:p>
    <w:p w14:paraId="6064B86F" w14:textId="6737957F" w:rsidR="006562F4" w:rsidRDefault="00EF5462" w:rsidP="00651CA7">
      <w:pPr>
        <w:pStyle w:val="2"/>
        <w:numPr>
          <w:ilvl w:val="2"/>
          <w:numId w:val="6"/>
        </w:numPr>
      </w:pPr>
      <w:r>
        <w:t xml:space="preserve">Для взаимодействия с </w:t>
      </w:r>
      <w:r w:rsidR="00C51DAC">
        <w:t xml:space="preserve">контекстом данных создайте класс </w:t>
      </w:r>
      <w:proofErr w:type="spellStart"/>
      <w:r w:rsidR="00C51DAC">
        <w:rPr>
          <w:lang w:val="en-US"/>
        </w:rPr>
        <w:lastRenderedPageBreak/>
        <w:t>UserService</w:t>
      </w:r>
      <w:proofErr w:type="spellEnd"/>
      <w:r w:rsidR="00B708A5">
        <w:t>, и в нем создайте методы для работы с пользователями.</w:t>
      </w:r>
    </w:p>
    <w:p w14:paraId="09348259" w14:textId="2E599966" w:rsidR="00B708A5" w:rsidRPr="00AD4530" w:rsidRDefault="008F7077" w:rsidP="00B708A5">
      <w:pPr>
        <w:pStyle w:val="2"/>
        <w:numPr>
          <w:ilvl w:val="2"/>
          <w:numId w:val="6"/>
        </w:numPr>
      </w:pPr>
      <w:r>
        <w:t>Контекст данных</w:t>
      </w:r>
      <w:r w:rsidR="00AD4530" w:rsidRPr="00AD4530">
        <w:t xml:space="preserve"> </w:t>
      </w:r>
      <w:r w:rsidR="00AD4530">
        <w:t>и сервис</w:t>
      </w:r>
      <w:r>
        <w:t xml:space="preserve"> зарегистрировать</w:t>
      </w:r>
      <w:r w:rsidR="00953AE1">
        <w:t xml:space="preserve"> в </w:t>
      </w:r>
      <w:r w:rsidR="00F21456">
        <w:t xml:space="preserve">приложении либо напрямую передавать во </w:t>
      </w:r>
      <w:proofErr w:type="spellStart"/>
      <w:r w:rsidR="00AD4530">
        <w:rPr>
          <w:lang w:val="en-US"/>
        </w:rPr>
        <w:t>ViewModel</w:t>
      </w:r>
      <w:proofErr w:type="spellEnd"/>
    </w:p>
    <w:p w14:paraId="3D3590BC" w14:textId="0687F5D2" w:rsidR="00C10BBA" w:rsidRDefault="00095076" w:rsidP="00AD4530">
      <w:pPr>
        <w:pStyle w:val="2"/>
      </w:pPr>
      <w:r>
        <w:t>Пользовательский и</w:t>
      </w:r>
      <w:r w:rsidR="00C10BBA">
        <w:t xml:space="preserve">нтерфейс </w:t>
      </w:r>
      <w:r>
        <w:t>для взаимодействия с БД</w:t>
      </w:r>
    </w:p>
    <w:p w14:paraId="1444C3CD" w14:textId="6FE19C49" w:rsidR="00AD4530" w:rsidRDefault="008015D7" w:rsidP="00C10BBA">
      <w:pPr>
        <w:pStyle w:val="2"/>
        <w:numPr>
          <w:ilvl w:val="2"/>
          <w:numId w:val="6"/>
        </w:numPr>
      </w:pPr>
      <w:r>
        <w:t xml:space="preserve">На странице приложения добавить </w:t>
      </w:r>
      <w:r w:rsidR="00C10BBA">
        <w:t>поля ввода логина и пароля, кнопку создать и список пользователей.</w:t>
      </w:r>
    </w:p>
    <w:p w14:paraId="0A335F74" w14:textId="6B612BD4" w:rsidR="00C10BBA" w:rsidRDefault="00095076" w:rsidP="00095076">
      <w:pPr>
        <w:pStyle w:val="2"/>
        <w:numPr>
          <w:ilvl w:val="2"/>
          <w:numId w:val="6"/>
        </w:numPr>
      </w:pPr>
      <w:r>
        <w:t>При вводе данных в поля ввод</w:t>
      </w:r>
      <w:r w:rsidR="00175CD8">
        <w:t xml:space="preserve">а </w:t>
      </w:r>
      <w:r w:rsidR="00AC6ED4">
        <w:t>и нажатие кнопки сохранять пользователя в БД и отображать его в списке</w:t>
      </w:r>
      <w:r w:rsidR="007A5C3A">
        <w:t>.</w:t>
      </w:r>
    </w:p>
    <w:p w14:paraId="1212B648" w14:textId="2BF04F37" w:rsidR="00710DAC" w:rsidRDefault="006150AD" w:rsidP="00095076">
      <w:pPr>
        <w:pStyle w:val="2"/>
        <w:numPr>
          <w:ilvl w:val="2"/>
          <w:numId w:val="6"/>
        </w:numPr>
      </w:pPr>
      <w:r>
        <w:t xml:space="preserve">Добавить для пользователей в списке кнопку «Удалить» </w:t>
      </w:r>
      <w:r w:rsidR="003D78A9">
        <w:t>при нажатии на которую пользователь удаляется из БД и списка.</w:t>
      </w:r>
    </w:p>
    <w:p w14:paraId="1134409E" w14:textId="61499C3D" w:rsidR="0018700A" w:rsidRDefault="0018700A" w:rsidP="00E82477">
      <w:pPr>
        <w:pStyle w:val="2"/>
      </w:pPr>
      <w:r>
        <w:t>Редактирование</w:t>
      </w:r>
    </w:p>
    <w:p w14:paraId="556AAB86" w14:textId="51363A04" w:rsidR="0018700A" w:rsidRDefault="00E82477" w:rsidP="005755C8">
      <w:pPr>
        <w:pStyle w:val="2"/>
        <w:numPr>
          <w:ilvl w:val="2"/>
          <w:numId w:val="6"/>
        </w:numPr>
      </w:pPr>
      <w:r>
        <w:t xml:space="preserve">Добавить в приложение </w:t>
      </w:r>
      <w:r w:rsidR="004476B5">
        <w:t xml:space="preserve">возможность сохранения пользователя: при </w:t>
      </w:r>
      <w:r w:rsidR="007846F9">
        <w:t xml:space="preserve">нажатии на кнопку </w:t>
      </w:r>
      <w:r w:rsidR="00956289">
        <w:t>«Р</w:t>
      </w:r>
      <w:r w:rsidR="007846F9">
        <w:t>едактировать</w:t>
      </w:r>
      <w:r w:rsidR="00956289">
        <w:t>»</w:t>
      </w:r>
      <w:r w:rsidR="007846F9">
        <w:t xml:space="preserve"> </w:t>
      </w:r>
      <w:r w:rsidR="00956289">
        <w:t xml:space="preserve">данные о пользователе загружаются в поля ввода, при нажатии на кнопку </w:t>
      </w:r>
      <w:r w:rsidR="0087284F">
        <w:t>«С</w:t>
      </w:r>
      <w:r w:rsidR="00956289">
        <w:t>охранить</w:t>
      </w:r>
      <w:r w:rsidR="0087284F">
        <w:t>»</w:t>
      </w:r>
      <w:r w:rsidR="00956289">
        <w:t xml:space="preserve"> </w:t>
      </w:r>
      <w:r w:rsidR="0087284F">
        <w:t>должны обновляться данные в БД в соответствии с изменениями.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1CBAED00" w14:textId="77777777" w:rsidR="00C91932" w:rsidRPr="003500DC" w:rsidRDefault="00C91932" w:rsidP="00C91932">
      <w:pPr>
        <w:pStyle w:val="1"/>
      </w:pPr>
      <w:r w:rsidRPr="003500DC">
        <w:t>Содержание отчета</w:t>
      </w:r>
    </w:p>
    <w:p w14:paraId="4A22ED38" w14:textId="77777777" w:rsidR="00C91932" w:rsidRPr="003500DC" w:rsidRDefault="00C91932" w:rsidP="00C91932">
      <w:pPr>
        <w:pStyle w:val="2"/>
      </w:pPr>
      <w:r w:rsidRPr="003500DC">
        <w:t>Титульный лист</w:t>
      </w:r>
    </w:p>
    <w:p w14:paraId="38F35D7A" w14:textId="77777777" w:rsidR="00C91932" w:rsidRDefault="00C91932" w:rsidP="00C91932">
      <w:pPr>
        <w:pStyle w:val="2"/>
      </w:pPr>
      <w:r w:rsidRPr="003500DC">
        <w:t>Цель работы</w:t>
      </w:r>
    </w:p>
    <w:p w14:paraId="6B55ECE1" w14:textId="77777777" w:rsidR="00C91932" w:rsidRDefault="00C91932" w:rsidP="00C91932">
      <w:pPr>
        <w:pStyle w:val="2"/>
      </w:pPr>
      <w:r w:rsidRPr="002F2922">
        <w:t>Ответы на контрольные вопросы</w:t>
      </w:r>
    </w:p>
    <w:p w14:paraId="5A6D7297" w14:textId="77777777" w:rsidR="00C91932" w:rsidRDefault="00C91932" w:rsidP="00C91932">
      <w:pPr>
        <w:pStyle w:val="2"/>
      </w:pPr>
      <w:r w:rsidRPr="003500DC">
        <w:t>Вывод</w:t>
      </w:r>
    </w:p>
    <w:p w14:paraId="33D1F8A0" w14:textId="77777777" w:rsidR="00C91932" w:rsidRDefault="00C91932" w:rsidP="00C91932">
      <w:pPr>
        <w:pStyle w:val="1"/>
      </w:pPr>
      <w:r w:rsidRPr="009671E3">
        <w:t xml:space="preserve">Контрольные вопросы </w:t>
      </w:r>
    </w:p>
    <w:p w14:paraId="60853C6D" w14:textId="6AB99DD8" w:rsidR="00965C8E" w:rsidRPr="003500DC" w:rsidRDefault="00D47EB1" w:rsidP="00C91932">
      <w:pPr>
        <w:pStyle w:val="2"/>
      </w:pPr>
      <w:r>
        <w:t xml:space="preserve">Как осуществляется работа </w:t>
      </w:r>
      <w:r w:rsidR="003D2D2C">
        <w:t>с БД</w:t>
      </w:r>
      <w:r w:rsidR="00565623">
        <w:t xml:space="preserve"> </w:t>
      </w:r>
      <w:r w:rsidR="009427C7">
        <w:t xml:space="preserve">в приложениях на </w:t>
      </w:r>
      <w:r w:rsidR="009427C7">
        <w:rPr>
          <w:lang w:val="en-US"/>
        </w:rPr>
        <w:t>Avalonia</w:t>
      </w:r>
      <w:r w:rsidR="009427C7" w:rsidRPr="009427C7">
        <w:t>.</w:t>
      </w:r>
    </w:p>
    <w:sectPr w:rsidR="00965C8E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79F44" w14:textId="77777777" w:rsidR="00CE0A77" w:rsidRDefault="00CE0A77" w:rsidP="006747A5">
      <w:r>
        <w:separator/>
      </w:r>
    </w:p>
  </w:endnote>
  <w:endnote w:type="continuationSeparator" w:id="0">
    <w:p w14:paraId="14BDAC46" w14:textId="77777777" w:rsidR="00CE0A77" w:rsidRDefault="00CE0A77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5A6BE" w14:textId="77777777" w:rsidR="00CE0A77" w:rsidRDefault="00CE0A77" w:rsidP="006747A5">
      <w:r>
        <w:separator/>
      </w:r>
    </w:p>
  </w:footnote>
  <w:footnote w:type="continuationSeparator" w:id="0">
    <w:p w14:paraId="17FBBCE9" w14:textId="77777777" w:rsidR="00CE0A77" w:rsidRDefault="00CE0A77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 xml:space="preserve">Садовский </w:t>
    </w:r>
    <w:proofErr w:type="gramStart"/>
    <w:r w:rsidR="0006339C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34DA"/>
    <w:rsid w:val="00014B35"/>
    <w:rsid w:val="00014CE9"/>
    <w:rsid w:val="00015B5E"/>
    <w:rsid w:val="00017146"/>
    <w:rsid w:val="00024C11"/>
    <w:rsid w:val="00025FAE"/>
    <w:rsid w:val="00027FDE"/>
    <w:rsid w:val="00030665"/>
    <w:rsid w:val="00031974"/>
    <w:rsid w:val="000440BD"/>
    <w:rsid w:val="00052C67"/>
    <w:rsid w:val="000555EB"/>
    <w:rsid w:val="0005560D"/>
    <w:rsid w:val="00055C23"/>
    <w:rsid w:val="0006339C"/>
    <w:rsid w:val="0006536C"/>
    <w:rsid w:val="00070FAF"/>
    <w:rsid w:val="000716C1"/>
    <w:rsid w:val="00071771"/>
    <w:rsid w:val="000720B2"/>
    <w:rsid w:val="00073333"/>
    <w:rsid w:val="0007503C"/>
    <w:rsid w:val="00082D0F"/>
    <w:rsid w:val="000839DF"/>
    <w:rsid w:val="00091DFA"/>
    <w:rsid w:val="00095076"/>
    <w:rsid w:val="00097656"/>
    <w:rsid w:val="000B513A"/>
    <w:rsid w:val="000C0A33"/>
    <w:rsid w:val="000C39E1"/>
    <w:rsid w:val="000C4184"/>
    <w:rsid w:val="000D5214"/>
    <w:rsid w:val="000D6282"/>
    <w:rsid w:val="000D6F54"/>
    <w:rsid w:val="000E0039"/>
    <w:rsid w:val="000E2BA3"/>
    <w:rsid w:val="000F4360"/>
    <w:rsid w:val="00103E1E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35FF3"/>
    <w:rsid w:val="00143EBA"/>
    <w:rsid w:val="00150C66"/>
    <w:rsid w:val="00151972"/>
    <w:rsid w:val="00154C8C"/>
    <w:rsid w:val="00155593"/>
    <w:rsid w:val="00155D5D"/>
    <w:rsid w:val="001577AF"/>
    <w:rsid w:val="001713D6"/>
    <w:rsid w:val="0017150B"/>
    <w:rsid w:val="00174882"/>
    <w:rsid w:val="00175CD8"/>
    <w:rsid w:val="00181F55"/>
    <w:rsid w:val="0018259A"/>
    <w:rsid w:val="001834E5"/>
    <w:rsid w:val="001841A3"/>
    <w:rsid w:val="00185F85"/>
    <w:rsid w:val="0018700A"/>
    <w:rsid w:val="00190EA6"/>
    <w:rsid w:val="00193FD5"/>
    <w:rsid w:val="0019491D"/>
    <w:rsid w:val="00194BED"/>
    <w:rsid w:val="001974B9"/>
    <w:rsid w:val="001A0AF1"/>
    <w:rsid w:val="001A1A3E"/>
    <w:rsid w:val="001A7E28"/>
    <w:rsid w:val="001B1974"/>
    <w:rsid w:val="001B1DA2"/>
    <w:rsid w:val="001B2E5E"/>
    <w:rsid w:val="001B403C"/>
    <w:rsid w:val="001B7D7C"/>
    <w:rsid w:val="001B7F35"/>
    <w:rsid w:val="001C1D09"/>
    <w:rsid w:val="001C31AE"/>
    <w:rsid w:val="001C4146"/>
    <w:rsid w:val="001C482C"/>
    <w:rsid w:val="001C4C10"/>
    <w:rsid w:val="001C776F"/>
    <w:rsid w:val="001D1BAC"/>
    <w:rsid w:val="001D6B6B"/>
    <w:rsid w:val="001E0F59"/>
    <w:rsid w:val="001E22AF"/>
    <w:rsid w:val="001E32F3"/>
    <w:rsid w:val="001E337C"/>
    <w:rsid w:val="001E3AD0"/>
    <w:rsid w:val="001E6D51"/>
    <w:rsid w:val="001E773C"/>
    <w:rsid w:val="001F39D3"/>
    <w:rsid w:val="001F40D9"/>
    <w:rsid w:val="001F7334"/>
    <w:rsid w:val="00202228"/>
    <w:rsid w:val="002052D6"/>
    <w:rsid w:val="0020628C"/>
    <w:rsid w:val="00206327"/>
    <w:rsid w:val="00214AD5"/>
    <w:rsid w:val="00232E5A"/>
    <w:rsid w:val="002348F9"/>
    <w:rsid w:val="00243AEB"/>
    <w:rsid w:val="0024531C"/>
    <w:rsid w:val="00251C79"/>
    <w:rsid w:val="0025450E"/>
    <w:rsid w:val="00267466"/>
    <w:rsid w:val="002676DB"/>
    <w:rsid w:val="00271E47"/>
    <w:rsid w:val="002746AE"/>
    <w:rsid w:val="002755FC"/>
    <w:rsid w:val="00275816"/>
    <w:rsid w:val="002827DC"/>
    <w:rsid w:val="00284533"/>
    <w:rsid w:val="00285413"/>
    <w:rsid w:val="00286C7F"/>
    <w:rsid w:val="00293EED"/>
    <w:rsid w:val="00295B4A"/>
    <w:rsid w:val="002A466E"/>
    <w:rsid w:val="002A65F8"/>
    <w:rsid w:val="002A71C5"/>
    <w:rsid w:val="002B410E"/>
    <w:rsid w:val="002B68E2"/>
    <w:rsid w:val="002C70E1"/>
    <w:rsid w:val="002D15C1"/>
    <w:rsid w:val="002D215D"/>
    <w:rsid w:val="002E0A1F"/>
    <w:rsid w:val="002E220D"/>
    <w:rsid w:val="002E48DD"/>
    <w:rsid w:val="002E4C11"/>
    <w:rsid w:val="002F1949"/>
    <w:rsid w:val="002F3899"/>
    <w:rsid w:val="002F710D"/>
    <w:rsid w:val="002F7575"/>
    <w:rsid w:val="0030560F"/>
    <w:rsid w:val="00305BBE"/>
    <w:rsid w:val="0030660D"/>
    <w:rsid w:val="00307172"/>
    <w:rsid w:val="003136EC"/>
    <w:rsid w:val="00316B83"/>
    <w:rsid w:val="003179B2"/>
    <w:rsid w:val="003233C8"/>
    <w:rsid w:val="003270F0"/>
    <w:rsid w:val="00327AA5"/>
    <w:rsid w:val="00337C43"/>
    <w:rsid w:val="003470F5"/>
    <w:rsid w:val="003500DC"/>
    <w:rsid w:val="00351912"/>
    <w:rsid w:val="003535B3"/>
    <w:rsid w:val="00356139"/>
    <w:rsid w:val="00357D90"/>
    <w:rsid w:val="00357F6C"/>
    <w:rsid w:val="00367795"/>
    <w:rsid w:val="00371797"/>
    <w:rsid w:val="00376422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A7D3B"/>
    <w:rsid w:val="003B0679"/>
    <w:rsid w:val="003B3929"/>
    <w:rsid w:val="003B70D7"/>
    <w:rsid w:val="003C74AA"/>
    <w:rsid w:val="003D135D"/>
    <w:rsid w:val="003D2D2C"/>
    <w:rsid w:val="003D35EE"/>
    <w:rsid w:val="003D4EF8"/>
    <w:rsid w:val="003D73A6"/>
    <w:rsid w:val="003D76AF"/>
    <w:rsid w:val="003D78A9"/>
    <w:rsid w:val="003D7D1D"/>
    <w:rsid w:val="003E0728"/>
    <w:rsid w:val="0040491B"/>
    <w:rsid w:val="0041292F"/>
    <w:rsid w:val="00412DA8"/>
    <w:rsid w:val="00412EC6"/>
    <w:rsid w:val="00414E6C"/>
    <w:rsid w:val="004220B0"/>
    <w:rsid w:val="00422F8F"/>
    <w:rsid w:val="00423795"/>
    <w:rsid w:val="00431959"/>
    <w:rsid w:val="00431A53"/>
    <w:rsid w:val="00432B3F"/>
    <w:rsid w:val="00432DBE"/>
    <w:rsid w:val="00433027"/>
    <w:rsid w:val="004435D2"/>
    <w:rsid w:val="00445437"/>
    <w:rsid w:val="00446DE6"/>
    <w:rsid w:val="004476B5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5776"/>
    <w:rsid w:val="004C68B5"/>
    <w:rsid w:val="004C6CCF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232EF"/>
    <w:rsid w:val="00527AB4"/>
    <w:rsid w:val="00531910"/>
    <w:rsid w:val="0053368A"/>
    <w:rsid w:val="00534571"/>
    <w:rsid w:val="00537773"/>
    <w:rsid w:val="00543084"/>
    <w:rsid w:val="005477D9"/>
    <w:rsid w:val="0055027A"/>
    <w:rsid w:val="00550ADC"/>
    <w:rsid w:val="00550AF5"/>
    <w:rsid w:val="0056123E"/>
    <w:rsid w:val="00565623"/>
    <w:rsid w:val="0057016C"/>
    <w:rsid w:val="00570B6B"/>
    <w:rsid w:val="005711CD"/>
    <w:rsid w:val="00571464"/>
    <w:rsid w:val="00573461"/>
    <w:rsid w:val="0057374E"/>
    <w:rsid w:val="005755C8"/>
    <w:rsid w:val="005755E4"/>
    <w:rsid w:val="005819CC"/>
    <w:rsid w:val="005842D8"/>
    <w:rsid w:val="0059183D"/>
    <w:rsid w:val="00591CDE"/>
    <w:rsid w:val="00593255"/>
    <w:rsid w:val="005A12D1"/>
    <w:rsid w:val="005A1A2D"/>
    <w:rsid w:val="005A2AD8"/>
    <w:rsid w:val="005A5A70"/>
    <w:rsid w:val="005A650C"/>
    <w:rsid w:val="005A7349"/>
    <w:rsid w:val="005B1485"/>
    <w:rsid w:val="005B48CD"/>
    <w:rsid w:val="005B4B3E"/>
    <w:rsid w:val="005B6A98"/>
    <w:rsid w:val="005C0014"/>
    <w:rsid w:val="005C73C1"/>
    <w:rsid w:val="005D57B6"/>
    <w:rsid w:val="005E48CB"/>
    <w:rsid w:val="005E6B6A"/>
    <w:rsid w:val="00601E65"/>
    <w:rsid w:val="00605956"/>
    <w:rsid w:val="00605F5D"/>
    <w:rsid w:val="006150AD"/>
    <w:rsid w:val="006228A5"/>
    <w:rsid w:val="00624B44"/>
    <w:rsid w:val="00630BBD"/>
    <w:rsid w:val="00634C48"/>
    <w:rsid w:val="00651CA7"/>
    <w:rsid w:val="00652862"/>
    <w:rsid w:val="00653D48"/>
    <w:rsid w:val="00655AF2"/>
    <w:rsid w:val="006562F4"/>
    <w:rsid w:val="006569D6"/>
    <w:rsid w:val="00673181"/>
    <w:rsid w:val="006747A5"/>
    <w:rsid w:val="00676233"/>
    <w:rsid w:val="006773EC"/>
    <w:rsid w:val="00690FDF"/>
    <w:rsid w:val="00693BA2"/>
    <w:rsid w:val="006942C3"/>
    <w:rsid w:val="006A3E2E"/>
    <w:rsid w:val="006B1A77"/>
    <w:rsid w:val="006B3023"/>
    <w:rsid w:val="006C03F9"/>
    <w:rsid w:val="006C2A82"/>
    <w:rsid w:val="006D0729"/>
    <w:rsid w:val="006D0C30"/>
    <w:rsid w:val="006D4F24"/>
    <w:rsid w:val="006D5F11"/>
    <w:rsid w:val="006E08C4"/>
    <w:rsid w:val="006E28D9"/>
    <w:rsid w:val="006E2B52"/>
    <w:rsid w:val="006E2BAC"/>
    <w:rsid w:val="006E6843"/>
    <w:rsid w:val="007009E7"/>
    <w:rsid w:val="00701A12"/>
    <w:rsid w:val="007053B1"/>
    <w:rsid w:val="007064B5"/>
    <w:rsid w:val="00710836"/>
    <w:rsid w:val="00710DAC"/>
    <w:rsid w:val="00713DBB"/>
    <w:rsid w:val="00716C72"/>
    <w:rsid w:val="007264CB"/>
    <w:rsid w:val="00727E3D"/>
    <w:rsid w:val="007422B4"/>
    <w:rsid w:val="00742A9F"/>
    <w:rsid w:val="00746341"/>
    <w:rsid w:val="0074752C"/>
    <w:rsid w:val="00755B36"/>
    <w:rsid w:val="00756523"/>
    <w:rsid w:val="00760A24"/>
    <w:rsid w:val="007627AE"/>
    <w:rsid w:val="00762C2C"/>
    <w:rsid w:val="00764BF3"/>
    <w:rsid w:val="00764C61"/>
    <w:rsid w:val="00766DC1"/>
    <w:rsid w:val="007711CF"/>
    <w:rsid w:val="007761F7"/>
    <w:rsid w:val="00783148"/>
    <w:rsid w:val="0078335D"/>
    <w:rsid w:val="007846F9"/>
    <w:rsid w:val="00786293"/>
    <w:rsid w:val="00790454"/>
    <w:rsid w:val="007925D7"/>
    <w:rsid w:val="007938D8"/>
    <w:rsid w:val="00795AB4"/>
    <w:rsid w:val="007971BE"/>
    <w:rsid w:val="007A147A"/>
    <w:rsid w:val="007A1575"/>
    <w:rsid w:val="007A3EAD"/>
    <w:rsid w:val="007A5C3A"/>
    <w:rsid w:val="007A5F05"/>
    <w:rsid w:val="007A781A"/>
    <w:rsid w:val="007B1798"/>
    <w:rsid w:val="007B3F75"/>
    <w:rsid w:val="007B4492"/>
    <w:rsid w:val="007C4FE2"/>
    <w:rsid w:val="007C7049"/>
    <w:rsid w:val="007D3168"/>
    <w:rsid w:val="007D4E0F"/>
    <w:rsid w:val="007D5AB9"/>
    <w:rsid w:val="007D5B15"/>
    <w:rsid w:val="007E31D1"/>
    <w:rsid w:val="007E4EB5"/>
    <w:rsid w:val="007E5197"/>
    <w:rsid w:val="007F0F79"/>
    <w:rsid w:val="007F192C"/>
    <w:rsid w:val="008015D7"/>
    <w:rsid w:val="00812B08"/>
    <w:rsid w:val="00813293"/>
    <w:rsid w:val="00814C20"/>
    <w:rsid w:val="0082374D"/>
    <w:rsid w:val="008245CC"/>
    <w:rsid w:val="0082474A"/>
    <w:rsid w:val="00824955"/>
    <w:rsid w:val="00824F28"/>
    <w:rsid w:val="00827438"/>
    <w:rsid w:val="00832C88"/>
    <w:rsid w:val="00834523"/>
    <w:rsid w:val="00835B9E"/>
    <w:rsid w:val="00840D63"/>
    <w:rsid w:val="00852C29"/>
    <w:rsid w:val="00854F68"/>
    <w:rsid w:val="00855871"/>
    <w:rsid w:val="0085777B"/>
    <w:rsid w:val="008629B7"/>
    <w:rsid w:val="00867E43"/>
    <w:rsid w:val="0087284F"/>
    <w:rsid w:val="008736EC"/>
    <w:rsid w:val="00873E99"/>
    <w:rsid w:val="008754E2"/>
    <w:rsid w:val="00876E8B"/>
    <w:rsid w:val="00876F1B"/>
    <w:rsid w:val="00877E1C"/>
    <w:rsid w:val="008921AE"/>
    <w:rsid w:val="00894F6E"/>
    <w:rsid w:val="00895A74"/>
    <w:rsid w:val="008A19D0"/>
    <w:rsid w:val="008A2AF7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6246"/>
    <w:rsid w:val="008C72B8"/>
    <w:rsid w:val="008C7633"/>
    <w:rsid w:val="008C7707"/>
    <w:rsid w:val="008D0546"/>
    <w:rsid w:val="008D0ED7"/>
    <w:rsid w:val="008D516D"/>
    <w:rsid w:val="008E1781"/>
    <w:rsid w:val="008E1DD6"/>
    <w:rsid w:val="008E38E4"/>
    <w:rsid w:val="008E3D31"/>
    <w:rsid w:val="008F0B17"/>
    <w:rsid w:val="008F1B43"/>
    <w:rsid w:val="008F4996"/>
    <w:rsid w:val="008F7077"/>
    <w:rsid w:val="008F7128"/>
    <w:rsid w:val="0090011B"/>
    <w:rsid w:val="00902556"/>
    <w:rsid w:val="00902880"/>
    <w:rsid w:val="009043E4"/>
    <w:rsid w:val="00911796"/>
    <w:rsid w:val="00912716"/>
    <w:rsid w:val="00915945"/>
    <w:rsid w:val="009168EF"/>
    <w:rsid w:val="00920991"/>
    <w:rsid w:val="00922D0E"/>
    <w:rsid w:val="00925158"/>
    <w:rsid w:val="00925993"/>
    <w:rsid w:val="009268B0"/>
    <w:rsid w:val="00930599"/>
    <w:rsid w:val="00932AA8"/>
    <w:rsid w:val="00941D12"/>
    <w:rsid w:val="009427C7"/>
    <w:rsid w:val="00946917"/>
    <w:rsid w:val="00947639"/>
    <w:rsid w:val="00950051"/>
    <w:rsid w:val="00953AE1"/>
    <w:rsid w:val="00956289"/>
    <w:rsid w:val="00957C72"/>
    <w:rsid w:val="00960202"/>
    <w:rsid w:val="00965C8E"/>
    <w:rsid w:val="00983970"/>
    <w:rsid w:val="00984F6C"/>
    <w:rsid w:val="00990975"/>
    <w:rsid w:val="00990A57"/>
    <w:rsid w:val="0099198F"/>
    <w:rsid w:val="009939EA"/>
    <w:rsid w:val="00995A4D"/>
    <w:rsid w:val="00997E74"/>
    <w:rsid w:val="009A0BED"/>
    <w:rsid w:val="009A11BD"/>
    <w:rsid w:val="009A2929"/>
    <w:rsid w:val="009A4876"/>
    <w:rsid w:val="009A6EEE"/>
    <w:rsid w:val="009A74EF"/>
    <w:rsid w:val="009A7790"/>
    <w:rsid w:val="009B17D2"/>
    <w:rsid w:val="009B451D"/>
    <w:rsid w:val="009B6339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E7D61"/>
    <w:rsid w:val="009F126C"/>
    <w:rsid w:val="009F1782"/>
    <w:rsid w:val="009F3A4D"/>
    <w:rsid w:val="009F4ACC"/>
    <w:rsid w:val="009F72D5"/>
    <w:rsid w:val="00A12547"/>
    <w:rsid w:val="00A12C82"/>
    <w:rsid w:val="00A140F6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4BD5"/>
    <w:rsid w:val="00A7632F"/>
    <w:rsid w:val="00A84FD8"/>
    <w:rsid w:val="00A85F32"/>
    <w:rsid w:val="00A90841"/>
    <w:rsid w:val="00A9148C"/>
    <w:rsid w:val="00A91D54"/>
    <w:rsid w:val="00A94224"/>
    <w:rsid w:val="00A94701"/>
    <w:rsid w:val="00A97D63"/>
    <w:rsid w:val="00AA02FB"/>
    <w:rsid w:val="00AA2F7D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C6ED4"/>
    <w:rsid w:val="00AD1750"/>
    <w:rsid w:val="00AD1C34"/>
    <w:rsid w:val="00AD2022"/>
    <w:rsid w:val="00AD4530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17045"/>
    <w:rsid w:val="00B23B74"/>
    <w:rsid w:val="00B25DDA"/>
    <w:rsid w:val="00B26F2E"/>
    <w:rsid w:val="00B30876"/>
    <w:rsid w:val="00B31BE9"/>
    <w:rsid w:val="00B408FA"/>
    <w:rsid w:val="00B43A88"/>
    <w:rsid w:val="00B441E6"/>
    <w:rsid w:val="00B465C1"/>
    <w:rsid w:val="00B54F24"/>
    <w:rsid w:val="00B55A4C"/>
    <w:rsid w:val="00B568CF"/>
    <w:rsid w:val="00B60BA9"/>
    <w:rsid w:val="00B63D98"/>
    <w:rsid w:val="00B6711F"/>
    <w:rsid w:val="00B708A5"/>
    <w:rsid w:val="00B71472"/>
    <w:rsid w:val="00B72FE2"/>
    <w:rsid w:val="00B77EB5"/>
    <w:rsid w:val="00B90452"/>
    <w:rsid w:val="00B904BB"/>
    <w:rsid w:val="00B95EA4"/>
    <w:rsid w:val="00B97F02"/>
    <w:rsid w:val="00BA23F1"/>
    <w:rsid w:val="00BB45F5"/>
    <w:rsid w:val="00BB4AEF"/>
    <w:rsid w:val="00BD005F"/>
    <w:rsid w:val="00BD06AC"/>
    <w:rsid w:val="00BE08FB"/>
    <w:rsid w:val="00BE465D"/>
    <w:rsid w:val="00BF38AE"/>
    <w:rsid w:val="00BF6607"/>
    <w:rsid w:val="00BF6F5F"/>
    <w:rsid w:val="00C01869"/>
    <w:rsid w:val="00C0520D"/>
    <w:rsid w:val="00C10BBA"/>
    <w:rsid w:val="00C111CE"/>
    <w:rsid w:val="00C1536B"/>
    <w:rsid w:val="00C21426"/>
    <w:rsid w:val="00C2735D"/>
    <w:rsid w:val="00C275F5"/>
    <w:rsid w:val="00C41CA8"/>
    <w:rsid w:val="00C429C5"/>
    <w:rsid w:val="00C43E99"/>
    <w:rsid w:val="00C46B83"/>
    <w:rsid w:val="00C51DAC"/>
    <w:rsid w:val="00C5501C"/>
    <w:rsid w:val="00C60AD7"/>
    <w:rsid w:val="00C62482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1932"/>
    <w:rsid w:val="00C9318C"/>
    <w:rsid w:val="00C95402"/>
    <w:rsid w:val="00C959A7"/>
    <w:rsid w:val="00CA3F72"/>
    <w:rsid w:val="00CA4811"/>
    <w:rsid w:val="00CA5054"/>
    <w:rsid w:val="00CA6AC0"/>
    <w:rsid w:val="00CA737D"/>
    <w:rsid w:val="00CA73D9"/>
    <w:rsid w:val="00CB16AE"/>
    <w:rsid w:val="00CB6142"/>
    <w:rsid w:val="00CC0580"/>
    <w:rsid w:val="00CC250A"/>
    <w:rsid w:val="00CC3B01"/>
    <w:rsid w:val="00CC4441"/>
    <w:rsid w:val="00CC6D49"/>
    <w:rsid w:val="00CC7B46"/>
    <w:rsid w:val="00CD11D0"/>
    <w:rsid w:val="00CD3EE2"/>
    <w:rsid w:val="00CD50D8"/>
    <w:rsid w:val="00CE0733"/>
    <w:rsid w:val="00CE0A77"/>
    <w:rsid w:val="00CE0C46"/>
    <w:rsid w:val="00CE5A63"/>
    <w:rsid w:val="00CE5C49"/>
    <w:rsid w:val="00CF0E87"/>
    <w:rsid w:val="00CF483A"/>
    <w:rsid w:val="00CF4976"/>
    <w:rsid w:val="00CF7B9D"/>
    <w:rsid w:val="00D00706"/>
    <w:rsid w:val="00D023AC"/>
    <w:rsid w:val="00D02905"/>
    <w:rsid w:val="00D0337E"/>
    <w:rsid w:val="00D054E9"/>
    <w:rsid w:val="00D056B2"/>
    <w:rsid w:val="00D06F07"/>
    <w:rsid w:val="00D140B4"/>
    <w:rsid w:val="00D15723"/>
    <w:rsid w:val="00D15A4B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35CE1"/>
    <w:rsid w:val="00D44909"/>
    <w:rsid w:val="00D47EB1"/>
    <w:rsid w:val="00D50D20"/>
    <w:rsid w:val="00D50F3C"/>
    <w:rsid w:val="00D61AC9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2213"/>
    <w:rsid w:val="00DA291E"/>
    <w:rsid w:val="00DA53D6"/>
    <w:rsid w:val="00DA7CA7"/>
    <w:rsid w:val="00DB7153"/>
    <w:rsid w:val="00DD25E3"/>
    <w:rsid w:val="00DD3A5A"/>
    <w:rsid w:val="00DD3F56"/>
    <w:rsid w:val="00DD4EF2"/>
    <w:rsid w:val="00DE10FA"/>
    <w:rsid w:val="00DE16BA"/>
    <w:rsid w:val="00DE5634"/>
    <w:rsid w:val="00DE743B"/>
    <w:rsid w:val="00DF6619"/>
    <w:rsid w:val="00DF7240"/>
    <w:rsid w:val="00E01BFD"/>
    <w:rsid w:val="00E0688F"/>
    <w:rsid w:val="00E070CA"/>
    <w:rsid w:val="00E12B53"/>
    <w:rsid w:val="00E15AD1"/>
    <w:rsid w:val="00E15C6A"/>
    <w:rsid w:val="00E23273"/>
    <w:rsid w:val="00E248D5"/>
    <w:rsid w:val="00E3424D"/>
    <w:rsid w:val="00E379E5"/>
    <w:rsid w:val="00E43934"/>
    <w:rsid w:val="00E46C16"/>
    <w:rsid w:val="00E46CF2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76222"/>
    <w:rsid w:val="00E82477"/>
    <w:rsid w:val="00E8247E"/>
    <w:rsid w:val="00E8405D"/>
    <w:rsid w:val="00E8763A"/>
    <w:rsid w:val="00E90793"/>
    <w:rsid w:val="00E91D60"/>
    <w:rsid w:val="00E9200A"/>
    <w:rsid w:val="00E93403"/>
    <w:rsid w:val="00E94FD9"/>
    <w:rsid w:val="00E9740B"/>
    <w:rsid w:val="00EA06DD"/>
    <w:rsid w:val="00EA4270"/>
    <w:rsid w:val="00EB3957"/>
    <w:rsid w:val="00EB3A47"/>
    <w:rsid w:val="00EC493D"/>
    <w:rsid w:val="00EC5503"/>
    <w:rsid w:val="00EC5F5A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462"/>
    <w:rsid w:val="00EF5E87"/>
    <w:rsid w:val="00EF64FF"/>
    <w:rsid w:val="00EF7F18"/>
    <w:rsid w:val="00F01FEF"/>
    <w:rsid w:val="00F03998"/>
    <w:rsid w:val="00F05A35"/>
    <w:rsid w:val="00F06D05"/>
    <w:rsid w:val="00F1021B"/>
    <w:rsid w:val="00F1092E"/>
    <w:rsid w:val="00F130F9"/>
    <w:rsid w:val="00F140C2"/>
    <w:rsid w:val="00F15290"/>
    <w:rsid w:val="00F20A16"/>
    <w:rsid w:val="00F21456"/>
    <w:rsid w:val="00F25EE6"/>
    <w:rsid w:val="00F34B3A"/>
    <w:rsid w:val="00F407AD"/>
    <w:rsid w:val="00F40896"/>
    <w:rsid w:val="00F414C6"/>
    <w:rsid w:val="00F41EE2"/>
    <w:rsid w:val="00F42A9D"/>
    <w:rsid w:val="00F42F25"/>
    <w:rsid w:val="00F44DB3"/>
    <w:rsid w:val="00F45029"/>
    <w:rsid w:val="00F471D6"/>
    <w:rsid w:val="00F47887"/>
    <w:rsid w:val="00F50784"/>
    <w:rsid w:val="00F551A6"/>
    <w:rsid w:val="00F66EBF"/>
    <w:rsid w:val="00F670BB"/>
    <w:rsid w:val="00F74539"/>
    <w:rsid w:val="00F818A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0D3E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2134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585</cp:revision>
  <cp:lastPrinted>2025-03-12T15:36:00Z</cp:lastPrinted>
  <dcterms:created xsi:type="dcterms:W3CDTF">2025-02-04T05:43:00Z</dcterms:created>
  <dcterms:modified xsi:type="dcterms:W3CDTF">2025-04-07T18:04:00Z</dcterms:modified>
</cp:coreProperties>
</file>