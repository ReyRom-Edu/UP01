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C817" w14:textId="6E2571E8" w:rsidR="00434A8B" w:rsidRPr="00F25F9B" w:rsidRDefault="007009E7" w:rsidP="00434A8B">
      <w:pPr>
        <w:pStyle w:val="10"/>
        <w:tabs>
          <w:tab w:val="clear" w:pos="709"/>
        </w:tabs>
      </w:pPr>
      <w:r w:rsidRPr="00F45029">
        <w:t>Практическ</w:t>
      </w:r>
      <w:r w:rsidR="00783B79">
        <w:t>ая</w:t>
      </w:r>
      <w:r w:rsidR="00FA45AA" w:rsidRPr="00F45029">
        <w:t xml:space="preserve"> работ</w:t>
      </w:r>
      <w:r w:rsidR="00783B79">
        <w:t>а</w:t>
      </w:r>
      <w:r w:rsidR="00FA45AA" w:rsidRPr="00F45029">
        <w:t xml:space="preserve"> №</w:t>
      </w:r>
      <w:r w:rsidR="00672101">
        <w:t>2</w:t>
      </w:r>
      <w:r w:rsidR="007653F6" w:rsidRPr="007653F6">
        <w:t>2</w:t>
      </w:r>
      <w:r w:rsidR="00434A8B">
        <w:br/>
      </w:r>
      <w:r w:rsidR="007653F6" w:rsidRPr="007653F6">
        <w:t>Работа с табличными данными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0CFC32E9" w14:textId="116B6EE6" w:rsidR="00FA45AA" w:rsidRPr="002248EC" w:rsidRDefault="001B61CA" w:rsidP="00382EE2">
      <w:pPr>
        <w:pStyle w:val="2"/>
      </w:pPr>
      <w:r w:rsidRPr="001B61CA">
        <w:t>Научиться выполнять привязку и отображение табличных данных в приложениях</w:t>
      </w:r>
      <w:r w:rsidRPr="001B61CA">
        <w:t xml:space="preserve"> </w:t>
      </w:r>
      <w:r w:rsidR="005819CC" w:rsidRPr="002248EC">
        <w:rPr>
          <w:lang w:val="en-US"/>
        </w:rPr>
        <w:t>Avalonia</w:t>
      </w:r>
      <w:r w:rsidR="005819CC" w:rsidRPr="002248EC">
        <w:t xml:space="preserve"> </w:t>
      </w:r>
      <w:r w:rsidR="005819CC" w:rsidRPr="002248EC">
        <w:rPr>
          <w:lang w:val="en-US"/>
        </w:rPr>
        <w:t>U</w:t>
      </w:r>
      <w:r w:rsidR="00C42E00">
        <w:rPr>
          <w:lang w:val="en-US"/>
        </w:rPr>
        <w:t>I</w:t>
      </w:r>
      <w:r w:rsidR="009043E4" w:rsidRPr="002248EC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198B44C6" w14:textId="77777777" w:rsidR="007753D3" w:rsidRDefault="007753D3" w:rsidP="007753D3">
      <w:pPr>
        <w:pStyle w:val="2"/>
      </w:pPr>
      <w:r>
        <w:t>Отображение списков</w:t>
      </w:r>
    </w:p>
    <w:p w14:paraId="0EDA1C1A" w14:textId="3DB2DCDA" w:rsidR="007753D3" w:rsidRDefault="007753D3" w:rsidP="007753D3">
      <w:pPr>
        <w:pStyle w:val="2"/>
        <w:numPr>
          <w:ilvl w:val="2"/>
          <w:numId w:val="6"/>
        </w:numPr>
      </w:pPr>
      <w:r>
        <w:t xml:space="preserve">Разработать класс </w:t>
      </w:r>
      <w:r>
        <w:rPr>
          <w:lang w:val="en-US"/>
        </w:rPr>
        <w:t>User</w:t>
      </w:r>
      <w:r>
        <w:t>, в котором определ</w:t>
      </w:r>
      <w:r>
        <w:t>ить</w:t>
      </w:r>
      <w:r w:rsidR="00DF347F">
        <w:t xml:space="preserve"> </w:t>
      </w:r>
      <w:r w:rsidR="00C56845">
        <w:t xml:space="preserve">свойства </w:t>
      </w:r>
      <w:r w:rsidR="00C56845">
        <w:rPr>
          <w:lang w:val="en-US"/>
        </w:rPr>
        <w:t>Login</w:t>
      </w:r>
      <w:r w:rsidR="00282283">
        <w:t xml:space="preserve"> </w:t>
      </w:r>
      <w:r w:rsidR="00C56845">
        <w:t xml:space="preserve">и </w:t>
      </w:r>
      <w:r w:rsidR="00C56845">
        <w:rPr>
          <w:lang w:val="en-US"/>
        </w:rPr>
        <w:t>Password</w:t>
      </w:r>
    </w:p>
    <w:p w14:paraId="6074BF73" w14:textId="3AA263D7" w:rsidR="007753D3" w:rsidRDefault="007753D3" w:rsidP="007753D3">
      <w:pPr>
        <w:pStyle w:val="2"/>
        <w:numPr>
          <w:ilvl w:val="2"/>
          <w:numId w:val="6"/>
        </w:numPr>
      </w:pPr>
      <w:r>
        <w:t>Добавить в приложение новую страницу для отображения списка пользователей</w:t>
      </w:r>
      <w:r w:rsidR="00C56845">
        <w:t xml:space="preserve"> </w:t>
      </w:r>
      <w:r w:rsidR="00C56845">
        <w:rPr>
          <w:lang w:val="en-US"/>
        </w:rPr>
        <w:t>UserListView</w:t>
      </w:r>
      <w:r>
        <w:t xml:space="preserve"> и </w:t>
      </w:r>
      <w:r w:rsidR="00C56845">
        <w:rPr>
          <w:lang w:val="en-US"/>
        </w:rPr>
        <w:t>UserList</w:t>
      </w:r>
      <w:r>
        <w:rPr>
          <w:lang w:val="en-US"/>
        </w:rPr>
        <w:t>ViewModel</w:t>
      </w:r>
      <w:r>
        <w:t xml:space="preserve"> для нее. </w:t>
      </w:r>
    </w:p>
    <w:p w14:paraId="1B4B0596" w14:textId="5FA8D761" w:rsidR="00C56845" w:rsidRDefault="007753D3" w:rsidP="00726931">
      <w:pPr>
        <w:pStyle w:val="2"/>
        <w:numPr>
          <w:ilvl w:val="2"/>
          <w:numId w:val="6"/>
        </w:numPr>
      </w:pPr>
      <w:r>
        <w:t xml:space="preserve">На странице расположите элемент управления </w:t>
      </w:r>
      <w:r>
        <w:rPr>
          <w:lang w:val="en-US"/>
        </w:rPr>
        <w:t>ListView</w:t>
      </w:r>
      <w:r>
        <w:t xml:space="preserve">, привяжите его </w:t>
      </w:r>
      <w:r>
        <w:rPr>
          <w:lang w:val="en-US"/>
        </w:rPr>
        <w:t>ItemsSource</w:t>
      </w:r>
      <w:r w:rsidRPr="00CD11D0">
        <w:t xml:space="preserve"> </w:t>
      </w:r>
      <w:r>
        <w:t>к свойству</w:t>
      </w:r>
      <w:r w:rsidR="00DA49CB" w:rsidRPr="00DA49CB">
        <w:t xml:space="preserve"> </w:t>
      </w:r>
      <w:r w:rsidR="00DA49CB">
        <w:rPr>
          <w:lang w:val="en-US"/>
        </w:rPr>
        <w:t>ObservableCollection</w:t>
      </w:r>
      <w:r w:rsidR="00DA49CB" w:rsidRPr="00DA49CB">
        <w:t>&lt;</w:t>
      </w:r>
      <w:r w:rsidR="00DA49CB">
        <w:rPr>
          <w:lang w:val="en-US"/>
        </w:rPr>
        <w:t>User</w:t>
      </w:r>
      <w:r w:rsidR="00DA49CB" w:rsidRPr="00DA49CB">
        <w:t>&gt;</w:t>
      </w:r>
      <w:r>
        <w:t xml:space="preserve"> </w:t>
      </w:r>
      <w:r>
        <w:rPr>
          <w:lang w:val="en-US"/>
        </w:rPr>
        <w:t>Users</w:t>
      </w:r>
      <w:r w:rsidRPr="00CD11D0">
        <w:t xml:space="preserve"> </w:t>
      </w:r>
      <w:r>
        <w:t xml:space="preserve">(создайте это свойство во </w:t>
      </w:r>
      <w:r w:rsidR="00C56845">
        <w:rPr>
          <w:lang w:val="en-US"/>
        </w:rPr>
        <w:t>UserList</w:t>
      </w:r>
      <w:r>
        <w:rPr>
          <w:lang w:val="en-US"/>
        </w:rPr>
        <w:t>ViewModel</w:t>
      </w:r>
      <w:r w:rsidR="00726931" w:rsidRPr="00726931">
        <w:t xml:space="preserve"> </w:t>
      </w:r>
      <w:r w:rsidR="00726931">
        <w:t>и заполните тестовым набором значений</w:t>
      </w:r>
      <w:r>
        <w:t>)</w:t>
      </w:r>
    </w:p>
    <w:p w14:paraId="73F62B53" w14:textId="77777777" w:rsidR="00726931" w:rsidRDefault="00726931" w:rsidP="00726931"/>
    <w:p w14:paraId="22E7D3B6" w14:textId="1CB12EB1" w:rsidR="00726931" w:rsidRPr="00593255" w:rsidRDefault="00726931" w:rsidP="00726931">
      <w:pPr>
        <w:pStyle w:val="2"/>
      </w:pPr>
      <w:r>
        <w:t>Шаблоны элементов списка</w:t>
      </w:r>
    </w:p>
    <w:p w14:paraId="5CE53427" w14:textId="2DE99668" w:rsidR="007753D3" w:rsidRDefault="007753D3" w:rsidP="007753D3">
      <w:pPr>
        <w:pStyle w:val="2"/>
        <w:numPr>
          <w:ilvl w:val="2"/>
          <w:numId w:val="6"/>
        </w:numPr>
      </w:pPr>
      <w:r>
        <w:t>Определите шаблон для элементов списка</w:t>
      </w:r>
      <w:r w:rsidRPr="008A6A3D">
        <w:t xml:space="preserve">: </w:t>
      </w:r>
      <w:r w:rsidR="00282283">
        <w:t xml:space="preserve">в строке </w:t>
      </w:r>
      <w:r>
        <w:t xml:space="preserve">отображайте логин, </w:t>
      </w:r>
      <w:r w:rsidR="00282283">
        <w:t>пароль</w:t>
      </w:r>
      <w:r w:rsidRPr="00143EBA">
        <w:t xml:space="preserve"> </w:t>
      </w:r>
      <w:r>
        <w:t>и кнопку «Удалить»</w:t>
      </w:r>
    </w:p>
    <w:p w14:paraId="159C4F82" w14:textId="2C072584" w:rsidR="00282283" w:rsidRDefault="007753D3" w:rsidP="007753D3">
      <w:pPr>
        <w:pStyle w:val="2"/>
        <w:numPr>
          <w:ilvl w:val="2"/>
          <w:numId w:val="6"/>
        </w:numPr>
      </w:pPr>
      <w:r>
        <w:t xml:space="preserve">Определите привязки для элементов управления. </w:t>
      </w:r>
      <w:r w:rsidR="00610B82">
        <w:t xml:space="preserve">Внутри списка для каждого его элемента контекстом привязки </w:t>
      </w:r>
      <w:r w:rsidR="008F7228">
        <w:t xml:space="preserve">будет являться объект </w:t>
      </w:r>
      <w:r w:rsidR="008F7228">
        <w:rPr>
          <w:lang w:val="en-US"/>
        </w:rPr>
        <w:t>User</w:t>
      </w:r>
      <w:r w:rsidR="008F7228">
        <w:t>.</w:t>
      </w:r>
    </w:p>
    <w:p w14:paraId="600E9568" w14:textId="753BE3BA" w:rsidR="007753D3" w:rsidRDefault="007753D3" w:rsidP="007753D3">
      <w:pPr>
        <w:pStyle w:val="2"/>
        <w:numPr>
          <w:ilvl w:val="2"/>
          <w:numId w:val="6"/>
        </w:numPr>
      </w:pPr>
      <w:r>
        <w:t>Для привязки кнопки «Удалить» необходимо указать более сложный путь привязки через родительский элемент:</w:t>
      </w:r>
    </w:p>
    <w:p w14:paraId="2A869D6F" w14:textId="22694B65" w:rsidR="007753D3" w:rsidRPr="000069EA" w:rsidRDefault="007753D3" w:rsidP="007753D3">
      <w:pPr>
        <w:pStyle w:val="ad"/>
        <w:rPr>
          <w:sz w:val="24"/>
          <w:szCs w:val="24"/>
        </w:rPr>
      </w:pPr>
      <w:r w:rsidRPr="000069EA">
        <w:rPr>
          <w:sz w:val="24"/>
          <w:szCs w:val="24"/>
        </w:rPr>
        <w:t>{Binding $parent[UserControl].DataContext.</w:t>
      </w:r>
      <w:r w:rsidR="000069EA" w:rsidRPr="000069EA">
        <w:rPr>
          <w:sz w:val="24"/>
          <w:szCs w:val="24"/>
        </w:rPr>
        <w:t>Delete</w:t>
      </w:r>
      <w:r w:rsidRPr="000069EA">
        <w:rPr>
          <w:sz w:val="24"/>
          <w:szCs w:val="24"/>
        </w:rPr>
        <w:t>Command}</w:t>
      </w:r>
    </w:p>
    <w:p w14:paraId="09527F53" w14:textId="77777777" w:rsidR="007753D3" w:rsidRDefault="007753D3" w:rsidP="007753D3">
      <w:pPr>
        <w:rPr>
          <w:lang w:val="en-US"/>
        </w:rPr>
      </w:pPr>
      <w:r>
        <w:t>Таким образом будет осуществлена привязка данных к контексту данных страницы.</w:t>
      </w:r>
    </w:p>
    <w:p w14:paraId="55420E7A" w14:textId="03DE2275" w:rsidR="00641817" w:rsidRDefault="00641817" w:rsidP="00641817">
      <w:pPr>
        <w:pStyle w:val="2"/>
        <w:numPr>
          <w:ilvl w:val="2"/>
          <w:numId w:val="6"/>
        </w:numPr>
      </w:pPr>
      <w:r>
        <w:t xml:space="preserve">При нажатии </w:t>
      </w:r>
      <w:r w:rsidR="00A60D0C">
        <w:t xml:space="preserve">пользователем на кнопку запись </w:t>
      </w:r>
      <w:r w:rsidR="00A60D0C">
        <w:rPr>
          <w:lang w:val="en-US"/>
        </w:rPr>
        <w:t>User</w:t>
      </w:r>
      <w:r w:rsidR="00A60D0C" w:rsidRPr="00A60D0C">
        <w:t xml:space="preserve"> </w:t>
      </w:r>
      <w:r w:rsidR="00A60D0C">
        <w:t>должна удаляться из списка</w:t>
      </w:r>
    </w:p>
    <w:p w14:paraId="5A471AC6" w14:textId="77777777" w:rsidR="00A60D0C" w:rsidRDefault="00A60D0C" w:rsidP="00A60D0C"/>
    <w:p w14:paraId="6F565E96" w14:textId="130B22FD" w:rsidR="00294899" w:rsidRDefault="00294899" w:rsidP="00A60D0C">
      <w:pPr>
        <w:pStyle w:val="2"/>
      </w:pPr>
      <w:r>
        <w:t>Добавление элементов в список</w:t>
      </w:r>
    </w:p>
    <w:p w14:paraId="0AA4A6B1" w14:textId="5C46D938" w:rsidR="00294899" w:rsidRDefault="00294899" w:rsidP="00294899">
      <w:pPr>
        <w:pStyle w:val="2"/>
        <w:numPr>
          <w:ilvl w:val="2"/>
          <w:numId w:val="6"/>
        </w:numPr>
      </w:pPr>
      <w:r w:rsidRPr="00294899">
        <w:t>Добавить на страницу кнопку Добавить и поля ввода для указания логина</w:t>
      </w:r>
      <w:r>
        <w:t xml:space="preserve"> и </w:t>
      </w:r>
      <w:r w:rsidRPr="00294899">
        <w:t xml:space="preserve">пароля. </w:t>
      </w:r>
    </w:p>
    <w:p w14:paraId="7D0CADE5" w14:textId="072B53E2" w:rsidR="00A60D0C" w:rsidRDefault="00294899" w:rsidP="00294899">
      <w:pPr>
        <w:pStyle w:val="2"/>
        <w:numPr>
          <w:ilvl w:val="2"/>
          <w:numId w:val="6"/>
        </w:numPr>
      </w:pPr>
      <w:r w:rsidRPr="00294899">
        <w:t xml:space="preserve">Реализовать вставку нового пользователя в список. Данные нового </w:t>
      </w:r>
      <w:r w:rsidRPr="00294899">
        <w:lastRenderedPageBreak/>
        <w:t>пользователя брать из полей ввода.</w:t>
      </w:r>
      <w:r w:rsidR="00F67B35">
        <w:t xml:space="preserve"> </w:t>
      </w:r>
    </w:p>
    <w:p w14:paraId="6FC6A71E" w14:textId="77777777" w:rsidR="004D6205" w:rsidRDefault="004D6205" w:rsidP="004D6205">
      <w:pPr>
        <w:pStyle w:val="2"/>
        <w:numPr>
          <w:ilvl w:val="0"/>
          <w:numId w:val="0"/>
        </w:numPr>
      </w:pPr>
    </w:p>
    <w:p w14:paraId="56209F33" w14:textId="455317B9" w:rsidR="004D6205" w:rsidRPr="00E07E36" w:rsidRDefault="00F25F9B" w:rsidP="004D6205">
      <w:pPr>
        <w:pStyle w:val="2"/>
      </w:pPr>
      <w:r>
        <w:t xml:space="preserve">Работа с </w:t>
      </w:r>
      <w:r>
        <w:rPr>
          <w:lang w:val="en-US"/>
        </w:rPr>
        <w:t>DataGrid</w:t>
      </w:r>
    </w:p>
    <w:p w14:paraId="723C6112" w14:textId="74BFAF35" w:rsidR="00E07E36" w:rsidRDefault="001626AE" w:rsidP="00E07E36">
      <w:pPr>
        <w:pStyle w:val="2"/>
        <w:numPr>
          <w:ilvl w:val="2"/>
          <w:numId w:val="6"/>
        </w:numPr>
      </w:pPr>
      <w:r>
        <w:t xml:space="preserve">Добавить в проект </w:t>
      </w:r>
      <w:r w:rsidR="005E4E0B">
        <w:rPr>
          <w:lang w:val="en-US"/>
        </w:rPr>
        <w:t>nuget</w:t>
      </w:r>
      <w:r w:rsidR="005E4E0B" w:rsidRPr="005E4E0B">
        <w:t>-</w:t>
      </w:r>
      <w:r w:rsidR="005E4E0B">
        <w:t xml:space="preserve">пакет </w:t>
      </w:r>
      <w:r w:rsidR="005E4E0B" w:rsidRPr="005E4E0B">
        <w:t>Avalonia.Controls.DataGrid</w:t>
      </w:r>
    </w:p>
    <w:p w14:paraId="4B78A22B" w14:textId="50F33E81" w:rsidR="005E4E0B" w:rsidRDefault="005B4836" w:rsidP="00E07E36">
      <w:pPr>
        <w:pStyle w:val="2"/>
        <w:numPr>
          <w:ilvl w:val="2"/>
          <w:numId w:val="6"/>
        </w:numPr>
      </w:pPr>
      <w:r>
        <w:t xml:space="preserve">В файле </w:t>
      </w:r>
      <w:r>
        <w:rPr>
          <w:lang w:val="en-US"/>
        </w:rPr>
        <w:t>App</w:t>
      </w:r>
      <w:r w:rsidRPr="005B4836">
        <w:t>.</w:t>
      </w:r>
      <w:r>
        <w:rPr>
          <w:lang w:val="en-US"/>
        </w:rPr>
        <w:t>axaml</w:t>
      </w:r>
      <w:r w:rsidRPr="005B4836">
        <w:t xml:space="preserve"> </w:t>
      </w:r>
      <w:r>
        <w:t xml:space="preserve">в раздел </w:t>
      </w:r>
      <w:r w:rsidR="00A83D07" w:rsidRPr="00A83D07">
        <w:t>Application.Styles</w:t>
      </w:r>
      <w:r w:rsidR="00A83D07">
        <w:t xml:space="preserve"> добавить </w:t>
      </w:r>
    </w:p>
    <w:p w14:paraId="6C7D58FC" w14:textId="77777777" w:rsidR="00A83D07" w:rsidRDefault="00A83D07" w:rsidP="00A83D07">
      <w:pPr>
        <w:pStyle w:val="ad"/>
        <w:ind w:firstLine="0"/>
        <w:rPr>
          <w:sz w:val="22"/>
          <w:szCs w:val="22"/>
          <w:lang w:val="ru-RU"/>
        </w:rPr>
      </w:pPr>
      <w:r w:rsidRPr="00A83D07">
        <w:rPr>
          <w:sz w:val="22"/>
          <w:szCs w:val="22"/>
        </w:rPr>
        <w:t xml:space="preserve">&lt;StyleInclude </w:t>
      </w:r>
    </w:p>
    <w:p w14:paraId="25CC8844" w14:textId="1FCBBEC0" w:rsidR="00A83D07" w:rsidRDefault="00A83D07" w:rsidP="00A83D07">
      <w:pPr>
        <w:pStyle w:val="ad"/>
        <w:ind w:firstLine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 w:rsidRPr="00A83D07">
        <w:rPr>
          <w:sz w:val="22"/>
          <w:szCs w:val="22"/>
        </w:rPr>
        <w:t>Source="avares://Avalonia.Controls.DataGrid/Themes/Fluent.xaml"/&gt;</w:t>
      </w:r>
    </w:p>
    <w:p w14:paraId="275D9D71" w14:textId="1D14A7D3" w:rsidR="0090568F" w:rsidRDefault="008C64F8" w:rsidP="000F484D">
      <w:pPr>
        <w:pStyle w:val="2"/>
        <w:numPr>
          <w:ilvl w:val="2"/>
          <w:numId w:val="6"/>
        </w:numPr>
      </w:pPr>
      <w:r>
        <w:t xml:space="preserve">Добавить на </w:t>
      </w:r>
      <w:r w:rsidR="00C243E8">
        <w:t xml:space="preserve">страницу </w:t>
      </w:r>
      <w:r w:rsidR="00DF6820">
        <w:t xml:space="preserve">элемент </w:t>
      </w:r>
      <w:r w:rsidR="00DF6820">
        <w:rPr>
          <w:lang w:val="en-US"/>
        </w:rPr>
        <w:t>DataGrid</w:t>
      </w:r>
      <w:r w:rsidR="00DF6820">
        <w:t>, привязать к нему список пользователей</w:t>
      </w:r>
    </w:p>
    <w:p w14:paraId="3D0D3ED3" w14:textId="63A864CE" w:rsidR="00DF6820" w:rsidRDefault="00296242" w:rsidP="000F484D">
      <w:pPr>
        <w:pStyle w:val="2"/>
        <w:numPr>
          <w:ilvl w:val="2"/>
          <w:numId w:val="6"/>
        </w:numPr>
      </w:pPr>
      <w:r>
        <w:t xml:space="preserve">Настроить отображение колонок с информацией </w:t>
      </w:r>
      <w:r w:rsidR="008E5E85">
        <w:t xml:space="preserve">о пользователе </w:t>
      </w:r>
    </w:p>
    <w:p w14:paraId="29C9BC51" w14:textId="6531E164" w:rsidR="008E5E85" w:rsidRDefault="008E5E85" w:rsidP="008E5E85">
      <w:pPr>
        <w:pStyle w:val="ad"/>
        <w:ind w:firstLine="0"/>
        <w:rPr>
          <w:sz w:val="22"/>
          <w:szCs w:val="22"/>
        </w:rPr>
      </w:pPr>
      <w:r w:rsidRPr="008E5E85">
        <w:rPr>
          <w:sz w:val="22"/>
          <w:szCs w:val="22"/>
        </w:rPr>
        <w:t>&lt;DataGrid.Columns&gt;</w:t>
      </w:r>
      <w:r w:rsidRPr="008E5E85">
        <w:rPr>
          <w:sz w:val="22"/>
          <w:szCs w:val="22"/>
        </w:rPr>
        <w:br/>
        <w:t xml:space="preserve">     &lt;DataGridTextColumn Header="</w:t>
      </w:r>
      <w:r>
        <w:rPr>
          <w:sz w:val="22"/>
          <w:szCs w:val="22"/>
          <w:lang w:val="ru-RU"/>
        </w:rPr>
        <w:t>Логин</w:t>
      </w:r>
      <w:r w:rsidRPr="008E5E85">
        <w:rPr>
          <w:sz w:val="22"/>
          <w:szCs w:val="22"/>
        </w:rPr>
        <w:t>"</w:t>
      </w:r>
      <w:r>
        <w:rPr>
          <w:sz w:val="22"/>
          <w:szCs w:val="22"/>
        </w:rPr>
        <w:t xml:space="preserve"> </w:t>
      </w:r>
      <w:r w:rsidRPr="008E5E85">
        <w:rPr>
          <w:sz w:val="22"/>
          <w:szCs w:val="22"/>
        </w:rPr>
        <w:t xml:space="preserve">Binding="{Binding </w:t>
      </w:r>
      <w:r>
        <w:rPr>
          <w:sz w:val="22"/>
          <w:szCs w:val="22"/>
        </w:rPr>
        <w:t>Login</w:t>
      </w:r>
      <w:r w:rsidRPr="008E5E85">
        <w:rPr>
          <w:sz w:val="22"/>
          <w:szCs w:val="22"/>
        </w:rPr>
        <w:t>}"/&gt;</w:t>
      </w:r>
      <w:r w:rsidRPr="008E5E85">
        <w:rPr>
          <w:sz w:val="22"/>
          <w:szCs w:val="22"/>
        </w:rPr>
        <w:br/>
        <w:t xml:space="preserve">     </w:t>
      </w:r>
      <w:r w:rsidRPr="008E5E85">
        <w:rPr>
          <w:sz w:val="22"/>
          <w:szCs w:val="22"/>
        </w:rPr>
        <w:t>...</w:t>
      </w:r>
      <w:r w:rsidRPr="008E5E85">
        <w:rPr>
          <w:sz w:val="22"/>
          <w:szCs w:val="22"/>
        </w:rPr>
        <w:br/>
        <w:t>&lt;/DataGrid.Columns&gt;</w:t>
      </w:r>
    </w:p>
    <w:p w14:paraId="529B7D76" w14:textId="397688A4" w:rsidR="0057108C" w:rsidRDefault="0057108C" w:rsidP="0057108C">
      <w:pPr>
        <w:pStyle w:val="2"/>
        <w:numPr>
          <w:ilvl w:val="2"/>
          <w:numId w:val="6"/>
        </w:numPr>
      </w:pPr>
      <w:r>
        <w:t>Добавить колонку</w:t>
      </w:r>
      <w:r w:rsidR="003039C7">
        <w:t xml:space="preserve"> с</w:t>
      </w:r>
      <w:r>
        <w:t xml:space="preserve"> кнопк</w:t>
      </w:r>
      <w:r w:rsidR="003039C7">
        <w:t>ой «Удалить»</w:t>
      </w:r>
      <w:r>
        <w:t xml:space="preserve"> при помощи </w:t>
      </w:r>
      <w:r w:rsidR="003039C7" w:rsidRPr="003039C7">
        <w:t>DataGridTemplateColumn</w:t>
      </w:r>
    </w:p>
    <w:p w14:paraId="6BBC8753" w14:textId="2405F93F" w:rsidR="000F6F57" w:rsidRPr="000F6F57" w:rsidRDefault="000F6F57" w:rsidP="0057108C">
      <w:pPr>
        <w:pStyle w:val="2"/>
        <w:numPr>
          <w:ilvl w:val="2"/>
          <w:numId w:val="6"/>
        </w:numPr>
        <w:rPr>
          <w:lang w:val="en-US"/>
        </w:rPr>
      </w:pPr>
      <w:r>
        <w:t xml:space="preserve">Протестировать </w:t>
      </w:r>
      <w:r w:rsidR="007B76DB">
        <w:t>работу</w:t>
      </w:r>
      <w:r w:rsidR="007B76DB">
        <w:rPr>
          <w:lang w:val="en-US"/>
        </w:rPr>
        <w:t xml:space="preserve"> </w:t>
      </w:r>
      <w:r w:rsidR="007B76DB">
        <w:t>свойств</w:t>
      </w:r>
      <w:r>
        <w:t xml:space="preserve"> </w:t>
      </w:r>
      <w:r w:rsidR="00DC543B">
        <w:rPr>
          <w:lang w:val="en-US"/>
        </w:rPr>
        <w:t>DataGrid</w:t>
      </w:r>
    </w:p>
    <w:p w14:paraId="45806474" w14:textId="77777777" w:rsidR="000F6F57" w:rsidRDefault="000F6F57" w:rsidP="000F6F57">
      <w:pPr>
        <w:pStyle w:val="ad"/>
        <w:ind w:firstLine="0"/>
        <w:rPr>
          <w:lang w:val="ru-RU"/>
        </w:rPr>
      </w:pPr>
      <w:r w:rsidRPr="000F6F57">
        <w:t>CanUserReorderColumns="True"</w:t>
      </w:r>
    </w:p>
    <w:p w14:paraId="311CDDCA" w14:textId="77777777" w:rsidR="000F6F57" w:rsidRDefault="000F6F57" w:rsidP="000F6F57">
      <w:pPr>
        <w:pStyle w:val="ad"/>
        <w:ind w:firstLine="0"/>
        <w:rPr>
          <w:lang w:val="ru-RU"/>
        </w:rPr>
      </w:pPr>
      <w:r w:rsidRPr="000F6F57">
        <w:t>CanUserResizeColumns="True"</w:t>
      </w:r>
    </w:p>
    <w:p w14:paraId="098857CF" w14:textId="792D783B" w:rsidR="00ED46EA" w:rsidRPr="00611FC9" w:rsidRDefault="000F6F57" w:rsidP="00611FC9">
      <w:pPr>
        <w:pStyle w:val="ad"/>
        <w:ind w:firstLine="0"/>
      </w:pPr>
      <w:r w:rsidRPr="000F6F57">
        <w:t>CanUserSortColumns="True"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4881DFF6" w14:textId="7843884A" w:rsidR="00FA45AA" w:rsidRDefault="00FA45AA" w:rsidP="008F4996">
      <w:pPr>
        <w:pStyle w:val="2"/>
      </w:pPr>
      <w:r w:rsidRPr="003500DC">
        <w:t>Цель работы</w:t>
      </w:r>
    </w:p>
    <w:p w14:paraId="309A7EF5" w14:textId="77777777" w:rsidR="00454D1E" w:rsidRDefault="00454D1E" w:rsidP="00454D1E">
      <w:pPr>
        <w:pStyle w:val="2"/>
      </w:pPr>
      <w:r w:rsidRPr="002F2922">
        <w:t>Ответы на контрольные вопросы</w:t>
      </w:r>
    </w:p>
    <w:p w14:paraId="60853C6D" w14:textId="35B818FC" w:rsidR="00965C8E" w:rsidRDefault="00FA45AA" w:rsidP="008F4996">
      <w:pPr>
        <w:pStyle w:val="2"/>
      </w:pPr>
      <w:r w:rsidRPr="003500DC">
        <w:t>Вывод</w:t>
      </w:r>
    </w:p>
    <w:p w14:paraId="5FC4FDEB" w14:textId="77777777" w:rsidR="00DA2515" w:rsidRDefault="00DA2515" w:rsidP="00DA2515">
      <w:pPr>
        <w:pStyle w:val="1"/>
      </w:pPr>
      <w:r w:rsidRPr="009671E3">
        <w:t xml:space="preserve">Контрольные вопросы </w:t>
      </w:r>
    </w:p>
    <w:p w14:paraId="35FDAC3A" w14:textId="63B24F61" w:rsidR="00DA2515" w:rsidRDefault="00611FC9" w:rsidP="00DA2515">
      <w:pPr>
        <w:pStyle w:val="2"/>
      </w:pPr>
      <w:r>
        <w:t xml:space="preserve">Какие элементы управления используются для отображения списков в </w:t>
      </w:r>
      <w:r w:rsidRPr="002248EC">
        <w:rPr>
          <w:lang w:val="en-US"/>
        </w:rPr>
        <w:t>Avalonia</w:t>
      </w:r>
      <w:r w:rsidRPr="002248EC">
        <w:t xml:space="preserve"> </w:t>
      </w:r>
      <w:r w:rsidRPr="002248EC">
        <w:rPr>
          <w:lang w:val="en-US"/>
        </w:rPr>
        <w:t>U</w:t>
      </w:r>
      <w:r>
        <w:rPr>
          <w:lang w:val="en-US"/>
        </w:rPr>
        <w:t>I</w:t>
      </w:r>
      <w:r w:rsidR="00E84604" w:rsidRPr="00611FC9">
        <w:t>?</w:t>
      </w:r>
    </w:p>
    <w:p w14:paraId="51A8B3F7" w14:textId="078D34D9" w:rsidR="00FE0061" w:rsidRDefault="007F017E" w:rsidP="00DA2515">
      <w:pPr>
        <w:pStyle w:val="2"/>
      </w:pPr>
      <w:r>
        <w:t xml:space="preserve">Как </w:t>
      </w:r>
      <w:r w:rsidR="00611FC9">
        <w:t>изменить шаблон элемента списка</w:t>
      </w:r>
      <w:r w:rsidR="002D0E3C">
        <w:t>?</w:t>
      </w:r>
    </w:p>
    <w:p w14:paraId="371BFCE5" w14:textId="5CD790C8" w:rsidR="007C6337" w:rsidRPr="003500DC" w:rsidRDefault="002D0E3C" w:rsidP="00DA2515">
      <w:pPr>
        <w:pStyle w:val="2"/>
      </w:pPr>
      <w:r>
        <w:t xml:space="preserve">Как </w:t>
      </w:r>
      <w:r w:rsidR="006D0C4E">
        <w:t>осуществить привязку данных к элементам списка</w:t>
      </w:r>
      <w:r w:rsidR="00582ADB">
        <w:t>?</w:t>
      </w:r>
    </w:p>
    <w:sectPr w:rsidR="007C6337" w:rsidRPr="003500DC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BAEB2" w14:textId="77777777" w:rsidR="00332D23" w:rsidRDefault="00332D23" w:rsidP="006747A5">
      <w:r>
        <w:separator/>
      </w:r>
    </w:p>
  </w:endnote>
  <w:endnote w:type="continuationSeparator" w:id="0">
    <w:p w14:paraId="2F3CE177" w14:textId="77777777" w:rsidR="00332D23" w:rsidRDefault="00332D23" w:rsidP="006747A5">
      <w:r>
        <w:continuationSeparator/>
      </w:r>
    </w:p>
  </w:endnote>
  <w:endnote w:type="continuationNotice" w:id="1">
    <w:p w14:paraId="69FF0CE2" w14:textId="77777777" w:rsidR="00332D23" w:rsidRDefault="0033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7E9FD" w14:textId="77777777" w:rsidR="00332D23" w:rsidRDefault="00332D23" w:rsidP="006747A5">
      <w:r>
        <w:separator/>
      </w:r>
    </w:p>
  </w:footnote>
  <w:footnote w:type="continuationSeparator" w:id="0">
    <w:p w14:paraId="2C569C94" w14:textId="77777777" w:rsidR="00332D23" w:rsidRDefault="00332D23" w:rsidP="006747A5">
      <w:r>
        <w:continuationSeparator/>
      </w:r>
    </w:p>
  </w:footnote>
  <w:footnote w:type="continuationNotice" w:id="1">
    <w:p w14:paraId="4CEC2BCF" w14:textId="77777777" w:rsidR="00332D23" w:rsidRDefault="00332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567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0CD"/>
    <w:rsid w:val="00001270"/>
    <w:rsid w:val="00001E82"/>
    <w:rsid w:val="00005C67"/>
    <w:rsid w:val="000063E9"/>
    <w:rsid w:val="00006496"/>
    <w:rsid w:val="000069EA"/>
    <w:rsid w:val="00007093"/>
    <w:rsid w:val="00012EB0"/>
    <w:rsid w:val="000130FB"/>
    <w:rsid w:val="00014B35"/>
    <w:rsid w:val="00014CE9"/>
    <w:rsid w:val="00017146"/>
    <w:rsid w:val="00025FAE"/>
    <w:rsid w:val="00027FDE"/>
    <w:rsid w:val="00030665"/>
    <w:rsid w:val="00031974"/>
    <w:rsid w:val="000350CB"/>
    <w:rsid w:val="0004035C"/>
    <w:rsid w:val="00043A77"/>
    <w:rsid w:val="000440BD"/>
    <w:rsid w:val="0004755B"/>
    <w:rsid w:val="00052C67"/>
    <w:rsid w:val="00053584"/>
    <w:rsid w:val="0005560D"/>
    <w:rsid w:val="0006339C"/>
    <w:rsid w:val="000675F8"/>
    <w:rsid w:val="00070FAF"/>
    <w:rsid w:val="00073333"/>
    <w:rsid w:val="0007503C"/>
    <w:rsid w:val="00075396"/>
    <w:rsid w:val="000757BE"/>
    <w:rsid w:val="00082D0F"/>
    <w:rsid w:val="000839DF"/>
    <w:rsid w:val="00087BBA"/>
    <w:rsid w:val="00090E7A"/>
    <w:rsid w:val="00091DFA"/>
    <w:rsid w:val="0009639D"/>
    <w:rsid w:val="000A0604"/>
    <w:rsid w:val="000A7F92"/>
    <w:rsid w:val="000B513A"/>
    <w:rsid w:val="000B6206"/>
    <w:rsid w:val="000C39E1"/>
    <w:rsid w:val="000C5562"/>
    <w:rsid w:val="000D6282"/>
    <w:rsid w:val="000D6F54"/>
    <w:rsid w:val="000D7645"/>
    <w:rsid w:val="000E0039"/>
    <w:rsid w:val="000E66B8"/>
    <w:rsid w:val="000F484D"/>
    <w:rsid w:val="000F6F57"/>
    <w:rsid w:val="001061EE"/>
    <w:rsid w:val="00111B29"/>
    <w:rsid w:val="00111B90"/>
    <w:rsid w:val="00111F1D"/>
    <w:rsid w:val="00112D44"/>
    <w:rsid w:val="0011466E"/>
    <w:rsid w:val="00125014"/>
    <w:rsid w:val="001305F6"/>
    <w:rsid w:val="001315B2"/>
    <w:rsid w:val="0013164C"/>
    <w:rsid w:val="00132061"/>
    <w:rsid w:val="00133DBC"/>
    <w:rsid w:val="001344A4"/>
    <w:rsid w:val="00134B1E"/>
    <w:rsid w:val="00135F4C"/>
    <w:rsid w:val="0014142D"/>
    <w:rsid w:val="00143EBA"/>
    <w:rsid w:val="0014546A"/>
    <w:rsid w:val="00151972"/>
    <w:rsid w:val="00155593"/>
    <w:rsid w:val="00155D5D"/>
    <w:rsid w:val="001577AF"/>
    <w:rsid w:val="001626AE"/>
    <w:rsid w:val="00163C74"/>
    <w:rsid w:val="0017150B"/>
    <w:rsid w:val="00174882"/>
    <w:rsid w:val="00180869"/>
    <w:rsid w:val="00181F55"/>
    <w:rsid w:val="0018259A"/>
    <w:rsid w:val="001834E5"/>
    <w:rsid w:val="001841A3"/>
    <w:rsid w:val="00185F85"/>
    <w:rsid w:val="00193FD5"/>
    <w:rsid w:val="0019491D"/>
    <w:rsid w:val="001974B9"/>
    <w:rsid w:val="001A1A3E"/>
    <w:rsid w:val="001A7E28"/>
    <w:rsid w:val="001B1DA2"/>
    <w:rsid w:val="001B2E5E"/>
    <w:rsid w:val="001B61CA"/>
    <w:rsid w:val="001B7F35"/>
    <w:rsid w:val="001C1D09"/>
    <w:rsid w:val="001C31AE"/>
    <w:rsid w:val="001C482C"/>
    <w:rsid w:val="001C7E8E"/>
    <w:rsid w:val="001E22AF"/>
    <w:rsid w:val="001E32F3"/>
    <w:rsid w:val="001E337C"/>
    <w:rsid w:val="001E3AD0"/>
    <w:rsid w:val="001E6D51"/>
    <w:rsid w:val="001E773C"/>
    <w:rsid w:val="001F39D3"/>
    <w:rsid w:val="001F423A"/>
    <w:rsid w:val="001F663C"/>
    <w:rsid w:val="001F7334"/>
    <w:rsid w:val="002052D6"/>
    <w:rsid w:val="00214AD5"/>
    <w:rsid w:val="002248EC"/>
    <w:rsid w:val="00232E5A"/>
    <w:rsid w:val="00234D02"/>
    <w:rsid w:val="00243AEB"/>
    <w:rsid w:val="0024531C"/>
    <w:rsid w:val="00251C79"/>
    <w:rsid w:val="00267466"/>
    <w:rsid w:val="002676DB"/>
    <w:rsid w:val="002714B8"/>
    <w:rsid w:val="00271E47"/>
    <w:rsid w:val="002746AE"/>
    <w:rsid w:val="002755FC"/>
    <w:rsid w:val="00282283"/>
    <w:rsid w:val="002827DC"/>
    <w:rsid w:val="00284533"/>
    <w:rsid w:val="00286C7F"/>
    <w:rsid w:val="00290B81"/>
    <w:rsid w:val="00293EED"/>
    <w:rsid w:val="00294899"/>
    <w:rsid w:val="002957B4"/>
    <w:rsid w:val="00296242"/>
    <w:rsid w:val="002A466E"/>
    <w:rsid w:val="002A71C5"/>
    <w:rsid w:val="002B410E"/>
    <w:rsid w:val="002B4E77"/>
    <w:rsid w:val="002C24B1"/>
    <w:rsid w:val="002D0E3C"/>
    <w:rsid w:val="002E0A1F"/>
    <w:rsid w:val="002E220D"/>
    <w:rsid w:val="002E3EFE"/>
    <w:rsid w:val="002E48DD"/>
    <w:rsid w:val="002F0CD0"/>
    <w:rsid w:val="002F1949"/>
    <w:rsid w:val="002F4AE0"/>
    <w:rsid w:val="002F710D"/>
    <w:rsid w:val="002F7575"/>
    <w:rsid w:val="003039C7"/>
    <w:rsid w:val="0030560F"/>
    <w:rsid w:val="0030660D"/>
    <w:rsid w:val="00306799"/>
    <w:rsid w:val="00307172"/>
    <w:rsid w:val="003151F0"/>
    <w:rsid w:val="003179B2"/>
    <w:rsid w:val="00323128"/>
    <w:rsid w:val="003233C8"/>
    <w:rsid w:val="00325463"/>
    <w:rsid w:val="003256EF"/>
    <w:rsid w:val="003270F0"/>
    <w:rsid w:val="00331370"/>
    <w:rsid w:val="00332D23"/>
    <w:rsid w:val="00337C43"/>
    <w:rsid w:val="003406A0"/>
    <w:rsid w:val="003470F5"/>
    <w:rsid w:val="00347AC8"/>
    <w:rsid w:val="003500DC"/>
    <w:rsid w:val="00352810"/>
    <w:rsid w:val="00356139"/>
    <w:rsid w:val="00357D90"/>
    <w:rsid w:val="0036031B"/>
    <w:rsid w:val="00361B18"/>
    <w:rsid w:val="00367795"/>
    <w:rsid w:val="00376509"/>
    <w:rsid w:val="003767EF"/>
    <w:rsid w:val="0038239B"/>
    <w:rsid w:val="00382EE2"/>
    <w:rsid w:val="003870A1"/>
    <w:rsid w:val="003878DC"/>
    <w:rsid w:val="00393F25"/>
    <w:rsid w:val="003941DD"/>
    <w:rsid w:val="003964EC"/>
    <w:rsid w:val="00397D6D"/>
    <w:rsid w:val="003A36A1"/>
    <w:rsid w:val="003A64DF"/>
    <w:rsid w:val="003A7186"/>
    <w:rsid w:val="003B0679"/>
    <w:rsid w:val="003B3002"/>
    <w:rsid w:val="003C576A"/>
    <w:rsid w:val="003C74AA"/>
    <w:rsid w:val="003D4A47"/>
    <w:rsid w:val="003D4EF8"/>
    <w:rsid w:val="003D73A6"/>
    <w:rsid w:val="003D76AF"/>
    <w:rsid w:val="003E0728"/>
    <w:rsid w:val="003E41F2"/>
    <w:rsid w:val="003F0EDF"/>
    <w:rsid w:val="00401FFF"/>
    <w:rsid w:val="0040491B"/>
    <w:rsid w:val="0040642F"/>
    <w:rsid w:val="00412DA8"/>
    <w:rsid w:val="00412EC6"/>
    <w:rsid w:val="00414E6C"/>
    <w:rsid w:val="00417D0D"/>
    <w:rsid w:val="004220B0"/>
    <w:rsid w:val="00423795"/>
    <w:rsid w:val="004277A9"/>
    <w:rsid w:val="00432B3F"/>
    <w:rsid w:val="00432DBE"/>
    <w:rsid w:val="00433027"/>
    <w:rsid w:val="00434A8B"/>
    <w:rsid w:val="004435D2"/>
    <w:rsid w:val="00445437"/>
    <w:rsid w:val="00446DE6"/>
    <w:rsid w:val="00454D1E"/>
    <w:rsid w:val="004634B3"/>
    <w:rsid w:val="00466F93"/>
    <w:rsid w:val="004725CA"/>
    <w:rsid w:val="00473B1C"/>
    <w:rsid w:val="00476BBF"/>
    <w:rsid w:val="00476FE3"/>
    <w:rsid w:val="00480587"/>
    <w:rsid w:val="004806E3"/>
    <w:rsid w:val="00483B6D"/>
    <w:rsid w:val="0048437C"/>
    <w:rsid w:val="00490DA5"/>
    <w:rsid w:val="004919C0"/>
    <w:rsid w:val="0049255D"/>
    <w:rsid w:val="00494985"/>
    <w:rsid w:val="004978EC"/>
    <w:rsid w:val="004A08AE"/>
    <w:rsid w:val="004A368A"/>
    <w:rsid w:val="004A666A"/>
    <w:rsid w:val="004B033B"/>
    <w:rsid w:val="004B1C88"/>
    <w:rsid w:val="004B5805"/>
    <w:rsid w:val="004C0EA0"/>
    <w:rsid w:val="004C2480"/>
    <w:rsid w:val="004C3F39"/>
    <w:rsid w:val="004C68B5"/>
    <w:rsid w:val="004D30C4"/>
    <w:rsid w:val="004D6205"/>
    <w:rsid w:val="004E1F76"/>
    <w:rsid w:val="004E5BA0"/>
    <w:rsid w:val="004E7BED"/>
    <w:rsid w:val="004F5FFB"/>
    <w:rsid w:val="004F79D8"/>
    <w:rsid w:val="0050048C"/>
    <w:rsid w:val="00510AB9"/>
    <w:rsid w:val="00516085"/>
    <w:rsid w:val="00517625"/>
    <w:rsid w:val="0051771E"/>
    <w:rsid w:val="005225E8"/>
    <w:rsid w:val="005231CC"/>
    <w:rsid w:val="0053062C"/>
    <w:rsid w:val="00531910"/>
    <w:rsid w:val="00543084"/>
    <w:rsid w:val="00544DBF"/>
    <w:rsid w:val="005477D9"/>
    <w:rsid w:val="0055027A"/>
    <w:rsid w:val="00550ADC"/>
    <w:rsid w:val="0056123E"/>
    <w:rsid w:val="0057016C"/>
    <w:rsid w:val="00570B6B"/>
    <w:rsid w:val="0057108C"/>
    <w:rsid w:val="005711CD"/>
    <w:rsid w:val="00571464"/>
    <w:rsid w:val="00573461"/>
    <w:rsid w:val="0057374E"/>
    <w:rsid w:val="0057701B"/>
    <w:rsid w:val="00577B85"/>
    <w:rsid w:val="00580673"/>
    <w:rsid w:val="005819CC"/>
    <w:rsid w:val="00582ADB"/>
    <w:rsid w:val="005842D8"/>
    <w:rsid w:val="0059183D"/>
    <w:rsid w:val="00591CDE"/>
    <w:rsid w:val="00593255"/>
    <w:rsid w:val="005A12D1"/>
    <w:rsid w:val="005A2AD8"/>
    <w:rsid w:val="005A468C"/>
    <w:rsid w:val="005A5A70"/>
    <w:rsid w:val="005A650C"/>
    <w:rsid w:val="005A6D80"/>
    <w:rsid w:val="005A7349"/>
    <w:rsid w:val="005B1485"/>
    <w:rsid w:val="005B2731"/>
    <w:rsid w:val="005B4836"/>
    <w:rsid w:val="005B48CD"/>
    <w:rsid w:val="005B4B3E"/>
    <w:rsid w:val="005B68B1"/>
    <w:rsid w:val="005B6A98"/>
    <w:rsid w:val="005C4184"/>
    <w:rsid w:val="005C583D"/>
    <w:rsid w:val="005C7219"/>
    <w:rsid w:val="005C73C1"/>
    <w:rsid w:val="005D57B6"/>
    <w:rsid w:val="005D7775"/>
    <w:rsid w:val="005E474D"/>
    <w:rsid w:val="005E48CB"/>
    <w:rsid w:val="005E4E0B"/>
    <w:rsid w:val="005E6B6A"/>
    <w:rsid w:val="00601E65"/>
    <w:rsid w:val="00605956"/>
    <w:rsid w:val="00605F5D"/>
    <w:rsid w:val="00606167"/>
    <w:rsid w:val="00610B82"/>
    <w:rsid w:val="00610F11"/>
    <w:rsid w:val="00611FC9"/>
    <w:rsid w:val="006222B5"/>
    <w:rsid w:val="006228A5"/>
    <w:rsid w:val="00622E3F"/>
    <w:rsid w:val="00624B44"/>
    <w:rsid w:val="006273A5"/>
    <w:rsid w:val="00627E40"/>
    <w:rsid w:val="00634C48"/>
    <w:rsid w:val="00641817"/>
    <w:rsid w:val="00644E66"/>
    <w:rsid w:val="00653D48"/>
    <w:rsid w:val="00661848"/>
    <w:rsid w:val="00663E62"/>
    <w:rsid w:val="00664733"/>
    <w:rsid w:val="00672101"/>
    <w:rsid w:val="00672658"/>
    <w:rsid w:val="00672AC3"/>
    <w:rsid w:val="00673181"/>
    <w:rsid w:val="006747A5"/>
    <w:rsid w:val="00676233"/>
    <w:rsid w:val="00685DA4"/>
    <w:rsid w:val="00686A65"/>
    <w:rsid w:val="00690FDF"/>
    <w:rsid w:val="00693BA2"/>
    <w:rsid w:val="006940DF"/>
    <w:rsid w:val="006942C3"/>
    <w:rsid w:val="006A2C90"/>
    <w:rsid w:val="006A3E2E"/>
    <w:rsid w:val="006B0608"/>
    <w:rsid w:val="006B3023"/>
    <w:rsid w:val="006B4BFB"/>
    <w:rsid w:val="006B585B"/>
    <w:rsid w:val="006C1440"/>
    <w:rsid w:val="006C560A"/>
    <w:rsid w:val="006D0729"/>
    <w:rsid w:val="006D0C30"/>
    <w:rsid w:val="006D0C4E"/>
    <w:rsid w:val="006D3F07"/>
    <w:rsid w:val="006D4F24"/>
    <w:rsid w:val="006E08C4"/>
    <w:rsid w:val="006E28D9"/>
    <w:rsid w:val="006E2B52"/>
    <w:rsid w:val="006E2BAC"/>
    <w:rsid w:val="006E6843"/>
    <w:rsid w:val="007009E7"/>
    <w:rsid w:val="00701A12"/>
    <w:rsid w:val="007053B1"/>
    <w:rsid w:val="00706018"/>
    <w:rsid w:val="00707D59"/>
    <w:rsid w:val="00710147"/>
    <w:rsid w:val="00710836"/>
    <w:rsid w:val="0072379F"/>
    <w:rsid w:val="00725221"/>
    <w:rsid w:val="007264CB"/>
    <w:rsid w:val="00726931"/>
    <w:rsid w:val="00727E3D"/>
    <w:rsid w:val="00733855"/>
    <w:rsid w:val="00735212"/>
    <w:rsid w:val="0074217E"/>
    <w:rsid w:val="007422B4"/>
    <w:rsid w:val="0074290F"/>
    <w:rsid w:val="00742A9F"/>
    <w:rsid w:val="00743CB8"/>
    <w:rsid w:val="0074752C"/>
    <w:rsid w:val="00752B27"/>
    <w:rsid w:val="00755B36"/>
    <w:rsid w:val="00760A24"/>
    <w:rsid w:val="007619F6"/>
    <w:rsid w:val="007627AE"/>
    <w:rsid w:val="00762C2C"/>
    <w:rsid w:val="00764BF3"/>
    <w:rsid w:val="007653F6"/>
    <w:rsid w:val="00766DC1"/>
    <w:rsid w:val="007711CF"/>
    <w:rsid w:val="007753D3"/>
    <w:rsid w:val="0077606D"/>
    <w:rsid w:val="007761F7"/>
    <w:rsid w:val="007775C7"/>
    <w:rsid w:val="00780151"/>
    <w:rsid w:val="00783148"/>
    <w:rsid w:val="00783B79"/>
    <w:rsid w:val="00790454"/>
    <w:rsid w:val="007925D7"/>
    <w:rsid w:val="007938D8"/>
    <w:rsid w:val="00795AB4"/>
    <w:rsid w:val="007971BE"/>
    <w:rsid w:val="007A1104"/>
    <w:rsid w:val="007A1575"/>
    <w:rsid w:val="007A3EAD"/>
    <w:rsid w:val="007A5F05"/>
    <w:rsid w:val="007A6834"/>
    <w:rsid w:val="007A781A"/>
    <w:rsid w:val="007A7F3C"/>
    <w:rsid w:val="007B1798"/>
    <w:rsid w:val="007B4492"/>
    <w:rsid w:val="007B4AD9"/>
    <w:rsid w:val="007B6958"/>
    <w:rsid w:val="007B76DB"/>
    <w:rsid w:val="007C0B4E"/>
    <w:rsid w:val="007C3B60"/>
    <w:rsid w:val="007C4FE2"/>
    <w:rsid w:val="007C60B3"/>
    <w:rsid w:val="007C6337"/>
    <w:rsid w:val="007D0C33"/>
    <w:rsid w:val="007D3168"/>
    <w:rsid w:val="007D4E0F"/>
    <w:rsid w:val="007D5AB9"/>
    <w:rsid w:val="007D5B15"/>
    <w:rsid w:val="007D600B"/>
    <w:rsid w:val="007E4EB5"/>
    <w:rsid w:val="007E741C"/>
    <w:rsid w:val="007F017E"/>
    <w:rsid w:val="007F0F79"/>
    <w:rsid w:val="007F3234"/>
    <w:rsid w:val="00803915"/>
    <w:rsid w:val="00812B08"/>
    <w:rsid w:val="00812E06"/>
    <w:rsid w:val="00813293"/>
    <w:rsid w:val="00814C20"/>
    <w:rsid w:val="0082374D"/>
    <w:rsid w:val="00824955"/>
    <w:rsid w:val="00824F28"/>
    <w:rsid w:val="00827438"/>
    <w:rsid w:val="00827531"/>
    <w:rsid w:val="00832C88"/>
    <w:rsid w:val="00835C74"/>
    <w:rsid w:val="0083678F"/>
    <w:rsid w:val="00840D63"/>
    <w:rsid w:val="00842FC5"/>
    <w:rsid w:val="00852C29"/>
    <w:rsid w:val="00855871"/>
    <w:rsid w:val="0085777B"/>
    <w:rsid w:val="008629B7"/>
    <w:rsid w:val="00867E43"/>
    <w:rsid w:val="00870A35"/>
    <w:rsid w:val="008736EC"/>
    <w:rsid w:val="008754E2"/>
    <w:rsid w:val="00876E8B"/>
    <w:rsid w:val="00876F1B"/>
    <w:rsid w:val="00877E1C"/>
    <w:rsid w:val="008921AE"/>
    <w:rsid w:val="00892D19"/>
    <w:rsid w:val="0089358A"/>
    <w:rsid w:val="00894D60"/>
    <w:rsid w:val="00894D85"/>
    <w:rsid w:val="00894F6E"/>
    <w:rsid w:val="008A2D6A"/>
    <w:rsid w:val="008A6A3D"/>
    <w:rsid w:val="008B13BF"/>
    <w:rsid w:val="008B3C92"/>
    <w:rsid w:val="008B5DE4"/>
    <w:rsid w:val="008C0A5B"/>
    <w:rsid w:val="008C30FF"/>
    <w:rsid w:val="008C4A93"/>
    <w:rsid w:val="008C50E5"/>
    <w:rsid w:val="008C5AE8"/>
    <w:rsid w:val="008C6246"/>
    <w:rsid w:val="008C6314"/>
    <w:rsid w:val="008C64F8"/>
    <w:rsid w:val="008C7633"/>
    <w:rsid w:val="008D0546"/>
    <w:rsid w:val="008D0ED7"/>
    <w:rsid w:val="008D516D"/>
    <w:rsid w:val="008E1493"/>
    <w:rsid w:val="008E1781"/>
    <w:rsid w:val="008E1DD6"/>
    <w:rsid w:val="008E3B8C"/>
    <w:rsid w:val="008E3D31"/>
    <w:rsid w:val="008E5E85"/>
    <w:rsid w:val="008F1A70"/>
    <w:rsid w:val="008F3C72"/>
    <w:rsid w:val="008F4996"/>
    <w:rsid w:val="008F7128"/>
    <w:rsid w:val="008F7228"/>
    <w:rsid w:val="0090011B"/>
    <w:rsid w:val="00902556"/>
    <w:rsid w:val="00902880"/>
    <w:rsid w:val="009043E4"/>
    <w:rsid w:val="00904583"/>
    <w:rsid w:val="0090568F"/>
    <w:rsid w:val="00912716"/>
    <w:rsid w:val="00915945"/>
    <w:rsid w:val="009168EF"/>
    <w:rsid w:val="00917C59"/>
    <w:rsid w:val="00920991"/>
    <w:rsid w:val="00922D0E"/>
    <w:rsid w:val="00923348"/>
    <w:rsid w:val="00925158"/>
    <w:rsid w:val="009268B0"/>
    <w:rsid w:val="00927455"/>
    <w:rsid w:val="00930599"/>
    <w:rsid w:val="00932AA8"/>
    <w:rsid w:val="0093676A"/>
    <w:rsid w:val="00941D12"/>
    <w:rsid w:val="009463F1"/>
    <w:rsid w:val="00946917"/>
    <w:rsid w:val="00950051"/>
    <w:rsid w:val="009510DA"/>
    <w:rsid w:val="00957C72"/>
    <w:rsid w:val="00960202"/>
    <w:rsid w:val="009642D1"/>
    <w:rsid w:val="00965C8E"/>
    <w:rsid w:val="009809CD"/>
    <w:rsid w:val="00983970"/>
    <w:rsid w:val="00990975"/>
    <w:rsid w:val="00990A57"/>
    <w:rsid w:val="0099198F"/>
    <w:rsid w:val="009939EA"/>
    <w:rsid w:val="009A0577"/>
    <w:rsid w:val="009A3358"/>
    <w:rsid w:val="009A4876"/>
    <w:rsid w:val="009A6EEE"/>
    <w:rsid w:val="009A74EF"/>
    <w:rsid w:val="009A7790"/>
    <w:rsid w:val="009B17D2"/>
    <w:rsid w:val="009B451D"/>
    <w:rsid w:val="009C0E46"/>
    <w:rsid w:val="009C4862"/>
    <w:rsid w:val="009C5E73"/>
    <w:rsid w:val="009C6AA8"/>
    <w:rsid w:val="009C7052"/>
    <w:rsid w:val="009D0A07"/>
    <w:rsid w:val="009D18CB"/>
    <w:rsid w:val="009D3C36"/>
    <w:rsid w:val="009D5945"/>
    <w:rsid w:val="009D73BE"/>
    <w:rsid w:val="009E01CF"/>
    <w:rsid w:val="009E4F37"/>
    <w:rsid w:val="009E58AC"/>
    <w:rsid w:val="009E58D7"/>
    <w:rsid w:val="009F126C"/>
    <w:rsid w:val="009F448B"/>
    <w:rsid w:val="009F4ACC"/>
    <w:rsid w:val="009F72D5"/>
    <w:rsid w:val="00A05CB3"/>
    <w:rsid w:val="00A12C82"/>
    <w:rsid w:val="00A14230"/>
    <w:rsid w:val="00A219F7"/>
    <w:rsid w:val="00A238F8"/>
    <w:rsid w:val="00A26D31"/>
    <w:rsid w:val="00A31E8C"/>
    <w:rsid w:val="00A32E35"/>
    <w:rsid w:val="00A331AB"/>
    <w:rsid w:val="00A417EF"/>
    <w:rsid w:val="00A4219A"/>
    <w:rsid w:val="00A509E8"/>
    <w:rsid w:val="00A51F50"/>
    <w:rsid w:val="00A55CB3"/>
    <w:rsid w:val="00A56EFB"/>
    <w:rsid w:val="00A60D0C"/>
    <w:rsid w:val="00A617D5"/>
    <w:rsid w:val="00A61F40"/>
    <w:rsid w:val="00A622BF"/>
    <w:rsid w:val="00A62509"/>
    <w:rsid w:val="00A67C92"/>
    <w:rsid w:val="00A71B48"/>
    <w:rsid w:val="00A72215"/>
    <w:rsid w:val="00A7328A"/>
    <w:rsid w:val="00A73723"/>
    <w:rsid w:val="00A7632F"/>
    <w:rsid w:val="00A83D07"/>
    <w:rsid w:val="00A84FD8"/>
    <w:rsid w:val="00A9148C"/>
    <w:rsid w:val="00A91D54"/>
    <w:rsid w:val="00A94224"/>
    <w:rsid w:val="00A94701"/>
    <w:rsid w:val="00A94BAA"/>
    <w:rsid w:val="00A97D63"/>
    <w:rsid w:val="00AA02FB"/>
    <w:rsid w:val="00AA3416"/>
    <w:rsid w:val="00AA4C22"/>
    <w:rsid w:val="00AB03CB"/>
    <w:rsid w:val="00AB29E0"/>
    <w:rsid w:val="00AB3A67"/>
    <w:rsid w:val="00AB46F6"/>
    <w:rsid w:val="00AB4A4A"/>
    <w:rsid w:val="00AB5D0C"/>
    <w:rsid w:val="00AB7D49"/>
    <w:rsid w:val="00AC4556"/>
    <w:rsid w:val="00AC5634"/>
    <w:rsid w:val="00AD1750"/>
    <w:rsid w:val="00AD1C34"/>
    <w:rsid w:val="00AD29CD"/>
    <w:rsid w:val="00AE115E"/>
    <w:rsid w:val="00AE3802"/>
    <w:rsid w:val="00AE3D82"/>
    <w:rsid w:val="00AE5ACA"/>
    <w:rsid w:val="00AE7ADF"/>
    <w:rsid w:val="00AF10E1"/>
    <w:rsid w:val="00AF2AB1"/>
    <w:rsid w:val="00AF3B67"/>
    <w:rsid w:val="00AF3FE4"/>
    <w:rsid w:val="00AF4ABD"/>
    <w:rsid w:val="00B005BC"/>
    <w:rsid w:val="00B01E0A"/>
    <w:rsid w:val="00B04478"/>
    <w:rsid w:val="00B05D29"/>
    <w:rsid w:val="00B10041"/>
    <w:rsid w:val="00B1011A"/>
    <w:rsid w:val="00B15070"/>
    <w:rsid w:val="00B23B74"/>
    <w:rsid w:val="00B23BB9"/>
    <w:rsid w:val="00B23FBF"/>
    <w:rsid w:val="00B25DDA"/>
    <w:rsid w:val="00B26E1E"/>
    <w:rsid w:val="00B26F2E"/>
    <w:rsid w:val="00B30876"/>
    <w:rsid w:val="00B43A88"/>
    <w:rsid w:val="00B441E6"/>
    <w:rsid w:val="00B465C1"/>
    <w:rsid w:val="00B50AD8"/>
    <w:rsid w:val="00B54F24"/>
    <w:rsid w:val="00B568CF"/>
    <w:rsid w:val="00B60BA9"/>
    <w:rsid w:val="00B62695"/>
    <w:rsid w:val="00B63730"/>
    <w:rsid w:val="00B63D98"/>
    <w:rsid w:val="00B6711F"/>
    <w:rsid w:val="00B71072"/>
    <w:rsid w:val="00B71472"/>
    <w:rsid w:val="00B77EB5"/>
    <w:rsid w:val="00B868B4"/>
    <w:rsid w:val="00B904BB"/>
    <w:rsid w:val="00B95EA4"/>
    <w:rsid w:val="00BA3E36"/>
    <w:rsid w:val="00BB4AEF"/>
    <w:rsid w:val="00BC14C6"/>
    <w:rsid w:val="00BE08FB"/>
    <w:rsid w:val="00BE465D"/>
    <w:rsid w:val="00BE511B"/>
    <w:rsid w:val="00BF0DF9"/>
    <w:rsid w:val="00BF4EA6"/>
    <w:rsid w:val="00BF6607"/>
    <w:rsid w:val="00C01869"/>
    <w:rsid w:val="00C0520D"/>
    <w:rsid w:val="00C111CE"/>
    <w:rsid w:val="00C11327"/>
    <w:rsid w:val="00C15B8C"/>
    <w:rsid w:val="00C21426"/>
    <w:rsid w:val="00C243E8"/>
    <w:rsid w:val="00C33D0A"/>
    <w:rsid w:val="00C34E42"/>
    <w:rsid w:val="00C41CA8"/>
    <w:rsid w:val="00C429C5"/>
    <w:rsid w:val="00C42E00"/>
    <w:rsid w:val="00C43E99"/>
    <w:rsid w:val="00C46B83"/>
    <w:rsid w:val="00C540ED"/>
    <w:rsid w:val="00C5501C"/>
    <w:rsid w:val="00C56845"/>
    <w:rsid w:val="00C60AD7"/>
    <w:rsid w:val="00C7047D"/>
    <w:rsid w:val="00C71644"/>
    <w:rsid w:val="00C77005"/>
    <w:rsid w:val="00C8109C"/>
    <w:rsid w:val="00C81621"/>
    <w:rsid w:val="00C83802"/>
    <w:rsid w:val="00C87AA1"/>
    <w:rsid w:val="00C900F9"/>
    <w:rsid w:val="00C909A7"/>
    <w:rsid w:val="00C90AF3"/>
    <w:rsid w:val="00C917DE"/>
    <w:rsid w:val="00C9318C"/>
    <w:rsid w:val="00C94B71"/>
    <w:rsid w:val="00CA3F72"/>
    <w:rsid w:val="00CA5054"/>
    <w:rsid w:val="00CA737D"/>
    <w:rsid w:val="00CB04EA"/>
    <w:rsid w:val="00CB0BC5"/>
    <w:rsid w:val="00CB16AE"/>
    <w:rsid w:val="00CB30E1"/>
    <w:rsid w:val="00CB6142"/>
    <w:rsid w:val="00CC0580"/>
    <w:rsid w:val="00CC250A"/>
    <w:rsid w:val="00CC6D49"/>
    <w:rsid w:val="00CC7B46"/>
    <w:rsid w:val="00CD112C"/>
    <w:rsid w:val="00CD11D0"/>
    <w:rsid w:val="00CD3EE2"/>
    <w:rsid w:val="00CD50D8"/>
    <w:rsid w:val="00CD6B7F"/>
    <w:rsid w:val="00CE55A9"/>
    <w:rsid w:val="00CE5A63"/>
    <w:rsid w:val="00CE5C49"/>
    <w:rsid w:val="00CE5FE6"/>
    <w:rsid w:val="00CE6558"/>
    <w:rsid w:val="00CF0E87"/>
    <w:rsid w:val="00CF4650"/>
    <w:rsid w:val="00CF483A"/>
    <w:rsid w:val="00CF4976"/>
    <w:rsid w:val="00CF5381"/>
    <w:rsid w:val="00CF5D80"/>
    <w:rsid w:val="00CF7B9D"/>
    <w:rsid w:val="00D023AC"/>
    <w:rsid w:val="00D02A1F"/>
    <w:rsid w:val="00D0337E"/>
    <w:rsid w:val="00D054E9"/>
    <w:rsid w:val="00D056B2"/>
    <w:rsid w:val="00D140B4"/>
    <w:rsid w:val="00D15723"/>
    <w:rsid w:val="00D169A1"/>
    <w:rsid w:val="00D2177E"/>
    <w:rsid w:val="00D22B10"/>
    <w:rsid w:val="00D23F5E"/>
    <w:rsid w:val="00D2420C"/>
    <w:rsid w:val="00D25084"/>
    <w:rsid w:val="00D27313"/>
    <w:rsid w:val="00D27750"/>
    <w:rsid w:val="00D27782"/>
    <w:rsid w:val="00D27F11"/>
    <w:rsid w:val="00D30043"/>
    <w:rsid w:val="00D3211F"/>
    <w:rsid w:val="00D337C4"/>
    <w:rsid w:val="00D356CF"/>
    <w:rsid w:val="00D37862"/>
    <w:rsid w:val="00D4416D"/>
    <w:rsid w:val="00D50D20"/>
    <w:rsid w:val="00D50F3C"/>
    <w:rsid w:val="00D55266"/>
    <w:rsid w:val="00D66B17"/>
    <w:rsid w:val="00D66C75"/>
    <w:rsid w:val="00D6720D"/>
    <w:rsid w:val="00D6759E"/>
    <w:rsid w:val="00D67F8A"/>
    <w:rsid w:val="00D72FF3"/>
    <w:rsid w:val="00D73338"/>
    <w:rsid w:val="00D760E6"/>
    <w:rsid w:val="00D76A92"/>
    <w:rsid w:val="00D800C8"/>
    <w:rsid w:val="00D810FF"/>
    <w:rsid w:val="00D835A0"/>
    <w:rsid w:val="00D84A76"/>
    <w:rsid w:val="00D84E77"/>
    <w:rsid w:val="00D96466"/>
    <w:rsid w:val="00DA2515"/>
    <w:rsid w:val="00DA49CB"/>
    <w:rsid w:val="00DA53D6"/>
    <w:rsid w:val="00DA6B4F"/>
    <w:rsid w:val="00DA7CA7"/>
    <w:rsid w:val="00DB7153"/>
    <w:rsid w:val="00DC0D9E"/>
    <w:rsid w:val="00DC543B"/>
    <w:rsid w:val="00DC6694"/>
    <w:rsid w:val="00DD25E3"/>
    <w:rsid w:val="00DD3A5A"/>
    <w:rsid w:val="00DD3F56"/>
    <w:rsid w:val="00DE10FA"/>
    <w:rsid w:val="00DE16BA"/>
    <w:rsid w:val="00DE743B"/>
    <w:rsid w:val="00DE750F"/>
    <w:rsid w:val="00DF347F"/>
    <w:rsid w:val="00DF6619"/>
    <w:rsid w:val="00DF6820"/>
    <w:rsid w:val="00E01BFD"/>
    <w:rsid w:val="00E0688F"/>
    <w:rsid w:val="00E070CA"/>
    <w:rsid w:val="00E07E36"/>
    <w:rsid w:val="00E15AD1"/>
    <w:rsid w:val="00E15C6A"/>
    <w:rsid w:val="00E248D5"/>
    <w:rsid w:val="00E32D93"/>
    <w:rsid w:val="00E3424D"/>
    <w:rsid w:val="00E379E5"/>
    <w:rsid w:val="00E45284"/>
    <w:rsid w:val="00E600EA"/>
    <w:rsid w:val="00E643AB"/>
    <w:rsid w:val="00E65595"/>
    <w:rsid w:val="00E65989"/>
    <w:rsid w:val="00E72530"/>
    <w:rsid w:val="00E74803"/>
    <w:rsid w:val="00E75152"/>
    <w:rsid w:val="00E75451"/>
    <w:rsid w:val="00E770CE"/>
    <w:rsid w:val="00E8247E"/>
    <w:rsid w:val="00E84604"/>
    <w:rsid w:val="00E8763A"/>
    <w:rsid w:val="00E91D60"/>
    <w:rsid w:val="00E9200A"/>
    <w:rsid w:val="00E93403"/>
    <w:rsid w:val="00E937EE"/>
    <w:rsid w:val="00E9417A"/>
    <w:rsid w:val="00EB2E83"/>
    <w:rsid w:val="00EB3A47"/>
    <w:rsid w:val="00EC3E3D"/>
    <w:rsid w:val="00EC3E80"/>
    <w:rsid w:val="00EC493D"/>
    <w:rsid w:val="00ED07D4"/>
    <w:rsid w:val="00ED46EA"/>
    <w:rsid w:val="00ED545F"/>
    <w:rsid w:val="00ED57B2"/>
    <w:rsid w:val="00EE187F"/>
    <w:rsid w:val="00EE2660"/>
    <w:rsid w:val="00EE3FCB"/>
    <w:rsid w:val="00EE489E"/>
    <w:rsid w:val="00EE6394"/>
    <w:rsid w:val="00EE78BE"/>
    <w:rsid w:val="00EF1D21"/>
    <w:rsid w:val="00EF26F6"/>
    <w:rsid w:val="00EF367C"/>
    <w:rsid w:val="00EF4830"/>
    <w:rsid w:val="00EF506D"/>
    <w:rsid w:val="00EF5E87"/>
    <w:rsid w:val="00EF64FF"/>
    <w:rsid w:val="00F00C57"/>
    <w:rsid w:val="00F01410"/>
    <w:rsid w:val="00F01FEF"/>
    <w:rsid w:val="00F05A35"/>
    <w:rsid w:val="00F06D05"/>
    <w:rsid w:val="00F1021B"/>
    <w:rsid w:val="00F12ABA"/>
    <w:rsid w:val="00F13A43"/>
    <w:rsid w:val="00F140C2"/>
    <w:rsid w:val="00F1443E"/>
    <w:rsid w:val="00F15290"/>
    <w:rsid w:val="00F17A4E"/>
    <w:rsid w:val="00F20A16"/>
    <w:rsid w:val="00F20DE3"/>
    <w:rsid w:val="00F23147"/>
    <w:rsid w:val="00F25EE6"/>
    <w:rsid w:val="00F25F9B"/>
    <w:rsid w:val="00F30874"/>
    <w:rsid w:val="00F3159A"/>
    <w:rsid w:val="00F343E4"/>
    <w:rsid w:val="00F34B3A"/>
    <w:rsid w:val="00F353D9"/>
    <w:rsid w:val="00F36445"/>
    <w:rsid w:val="00F40896"/>
    <w:rsid w:val="00F414C6"/>
    <w:rsid w:val="00F41EE2"/>
    <w:rsid w:val="00F42A9D"/>
    <w:rsid w:val="00F4333C"/>
    <w:rsid w:val="00F44DB3"/>
    <w:rsid w:val="00F45029"/>
    <w:rsid w:val="00F45858"/>
    <w:rsid w:val="00F471D6"/>
    <w:rsid w:val="00F50784"/>
    <w:rsid w:val="00F51233"/>
    <w:rsid w:val="00F54BB9"/>
    <w:rsid w:val="00F551A6"/>
    <w:rsid w:val="00F62317"/>
    <w:rsid w:val="00F641D2"/>
    <w:rsid w:val="00F66EBF"/>
    <w:rsid w:val="00F670BB"/>
    <w:rsid w:val="00F67B35"/>
    <w:rsid w:val="00F74539"/>
    <w:rsid w:val="00F75448"/>
    <w:rsid w:val="00F75D3B"/>
    <w:rsid w:val="00F765FC"/>
    <w:rsid w:val="00F827AF"/>
    <w:rsid w:val="00F8475A"/>
    <w:rsid w:val="00F86C25"/>
    <w:rsid w:val="00F87155"/>
    <w:rsid w:val="00F94BAF"/>
    <w:rsid w:val="00F95329"/>
    <w:rsid w:val="00F95F7F"/>
    <w:rsid w:val="00F96774"/>
    <w:rsid w:val="00F97FE2"/>
    <w:rsid w:val="00FA0F4A"/>
    <w:rsid w:val="00FA0F97"/>
    <w:rsid w:val="00FA45AA"/>
    <w:rsid w:val="00FA7144"/>
    <w:rsid w:val="00FB5FF3"/>
    <w:rsid w:val="00FB62BB"/>
    <w:rsid w:val="00FB6F61"/>
    <w:rsid w:val="00FB767C"/>
    <w:rsid w:val="00FB7FA6"/>
    <w:rsid w:val="00FC015F"/>
    <w:rsid w:val="00FC4B46"/>
    <w:rsid w:val="00FC6BCC"/>
    <w:rsid w:val="00FD00E1"/>
    <w:rsid w:val="00FD1DD8"/>
    <w:rsid w:val="00FD3A33"/>
    <w:rsid w:val="00FD6194"/>
    <w:rsid w:val="00FD6A1F"/>
    <w:rsid w:val="00FE0061"/>
    <w:rsid w:val="00FE0863"/>
    <w:rsid w:val="00FE2034"/>
    <w:rsid w:val="00FE35F0"/>
    <w:rsid w:val="00FF19B4"/>
    <w:rsid w:val="00FF1F6C"/>
    <w:rsid w:val="00FF407D"/>
    <w:rsid w:val="00FF4156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12643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599</cp:revision>
  <cp:lastPrinted>2025-03-12T15:36:00Z</cp:lastPrinted>
  <dcterms:created xsi:type="dcterms:W3CDTF">2025-02-04T05:43:00Z</dcterms:created>
  <dcterms:modified xsi:type="dcterms:W3CDTF">2025-04-04T16:17:00Z</dcterms:modified>
</cp:coreProperties>
</file>