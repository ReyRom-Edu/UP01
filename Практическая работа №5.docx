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C817" w14:textId="35E1EFAD" w:rsidR="00434A8B" w:rsidRPr="00F25F9B" w:rsidRDefault="007009E7" w:rsidP="00434A8B">
      <w:pPr>
        <w:pStyle w:val="10"/>
        <w:tabs>
          <w:tab w:val="clear" w:pos="709"/>
        </w:tabs>
      </w:pPr>
      <w:r w:rsidRPr="00F45029">
        <w:t>Практическ</w:t>
      </w:r>
      <w:r w:rsidR="00783B79">
        <w:t>ая</w:t>
      </w:r>
      <w:r w:rsidR="00FA45AA" w:rsidRPr="00F45029">
        <w:t xml:space="preserve"> работ</w:t>
      </w:r>
      <w:r w:rsidR="00783B79">
        <w:t>а</w:t>
      </w:r>
      <w:r w:rsidR="00FA45AA" w:rsidRPr="00F45029">
        <w:t xml:space="preserve"> №</w:t>
      </w:r>
      <w:r w:rsidR="00672101">
        <w:t>2</w:t>
      </w:r>
      <w:r w:rsidR="000A30B5" w:rsidRPr="000A30B5">
        <w:t>3</w:t>
      </w:r>
      <w:r w:rsidR="00434A8B">
        <w:br/>
      </w:r>
      <w:r w:rsidR="00597814">
        <w:t>Передача и обработка</w:t>
      </w:r>
      <w:r w:rsidR="007653F6" w:rsidRPr="007653F6">
        <w:t xml:space="preserve"> данны</w:t>
      </w:r>
      <w:r w:rsidR="00597814">
        <w:t>х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0CFC32E9" w14:textId="1AF49DF3" w:rsidR="00FA45AA" w:rsidRDefault="001B61CA" w:rsidP="00382EE2">
      <w:pPr>
        <w:pStyle w:val="2"/>
      </w:pPr>
      <w:r w:rsidRPr="001B61CA">
        <w:t xml:space="preserve">Научиться выполнять </w:t>
      </w:r>
      <w:r w:rsidR="00597814">
        <w:t>обработку</w:t>
      </w:r>
      <w:r w:rsidRPr="001B61CA">
        <w:t xml:space="preserve"> данных в приложениях </w:t>
      </w:r>
      <w:r w:rsidR="005819CC" w:rsidRPr="002248EC">
        <w:rPr>
          <w:lang w:val="en-US"/>
        </w:rPr>
        <w:t>Avalonia</w:t>
      </w:r>
      <w:r w:rsidR="005819CC" w:rsidRPr="002248EC">
        <w:t xml:space="preserve"> </w:t>
      </w:r>
      <w:r w:rsidR="005819CC" w:rsidRPr="002248EC">
        <w:rPr>
          <w:lang w:val="en-US"/>
        </w:rPr>
        <w:t>U</w:t>
      </w:r>
      <w:r w:rsidR="00C42E00">
        <w:rPr>
          <w:lang w:val="en-US"/>
        </w:rPr>
        <w:t>I</w:t>
      </w:r>
      <w:r w:rsidR="009043E4" w:rsidRPr="002248EC">
        <w:t>.</w:t>
      </w:r>
    </w:p>
    <w:p w14:paraId="2AFCDAA7" w14:textId="151CBA18" w:rsidR="00597814" w:rsidRPr="002248EC" w:rsidRDefault="00597814" w:rsidP="00597814">
      <w:pPr>
        <w:pStyle w:val="2"/>
      </w:pPr>
      <w:r w:rsidRPr="001B61CA">
        <w:t xml:space="preserve">Научиться </w:t>
      </w:r>
      <w:r>
        <w:t>передавать данные между частями приложения при помощи внедрения зависимостей</w:t>
      </w:r>
      <w:r w:rsidRPr="001B61CA">
        <w:t xml:space="preserve"> в приложениях </w:t>
      </w:r>
      <w:r w:rsidRPr="002248EC">
        <w:rPr>
          <w:lang w:val="en-US"/>
        </w:rPr>
        <w:t>Avalonia</w:t>
      </w:r>
      <w:r w:rsidRPr="002248EC">
        <w:t xml:space="preserve"> </w:t>
      </w:r>
      <w:r w:rsidRPr="002248EC">
        <w:rPr>
          <w:lang w:val="en-US"/>
        </w:rPr>
        <w:t>U</w:t>
      </w:r>
      <w:r>
        <w:rPr>
          <w:lang w:val="en-US"/>
        </w:rPr>
        <w:t>I</w:t>
      </w:r>
      <w:r w:rsidRPr="002248EC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46EC9ED6" w14:textId="480DC75E" w:rsidR="001C5131" w:rsidRDefault="00CB08B3" w:rsidP="002B3051">
      <w:pPr>
        <w:pStyle w:val="2"/>
      </w:pPr>
      <w:r>
        <w:t>Конфигурация приложения</w:t>
      </w:r>
    </w:p>
    <w:p w14:paraId="6C4D2F05" w14:textId="77777777" w:rsidR="009D6DA2" w:rsidRPr="009D6DA2" w:rsidRDefault="009D6DA2" w:rsidP="009D6DA2">
      <w:pPr>
        <w:pStyle w:val="2"/>
        <w:numPr>
          <w:ilvl w:val="2"/>
          <w:numId w:val="6"/>
        </w:numPr>
        <w:rPr>
          <w:lang w:val="en-US"/>
        </w:rPr>
      </w:pPr>
      <w:r>
        <w:t>Установите</w:t>
      </w:r>
      <w:r w:rsidRPr="009D6DA2">
        <w:rPr>
          <w:lang w:val="en-US"/>
        </w:rPr>
        <w:t xml:space="preserve"> </w:t>
      </w:r>
      <w:r>
        <w:t>пакеты</w:t>
      </w:r>
      <w:r w:rsidRPr="009D6DA2">
        <w:rPr>
          <w:lang w:val="en-US"/>
        </w:rPr>
        <w:t xml:space="preserve">: </w:t>
      </w:r>
    </w:p>
    <w:p w14:paraId="0F6EB1D7" w14:textId="77777777" w:rsidR="009D6DA2" w:rsidRPr="009D6DA2" w:rsidRDefault="002B3051" w:rsidP="009D6DA2">
      <w:pPr>
        <w:rPr>
          <w:lang w:val="en-US"/>
        </w:rPr>
      </w:pPr>
      <w:r w:rsidRPr="009D6DA2">
        <w:rPr>
          <w:lang w:val="en-US"/>
        </w:rPr>
        <w:t>Microsoft.Extensions.Configuration</w:t>
      </w:r>
      <w:r w:rsidR="009D6DA2" w:rsidRPr="009D6DA2">
        <w:rPr>
          <w:lang w:val="en-US"/>
        </w:rPr>
        <w:t xml:space="preserve">, </w:t>
      </w:r>
    </w:p>
    <w:p w14:paraId="1285D16F" w14:textId="6EE15A3D" w:rsidR="00CB08B3" w:rsidRPr="00CB08B3" w:rsidRDefault="00371BB7" w:rsidP="00CB08B3">
      <w:r w:rsidRPr="009D6DA2">
        <w:rPr>
          <w:lang w:val="en-US"/>
        </w:rPr>
        <w:t>Microsoft.Extensions.Configuration.Json</w:t>
      </w:r>
      <w:r w:rsidR="009D6DA2" w:rsidRPr="009D6DA2">
        <w:rPr>
          <w:lang w:val="en-US"/>
        </w:rPr>
        <w:t xml:space="preserve">, </w:t>
      </w:r>
    </w:p>
    <w:p w14:paraId="0E47F723" w14:textId="4142729E" w:rsidR="009D6DA2" w:rsidRDefault="006A1A19" w:rsidP="009D6DA2">
      <w:pPr>
        <w:pStyle w:val="2"/>
        <w:numPr>
          <w:ilvl w:val="2"/>
          <w:numId w:val="6"/>
        </w:numPr>
      </w:pPr>
      <w:r>
        <w:t>В</w:t>
      </w:r>
      <w:r w:rsidRPr="00203C93">
        <w:t xml:space="preserve"> </w:t>
      </w:r>
      <w:r w:rsidR="00203C93">
        <w:t>файле</w:t>
      </w:r>
      <w:r w:rsidR="00203C93" w:rsidRPr="00203C93">
        <w:t xml:space="preserve"> </w:t>
      </w:r>
      <w:r w:rsidR="00203C93">
        <w:rPr>
          <w:lang w:val="en-US"/>
        </w:rPr>
        <w:t>App</w:t>
      </w:r>
      <w:r w:rsidR="00203C93" w:rsidRPr="00203C93">
        <w:t>.</w:t>
      </w:r>
      <w:r w:rsidR="00203C93">
        <w:rPr>
          <w:lang w:val="en-US"/>
        </w:rPr>
        <w:t>axaml</w:t>
      </w:r>
      <w:r w:rsidR="00203C93" w:rsidRPr="00203C93">
        <w:t>.</w:t>
      </w:r>
      <w:r w:rsidR="00203C93">
        <w:rPr>
          <w:lang w:val="en-US"/>
        </w:rPr>
        <w:t>cs</w:t>
      </w:r>
      <w:r w:rsidR="00203C93" w:rsidRPr="00203C93">
        <w:t xml:space="preserve"> </w:t>
      </w:r>
      <w:r w:rsidR="00203C93">
        <w:t>добавьте два свойства</w:t>
      </w:r>
    </w:p>
    <w:p w14:paraId="3B4D7342" w14:textId="2220F4A3" w:rsidR="00203C93" w:rsidRPr="00CB08B3" w:rsidRDefault="00203C93" w:rsidP="00203C93">
      <w:pPr>
        <w:pStyle w:val="ad"/>
        <w:rPr>
          <w:color w:val="000000"/>
          <w:sz w:val="24"/>
          <w:szCs w:val="24"/>
        </w:rPr>
      </w:pPr>
      <w:r w:rsidRPr="00203C93">
        <w:rPr>
          <w:sz w:val="24"/>
          <w:szCs w:val="24"/>
          <w:highlight w:val="white"/>
        </w:rPr>
        <w:t>public</w:t>
      </w:r>
      <w:r w:rsidRPr="00203C93">
        <w:rPr>
          <w:color w:val="000000"/>
          <w:sz w:val="24"/>
          <w:szCs w:val="24"/>
          <w:highlight w:val="white"/>
        </w:rPr>
        <w:t xml:space="preserve"> </w:t>
      </w:r>
      <w:r w:rsidRPr="00203C93">
        <w:rPr>
          <w:sz w:val="24"/>
          <w:szCs w:val="24"/>
          <w:highlight w:val="white"/>
        </w:rPr>
        <w:t>static</w:t>
      </w:r>
      <w:r w:rsidRPr="00203C93">
        <w:rPr>
          <w:color w:val="000000"/>
          <w:sz w:val="24"/>
          <w:szCs w:val="24"/>
          <w:highlight w:val="white"/>
        </w:rPr>
        <w:t xml:space="preserve"> </w:t>
      </w:r>
      <w:r w:rsidRPr="00203C93">
        <w:rPr>
          <w:color w:val="2B91AF"/>
          <w:sz w:val="24"/>
          <w:szCs w:val="24"/>
          <w:highlight w:val="white"/>
        </w:rPr>
        <w:t>IConfiguration</w:t>
      </w:r>
      <w:r w:rsidRPr="00203C93">
        <w:rPr>
          <w:color w:val="000000"/>
          <w:sz w:val="24"/>
          <w:szCs w:val="24"/>
          <w:highlight w:val="white"/>
        </w:rPr>
        <w:t xml:space="preserve"> Configuration { </w:t>
      </w:r>
      <w:r w:rsidRPr="00203C93">
        <w:rPr>
          <w:sz w:val="24"/>
          <w:szCs w:val="24"/>
          <w:highlight w:val="white"/>
        </w:rPr>
        <w:t>get</w:t>
      </w:r>
      <w:r w:rsidRPr="00203C93">
        <w:rPr>
          <w:color w:val="000000"/>
          <w:sz w:val="24"/>
          <w:szCs w:val="24"/>
          <w:highlight w:val="white"/>
        </w:rPr>
        <w:t xml:space="preserve">; </w:t>
      </w:r>
      <w:r w:rsidRPr="00203C93">
        <w:rPr>
          <w:sz w:val="24"/>
          <w:szCs w:val="24"/>
          <w:highlight w:val="white"/>
        </w:rPr>
        <w:t>private</w:t>
      </w:r>
      <w:r w:rsidRPr="00203C93">
        <w:rPr>
          <w:color w:val="000000"/>
          <w:sz w:val="24"/>
          <w:szCs w:val="24"/>
          <w:highlight w:val="white"/>
        </w:rPr>
        <w:t xml:space="preserve"> </w:t>
      </w:r>
      <w:r w:rsidRPr="00203C93">
        <w:rPr>
          <w:sz w:val="24"/>
          <w:szCs w:val="24"/>
          <w:highlight w:val="white"/>
        </w:rPr>
        <w:t>set</w:t>
      </w:r>
      <w:r w:rsidRPr="00203C93">
        <w:rPr>
          <w:color w:val="000000"/>
          <w:sz w:val="24"/>
          <w:szCs w:val="24"/>
          <w:highlight w:val="white"/>
        </w:rPr>
        <w:t>; }</w:t>
      </w:r>
    </w:p>
    <w:p w14:paraId="5344A486" w14:textId="5BAD80BE" w:rsidR="00A22B86" w:rsidRPr="008B01DE" w:rsidRDefault="00DC22BF" w:rsidP="00A22B86">
      <w:pPr>
        <w:pStyle w:val="2"/>
        <w:numPr>
          <w:ilvl w:val="2"/>
          <w:numId w:val="6"/>
        </w:numPr>
      </w:pPr>
      <w:r>
        <w:t xml:space="preserve">Добавьте в проект </w:t>
      </w:r>
      <w:r w:rsidR="004429B0">
        <w:t xml:space="preserve">файл </w:t>
      </w:r>
      <w:r w:rsidR="004429B0">
        <w:rPr>
          <w:lang w:val="en-US"/>
        </w:rPr>
        <w:t>appsettings</w:t>
      </w:r>
      <w:r w:rsidR="004429B0" w:rsidRPr="004429B0">
        <w:t>.</w:t>
      </w:r>
      <w:r w:rsidR="004429B0">
        <w:rPr>
          <w:lang w:val="en-US"/>
        </w:rPr>
        <w:t>json</w:t>
      </w:r>
    </w:p>
    <w:p w14:paraId="27E612C7" w14:textId="77777777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>{</w:t>
      </w:r>
    </w:p>
    <w:p w14:paraId="406B1AC9" w14:textId="56B09D09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 xml:space="preserve">  </w:t>
      </w:r>
      <w:r w:rsidRPr="008B01DE">
        <w:rPr>
          <w:color w:val="2E75B6"/>
          <w:highlight w:val="white"/>
        </w:rPr>
        <w:t>"</w:t>
      </w:r>
      <w:r w:rsidR="00F64317" w:rsidRPr="008B01DE">
        <w:rPr>
          <w:color w:val="2E75B6"/>
          <w:highlight w:val="white"/>
        </w:rPr>
        <w:t>Api</w:t>
      </w:r>
      <w:r w:rsidRPr="008B01DE">
        <w:rPr>
          <w:color w:val="2E75B6"/>
          <w:highlight w:val="white"/>
        </w:rPr>
        <w:t>Keys"</w:t>
      </w:r>
      <w:r w:rsidRPr="008B01DE">
        <w:rPr>
          <w:highlight w:val="white"/>
        </w:rPr>
        <w:t>: {</w:t>
      </w:r>
    </w:p>
    <w:p w14:paraId="67EF6E3A" w14:textId="421F63F1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 xml:space="preserve">    </w:t>
      </w:r>
      <w:r w:rsidRPr="008B01DE">
        <w:rPr>
          <w:color w:val="2E75B6"/>
          <w:highlight w:val="white"/>
        </w:rPr>
        <w:t>"</w:t>
      </w:r>
      <w:r w:rsidR="00F64317">
        <w:rPr>
          <w:color w:val="2E75B6"/>
          <w:highlight w:val="white"/>
        </w:rPr>
        <w:t>Some</w:t>
      </w:r>
      <w:r w:rsidRPr="008B01DE">
        <w:rPr>
          <w:color w:val="2E75B6"/>
          <w:highlight w:val="white"/>
        </w:rPr>
        <w:t>Api"</w:t>
      </w:r>
      <w:r w:rsidRPr="008B01DE">
        <w:rPr>
          <w:highlight w:val="white"/>
        </w:rPr>
        <w:t xml:space="preserve">: </w:t>
      </w:r>
      <w:r w:rsidRPr="008B01DE">
        <w:rPr>
          <w:color w:val="A31515"/>
          <w:highlight w:val="white"/>
        </w:rPr>
        <w:t>"YourApiKey"</w:t>
      </w:r>
    </w:p>
    <w:p w14:paraId="6764A5C6" w14:textId="77777777" w:rsidR="008B01DE" w:rsidRPr="008B01DE" w:rsidRDefault="008B01DE" w:rsidP="008B01DE">
      <w:pPr>
        <w:pStyle w:val="ad"/>
        <w:rPr>
          <w:highlight w:val="white"/>
        </w:rPr>
      </w:pPr>
      <w:r w:rsidRPr="008B01DE">
        <w:rPr>
          <w:highlight w:val="white"/>
        </w:rPr>
        <w:t xml:space="preserve">  }</w:t>
      </w:r>
    </w:p>
    <w:p w14:paraId="583A5DB7" w14:textId="1B387CB1" w:rsidR="008B01DE" w:rsidRDefault="008B01DE" w:rsidP="008B01DE">
      <w:pPr>
        <w:pStyle w:val="ad"/>
      </w:pPr>
      <w:r w:rsidRPr="008B01DE">
        <w:rPr>
          <w:highlight w:val="white"/>
        </w:rPr>
        <w:t>}</w:t>
      </w:r>
    </w:p>
    <w:p w14:paraId="2D3FD4C3" w14:textId="6E91A6D5" w:rsidR="00F64317" w:rsidRDefault="00A255F1" w:rsidP="00F64317">
      <w:pPr>
        <w:pStyle w:val="2"/>
        <w:numPr>
          <w:ilvl w:val="2"/>
          <w:numId w:val="6"/>
        </w:numPr>
      </w:pPr>
      <w:r>
        <w:t>Создайте в</w:t>
      </w:r>
      <w:r w:rsidR="00E00983" w:rsidRPr="00E00983">
        <w:t xml:space="preserve"> </w:t>
      </w:r>
      <w:r w:rsidR="00E00983">
        <w:t>файле</w:t>
      </w:r>
      <w:r>
        <w:t xml:space="preserve"> </w:t>
      </w:r>
      <w:r>
        <w:rPr>
          <w:lang w:val="en-US"/>
        </w:rPr>
        <w:t>App</w:t>
      </w:r>
      <w:r w:rsidRPr="00203C93">
        <w:t>.</w:t>
      </w:r>
      <w:r>
        <w:rPr>
          <w:lang w:val="en-US"/>
        </w:rPr>
        <w:t>axaml</w:t>
      </w:r>
      <w:r w:rsidRPr="00203C93">
        <w:t>.</w:t>
      </w:r>
      <w:r>
        <w:rPr>
          <w:lang w:val="en-US"/>
        </w:rPr>
        <w:t>cs</w:t>
      </w:r>
      <w:r>
        <w:t xml:space="preserve"> </w:t>
      </w:r>
      <w:r>
        <w:rPr>
          <w:lang w:val="en-US"/>
        </w:rPr>
        <w:t>ConfigurationBuilder</w:t>
      </w:r>
      <w:r w:rsidRPr="00A255F1">
        <w:t xml:space="preserve"> </w:t>
      </w:r>
      <w:r>
        <w:t>для настроек вашего приложения</w:t>
      </w:r>
    </w:p>
    <w:p w14:paraId="213AB157" w14:textId="77777777" w:rsidR="00A255F1" w:rsidRDefault="00A255F1" w:rsidP="00A255F1">
      <w:pPr>
        <w:pStyle w:val="ad"/>
        <w:rPr>
          <w:color w:val="000000"/>
          <w:sz w:val="24"/>
          <w:szCs w:val="24"/>
          <w:highlight w:val="white"/>
          <w:lang w:val="ru-RU"/>
        </w:rPr>
      </w:pPr>
      <w:r w:rsidRPr="00A255F1">
        <w:rPr>
          <w:sz w:val="24"/>
          <w:szCs w:val="24"/>
          <w:highlight w:val="white"/>
        </w:rPr>
        <w:t>ConfigurationBuilder</w:t>
      </w:r>
      <w:r w:rsidRPr="00A255F1">
        <w:rPr>
          <w:color w:val="000000"/>
          <w:sz w:val="24"/>
          <w:szCs w:val="24"/>
          <w:highlight w:val="white"/>
        </w:rPr>
        <w:t xml:space="preserve"> builder = </w:t>
      </w:r>
      <w:r w:rsidRPr="00A255F1">
        <w:rPr>
          <w:color w:val="0000FF"/>
          <w:sz w:val="24"/>
          <w:szCs w:val="24"/>
          <w:highlight w:val="white"/>
        </w:rPr>
        <w:t>new</w:t>
      </w:r>
      <w:r w:rsidRPr="00A255F1">
        <w:rPr>
          <w:color w:val="000000"/>
          <w:sz w:val="24"/>
          <w:szCs w:val="24"/>
          <w:highlight w:val="white"/>
        </w:rPr>
        <w:t xml:space="preserve"> </w:t>
      </w:r>
      <w:r w:rsidRPr="00A255F1">
        <w:rPr>
          <w:sz w:val="24"/>
          <w:szCs w:val="24"/>
          <w:highlight w:val="white"/>
        </w:rPr>
        <w:t>ConfigurationBuilder</w:t>
      </w:r>
      <w:r w:rsidRPr="00A255F1">
        <w:rPr>
          <w:color w:val="000000"/>
          <w:sz w:val="24"/>
          <w:szCs w:val="24"/>
          <w:highlight w:val="white"/>
        </w:rPr>
        <w:t>();</w:t>
      </w:r>
    </w:p>
    <w:p w14:paraId="666910D8" w14:textId="4E13D5FA" w:rsidR="00E00983" w:rsidRPr="00E00983" w:rsidRDefault="00E00983" w:rsidP="00A255F1">
      <w:pPr>
        <w:pStyle w:val="ad"/>
        <w:rPr>
          <w:color w:val="000000"/>
          <w:sz w:val="24"/>
          <w:szCs w:val="24"/>
          <w:highlight w:val="white"/>
          <w:lang w:val="ru-RU"/>
        </w:rPr>
      </w:pPr>
      <w:r w:rsidRPr="00E00983">
        <w:rPr>
          <w:color w:val="000000"/>
          <w:sz w:val="24"/>
          <w:szCs w:val="24"/>
          <w:highlight w:val="white"/>
        </w:rPr>
        <w:t>//</w:t>
      </w:r>
      <w:r>
        <w:rPr>
          <w:color w:val="000000"/>
          <w:sz w:val="24"/>
          <w:szCs w:val="24"/>
          <w:highlight w:val="white"/>
          <w:lang w:val="ru-RU"/>
        </w:rPr>
        <w:t>добавляем</w:t>
      </w:r>
      <w:r w:rsidRPr="00E00983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  <w:lang w:val="ru-RU"/>
        </w:rPr>
        <w:t>файл</w:t>
      </w:r>
      <w:r w:rsidRPr="00E00983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  <w:lang w:val="ru-RU"/>
        </w:rPr>
        <w:t>с</w:t>
      </w:r>
      <w:r w:rsidRPr="00E00983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  <w:lang w:val="ru-RU"/>
        </w:rPr>
        <w:t>настройками</w:t>
      </w:r>
    </w:p>
    <w:p w14:paraId="63B21851" w14:textId="2B091381" w:rsidR="00A255F1" w:rsidRPr="00E00983" w:rsidRDefault="00A255F1" w:rsidP="00A255F1">
      <w:pPr>
        <w:pStyle w:val="ad"/>
        <w:rPr>
          <w:color w:val="000000"/>
          <w:sz w:val="24"/>
          <w:szCs w:val="24"/>
          <w:highlight w:val="white"/>
        </w:rPr>
      </w:pPr>
      <w:r w:rsidRPr="00A255F1">
        <w:rPr>
          <w:color w:val="000000"/>
          <w:sz w:val="24"/>
          <w:szCs w:val="24"/>
          <w:highlight w:val="white"/>
        </w:rPr>
        <w:t>builder.AddJsonFile(</w:t>
      </w:r>
      <w:r w:rsidRPr="00A255F1">
        <w:rPr>
          <w:color w:val="A31515"/>
          <w:sz w:val="24"/>
          <w:szCs w:val="24"/>
          <w:highlight w:val="white"/>
        </w:rPr>
        <w:t>"appsettings.json"</w:t>
      </w:r>
      <w:r w:rsidRPr="00A255F1">
        <w:rPr>
          <w:color w:val="000000"/>
          <w:sz w:val="24"/>
          <w:szCs w:val="24"/>
          <w:highlight w:val="white"/>
        </w:rPr>
        <w:t>);</w:t>
      </w:r>
    </w:p>
    <w:p w14:paraId="4E43C5D7" w14:textId="425BC0BB" w:rsidR="00A255F1" w:rsidRDefault="00A255F1" w:rsidP="00A255F1">
      <w:pPr>
        <w:pStyle w:val="ad"/>
        <w:rPr>
          <w:color w:val="000000"/>
          <w:sz w:val="24"/>
          <w:szCs w:val="24"/>
          <w:lang w:val="ru-RU"/>
        </w:rPr>
      </w:pPr>
      <w:r w:rsidRPr="00A255F1">
        <w:rPr>
          <w:color w:val="000000"/>
          <w:sz w:val="24"/>
          <w:szCs w:val="24"/>
          <w:highlight w:val="white"/>
        </w:rPr>
        <w:t>Configuration = builder.Build();</w:t>
      </w:r>
    </w:p>
    <w:p w14:paraId="4B3EC7C7" w14:textId="704C98E4" w:rsidR="00CB08B3" w:rsidRDefault="00F36FD7" w:rsidP="00F36FD7">
      <w:pPr>
        <w:pStyle w:val="2"/>
        <w:numPr>
          <w:ilvl w:val="2"/>
          <w:numId w:val="6"/>
        </w:numPr>
      </w:pPr>
      <w:r>
        <w:t>При помощи обращ</w:t>
      </w:r>
      <w:r w:rsidR="00C557E7">
        <w:t xml:space="preserve">ения к конфигурации приложения отобразите </w:t>
      </w:r>
      <w:r w:rsidR="00B060ED">
        <w:t>данные из</w:t>
      </w:r>
      <w:r w:rsidR="00C557E7">
        <w:t xml:space="preserve"> конфигурации на странице приложения</w:t>
      </w:r>
    </w:p>
    <w:p w14:paraId="72BA296B" w14:textId="33512F41" w:rsidR="00C557E7" w:rsidRPr="00010FFE" w:rsidRDefault="00010FFE" w:rsidP="00C557E7">
      <w:pPr>
        <w:pStyle w:val="ad"/>
        <w:rPr>
          <w:sz w:val="24"/>
          <w:szCs w:val="24"/>
        </w:rPr>
      </w:pPr>
      <w:r w:rsidRPr="00010FFE">
        <w:rPr>
          <w:sz w:val="24"/>
          <w:szCs w:val="24"/>
        </w:rPr>
        <w:t>var key = App.Configuration.GetSection("ApiKeys")["</w:t>
      </w:r>
      <w:r w:rsidRPr="00010FFE">
        <w:rPr>
          <w:color w:val="2E75B6"/>
          <w:sz w:val="24"/>
          <w:szCs w:val="24"/>
          <w:highlight w:val="white"/>
        </w:rPr>
        <w:t>SomeApi</w:t>
      </w:r>
      <w:r w:rsidRPr="00010FFE">
        <w:rPr>
          <w:sz w:val="24"/>
          <w:szCs w:val="24"/>
        </w:rPr>
        <w:t>"];</w:t>
      </w:r>
    </w:p>
    <w:p w14:paraId="6BDFC41C" w14:textId="77777777" w:rsidR="00F36FD7" w:rsidRPr="00010FFE" w:rsidRDefault="00F36FD7" w:rsidP="00F36FD7">
      <w:pPr>
        <w:pStyle w:val="2"/>
        <w:numPr>
          <w:ilvl w:val="0"/>
          <w:numId w:val="0"/>
        </w:numPr>
        <w:ind w:left="567"/>
        <w:rPr>
          <w:lang w:val="en-US"/>
        </w:rPr>
      </w:pPr>
    </w:p>
    <w:p w14:paraId="312DE549" w14:textId="3947CBC8" w:rsidR="00F101CA" w:rsidRPr="00F101CA" w:rsidRDefault="00F101CA" w:rsidP="00CB08B3">
      <w:pPr>
        <w:pStyle w:val="2"/>
      </w:pPr>
      <w:r>
        <w:t>Внедрение зависимостей</w:t>
      </w:r>
    </w:p>
    <w:p w14:paraId="4282EB38" w14:textId="57CEBCCD" w:rsidR="00CB08B3" w:rsidRDefault="00CB08B3" w:rsidP="00F101CA">
      <w:pPr>
        <w:pStyle w:val="2"/>
        <w:numPr>
          <w:ilvl w:val="2"/>
          <w:numId w:val="6"/>
        </w:numPr>
      </w:pPr>
      <w:r w:rsidRPr="00CB08B3">
        <w:rPr>
          <w:lang w:val="en-US"/>
        </w:rPr>
        <w:t>Microsoft.Extensions.DependencyInjection</w:t>
      </w:r>
    </w:p>
    <w:p w14:paraId="0EC2F143" w14:textId="77777777" w:rsidR="00CB08B3" w:rsidRPr="00CB08B3" w:rsidRDefault="00CB08B3" w:rsidP="00CB08B3">
      <w:pPr>
        <w:pStyle w:val="ad"/>
        <w:rPr>
          <w:color w:val="000000"/>
          <w:sz w:val="24"/>
          <w:szCs w:val="24"/>
          <w:highlight w:val="white"/>
        </w:rPr>
      </w:pPr>
      <w:r w:rsidRPr="00CB08B3">
        <w:rPr>
          <w:sz w:val="24"/>
          <w:szCs w:val="24"/>
          <w:highlight w:val="white"/>
        </w:rPr>
        <w:t>public</w:t>
      </w:r>
      <w:r w:rsidRPr="00CB08B3">
        <w:rPr>
          <w:color w:val="000000"/>
          <w:sz w:val="24"/>
          <w:szCs w:val="24"/>
          <w:highlight w:val="white"/>
        </w:rPr>
        <w:t xml:space="preserve"> </w:t>
      </w:r>
      <w:r w:rsidRPr="00CB08B3">
        <w:rPr>
          <w:sz w:val="24"/>
          <w:szCs w:val="24"/>
          <w:highlight w:val="white"/>
        </w:rPr>
        <w:t>static</w:t>
      </w:r>
      <w:r w:rsidRPr="00CB08B3">
        <w:rPr>
          <w:color w:val="000000"/>
          <w:sz w:val="24"/>
          <w:szCs w:val="24"/>
          <w:highlight w:val="white"/>
        </w:rPr>
        <w:t xml:space="preserve"> </w:t>
      </w:r>
      <w:r w:rsidRPr="00CB08B3">
        <w:rPr>
          <w:color w:val="2B91AF"/>
          <w:sz w:val="24"/>
          <w:szCs w:val="24"/>
          <w:highlight w:val="white"/>
        </w:rPr>
        <w:t>ServiceProvider</w:t>
      </w:r>
      <w:r w:rsidRPr="00CB08B3">
        <w:rPr>
          <w:color w:val="000000"/>
          <w:sz w:val="24"/>
          <w:szCs w:val="24"/>
          <w:highlight w:val="white"/>
        </w:rPr>
        <w:t xml:space="preserve"> Services { </w:t>
      </w:r>
      <w:r w:rsidRPr="00CB08B3">
        <w:rPr>
          <w:sz w:val="24"/>
          <w:szCs w:val="24"/>
          <w:highlight w:val="white"/>
        </w:rPr>
        <w:t>get</w:t>
      </w:r>
      <w:r w:rsidRPr="00CB08B3">
        <w:rPr>
          <w:color w:val="000000"/>
          <w:sz w:val="24"/>
          <w:szCs w:val="24"/>
          <w:highlight w:val="white"/>
        </w:rPr>
        <w:t xml:space="preserve">; </w:t>
      </w:r>
      <w:r w:rsidRPr="00CB08B3">
        <w:rPr>
          <w:sz w:val="24"/>
          <w:szCs w:val="24"/>
          <w:highlight w:val="white"/>
        </w:rPr>
        <w:t>private</w:t>
      </w:r>
      <w:r w:rsidRPr="00CB08B3">
        <w:rPr>
          <w:color w:val="000000"/>
          <w:sz w:val="24"/>
          <w:szCs w:val="24"/>
          <w:highlight w:val="white"/>
        </w:rPr>
        <w:t xml:space="preserve"> </w:t>
      </w:r>
      <w:r w:rsidRPr="00CB08B3">
        <w:rPr>
          <w:sz w:val="24"/>
          <w:szCs w:val="24"/>
          <w:highlight w:val="white"/>
        </w:rPr>
        <w:t>set</w:t>
      </w:r>
      <w:r w:rsidRPr="00CB08B3">
        <w:rPr>
          <w:color w:val="000000"/>
          <w:sz w:val="24"/>
          <w:szCs w:val="24"/>
          <w:highlight w:val="white"/>
        </w:rPr>
        <w:t>; }</w:t>
      </w:r>
    </w:p>
    <w:p w14:paraId="1C4A5255" w14:textId="77777777" w:rsidR="00E00983" w:rsidRPr="00CB08B3" w:rsidRDefault="00E00983" w:rsidP="00CB08B3">
      <w:pPr>
        <w:pStyle w:val="2"/>
        <w:rPr>
          <w:lang w:val="en-US"/>
        </w:rPr>
      </w:pPr>
    </w:p>
    <w:p w14:paraId="213BBAC2" w14:textId="56CD9D32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4881DFF6" w14:textId="7843884A" w:rsidR="00FA45AA" w:rsidRDefault="00FA45AA" w:rsidP="008F4996">
      <w:pPr>
        <w:pStyle w:val="2"/>
      </w:pPr>
      <w:r w:rsidRPr="003500DC">
        <w:t>Цель работы</w:t>
      </w:r>
    </w:p>
    <w:p w14:paraId="309A7EF5" w14:textId="77777777" w:rsidR="00454D1E" w:rsidRDefault="00454D1E" w:rsidP="00454D1E">
      <w:pPr>
        <w:pStyle w:val="2"/>
      </w:pPr>
      <w:r w:rsidRPr="002F2922">
        <w:t>Ответы на контрольные вопросы</w:t>
      </w:r>
    </w:p>
    <w:p w14:paraId="60853C6D" w14:textId="35B818FC" w:rsidR="00965C8E" w:rsidRDefault="00FA45AA" w:rsidP="008F4996">
      <w:pPr>
        <w:pStyle w:val="2"/>
      </w:pPr>
      <w:r w:rsidRPr="003500DC">
        <w:t>Вывод</w:t>
      </w:r>
    </w:p>
    <w:p w14:paraId="5FC4FDEB" w14:textId="77777777" w:rsidR="00DA2515" w:rsidRDefault="00DA2515" w:rsidP="00DA2515">
      <w:pPr>
        <w:pStyle w:val="1"/>
      </w:pPr>
      <w:r w:rsidRPr="009671E3">
        <w:t xml:space="preserve">Контрольные вопросы </w:t>
      </w:r>
    </w:p>
    <w:p w14:paraId="35FDAC3A" w14:textId="63B24F61" w:rsidR="00DA2515" w:rsidRDefault="00611FC9" w:rsidP="00DA2515">
      <w:pPr>
        <w:pStyle w:val="2"/>
      </w:pPr>
      <w:r>
        <w:t xml:space="preserve">Какие элементы управления используются для отображения списков в </w:t>
      </w:r>
      <w:r w:rsidRPr="002248EC">
        <w:rPr>
          <w:lang w:val="en-US"/>
        </w:rPr>
        <w:t>Avalonia</w:t>
      </w:r>
      <w:r w:rsidRPr="002248EC">
        <w:t xml:space="preserve"> </w:t>
      </w:r>
      <w:r w:rsidRPr="002248EC">
        <w:rPr>
          <w:lang w:val="en-US"/>
        </w:rPr>
        <w:t>U</w:t>
      </w:r>
      <w:r>
        <w:rPr>
          <w:lang w:val="en-US"/>
        </w:rPr>
        <w:t>I</w:t>
      </w:r>
      <w:r w:rsidR="00E84604" w:rsidRPr="00611FC9">
        <w:t>?</w:t>
      </w:r>
    </w:p>
    <w:p w14:paraId="51A8B3F7" w14:textId="078D34D9" w:rsidR="00FE0061" w:rsidRDefault="007F017E" w:rsidP="00DA2515">
      <w:pPr>
        <w:pStyle w:val="2"/>
      </w:pPr>
      <w:r>
        <w:t xml:space="preserve">Как </w:t>
      </w:r>
      <w:r w:rsidR="00611FC9">
        <w:t>изменить шаблон элемента списка</w:t>
      </w:r>
      <w:r w:rsidR="002D0E3C">
        <w:t>?</w:t>
      </w:r>
    </w:p>
    <w:p w14:paraId="371BFCE5" w14:textId="5CD790C8" w:rsidR="007C6337" w:rsidRPr="003500DC" w:rsidRDefault="002D0E3C" w:rsidP="00DA2515">
      <w:pPr>
        <w:pStyle w:val="2"/>
      </w:pPr>
      <w:r>
        <w:t xml:space="preserve">Как </w:t>
      </w:r>
      <w:r w:rsidR="006D0C4E">
        <w:t>осуществить привязку данных к элементам списка</w:t>
      </w:r>
      <w:r w:rsidR="00582ADB">
        <w:t>?</w:t>
      </w:r>
    </w:p>
    <w:sectPr w:rsidR="007C6337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BAEB2" w14:textId="77777777" w:rsidR="00332D23" w:rsidRDefault="00332D23" w:rsidP="006747A5">
      <w:r>
        <w:separator/>
      </w:r>
    </w:p>
  </w:endnote>
  <w:endnote w:type="continuationSeparator" w:id="0">
    <w:p w14:paraId="2F3CE177" w14:textId="77777777" w:rsidR="00332D23" w:rsidRDefault="00332D23" w:rsidP="006747A5">
      <w:r>
        <w:continuationSeparator/>
      </w:r>
    </w:p>
  </w:endnote>
  <w:endnote w:type="continuationNotice" w:id="1">
    <w:p w14:paraId="69FF0CE2" w14:textId="77777777" w:rsidR="00332D23" w:rsidRDefault="00332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7E9FD" w14:textId="77777777" w:rsidR="00332D23" w:rsidRDefault="00332D23" w:rsidP="006747A5">
      <w:r>
        <w:separator/>
      </w:r>
    </w:p>
  </w:footnote>
  <w:footnote w:type="continuationSeparator" w:id="0">
    <w:p w14:paraId="2C569C94" w14:textId="77777777" w:rsidR="00332D23" w:rsidRDefault="00332D23" w:rsidP="006747A5">
      <w:r>
        <w:continuationSeparator/>
      </w:r>
    </w:p>
  </w:footnote>
  <w:footnote w:type="continuationNotice" w:id="1">
    <w:p w14:paraId="4CEC2BCF" w14:textId="77777777" w:rsidR="00332D23" w:rsidRDefault="00332D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 w16cid:durableId="170324421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 w16cid:durableId="64647447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0CD"/>
    <w:rsid w:val="00001270"/>
    <w:rsid w:val="00001E82"/>
    <w:rsid w:val="00005C67"/>
    <w:rsid w:val="000063E9"/>
    <w:rsid w:val="00006496"/>
    <w:rsid w:val="000069EA"/>
    <w:rsid w:val="00007093"/>
    <w:rsid w:val="00010FFE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350CB"/>
    <w:rsid w:val="0004035C"/>
    <w:rsid w:val="00043A77"/>
    <w:rsid w:val="000440BD"/>
    <w:rsid w:val="0004755B"/>
    <w:rsid w:val="00052C67"/>
    <w:rsid w:val="00053584"/>
    <w:rsid w:val="0005560D"/>
    <w:rsid w:val="0006339C"/>
    <w:rsid w:val="000675F8"/>
    <w:rsid w:val="00070FAF"/>
    <w:rsid w:val="00073333"/>
    <w:rsid w:val="0007503C"/>
    <w:rsid w:val="00075396"/>
    <w:rsid w:val="000757BE"/>
    <w:rsid w:val="00082D0F"/>
    <w:rsid w:val="000839DF"/>
    <w:rsid w:val="00087BBA"/>
    <w:rsid w:val="00090E7A"/>
    <w:rsid w:val="00091DFA"/>
    <w:rsid w:val="0009639D"/>
    <w:rsid w:val="000A0604"/>
    <w:rsid w:val="000A30B5"/>
    <w:rsid w:val="000A7F92"/>
    <w:rsid w:val="000B513A"/>
    <w:rsid w:val="000B6206"/>
    <w:rsid w:val="000C39E1"/>
    <w:rsid w:val="000C5562"/>
    <w:rsid w:val="000D6282"/>
    <w:rsid w:val="000D6F54"/>
    <w:rsid w:val="000D7645"/>
    <w:rsid w:val="000E0039"/>
    <w:rsid w:val="000E66B8"/>
    <w:rsid w:val="000F484D"/>
    <w:rsid w:val="000F6F57"/>
    <w:rsid w:val="001061EE"/>
    <w:rsid w:val="00111B29"/>
    <w:rsid w:val="00111B90"/>
    <w:rsid w:val="00111F1D"/>
    <w:rsid w:val="00112D44"/>
    <w:rsid w:val="0011466E"/>
    <w:rsid w:val="00125014"/>
    <w:rsid w:val="001305F6"/>
    <w:rsid w:val="001315B2"/>
    <w:rsid w:val="0013164C"/>
    <w:rsid w:val="00132061"/>
    <w:rsid w:val="00133DBC"/>
    <w:rsid w:val="001344A4"/>
    <w:rsid w:val="00134B1E"/>
    <w:rsid w:val="00135F4C"/>
    <w:rsid w:val="0014142D"/>
    <w:rsid w:val="00143EBA"/>
    <w:rsid w:val="0014546A"/>
    <w:rsid w:val="00151972"/>
    <w:rsid w:val="00155593"/>
    <w:rsid w:val="00155D5D"/>
    <w:rsid w:val="001577AF"/>
    <w:rsid w:val="001626AE"/>
    <w:rsid w:val="00163C74"/>
    <w:rsid w:val="0017150B"/>
    <w:rsid w:val="00174882"/>
    <w:rsid w:val="00180869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61CA"/>
    <w:rsid w:val="001B7F35"/>
    <w:rsid w:val="001C1D09"/>
    <w:rsid w:val="001C31AE"/>
    <w:rsid w:val="001C482C"/>
    <w:rsid w:val="001C5131"/>
    <w:rsid w:val="001C7E8E"/>
    <w:rsid w:val="001E22AF"/>
    <w:rsid w:val="001E32F3"/>
    <w:rsid w:val="001E337C"/>
    <w:rsid w:val="001E3AD0"/>
    <w:rsid w:val="001E6D51"/>
    <w:rsid w:val="001E773C"/>
    <w:rsid w:val="001F39D3"/>
    <w:rsid w:val="001F423A"/>
    <w:rsid w:val="001F663C"/>
    <w:rsid w:val="001F7334"/>
    <w:rsid w:val="00203C93"/>
    <w:rsid w:val="002052D6"/>
    <w:rsid w:val="00214AD5"/>
    <w:rsid w:val="002248EC"/>
    <w:rsid w:val="00232E5A"/>
    <w:rsid w:val="00234D02"/>
    <w:rsid w:val="00243AEB"/>
    <w:rsid w:val="0024531C"/>
    <w:rsid w:val="00251C79"/>
    <w:rsid w:val="00267466"/>
    <w:rsid w:val="002676DB"/>
    <w:rsid w:val="002714B8"/>
    <w:rsid w:val="00271E47"/>
    <w:rsid w:val="002746AE"/>
    <w:rsid w:val="002755FC"/>
    <w:rsid w:val="00282283"/>
    <w:rsid w:val="002827DC"/>
    <w:rsid w:val="00284533"/>
    <w:rsid w:val="00286C7F"/>
    <w:rsid w:val="00290B81"/>
    <w:rsid w:val="00293EED"/>
    <w:rsid w:val="00294899"/>
    <w:rsid w:val="002957B4"/>
    <w:rsid w:val="00296242"/>
    <w:rsid w:val="002A466E"/>
    <w:rsid w:val="002A71C5"/>
    <w:rsid w:val="002B3051"/>
    <w:rsid w:val="002B410E"/>
    <w:rsid w:val="002B4E77"/>
    <w:rsid w:val="002C24B1"/>
    <w:rsid w:val="002D0E3C"/>
    <w:rsid w:val="002E0A1F"/>
    <w:rsid w:val="002E220D"/>
    <w:rsid w:val="002E3EFE"/>
    <w:rsid w:val="002E48DD"/>
    <w:rsid w:val="002F0CD0"/>
    <w:rsid w:val="002F1949"/>
    <w:rsid w:val="002F4AE0"/>
    <w:rsid w:val="002F710D"/>
    <w:rsid w:val="002F7575"/>
    <w:rsid w:val="003039C7"/>
    <w:rsid w:val="0030560F"/>
    <w:rsid w:val="0030660D"/>
    <w:rsid w:val="00306799"/>
    <w:rsid w:val="00307172"/>
    <w:rsid w:val="003151F0"/>
    <w:rsid w:val="003179B2"/>
    <w:rsid w:val="00323128"/>
    <w:rsid w:val="003233C8"/>
    <w:rsid w:val="00325463"/>
    <w:rsid w:val="003256EF"/>
    <w:rsid w:val="003270F0"/>
    <w:rsid w:val="00331370"/>
    <w:rsid w:val="00332D23"/>
    <w:rsid w:val="00337C43"/>
    <w:rsid w:val="003406A0"/>
    <w:rsid w:val="003470F5"/>
    <w:rsid w:val="00347AC8"/>
    <w:rsid w:val="003500DC"/>
    <w:rsid w:val="00352810"/>
    <w:rsid w:val="00356139"/>
    <w:rsid w:val="00357D90"/>
    <w:rsid w:val="0036031B"/>
    <w:rsid w:val="00361B18"/>
    <w:rsid w:val="00367795"/>
    <w:rsid w:val="00371BB7"/>
    <w:rsid w:val="00376509"/>
    <w:rsid w:val="003767EF"/>
    <w:rsid w:val="0038239B"/>
    <w:rsid w:val="00382EE2"/>
    <w:rsid w:val="003870A1"/>
    <w:rsid w:val="003878DC"/>
    <w:rsid w:val="00393F25"/>
    <w:rsid w:val="003941DD"/>
    <w:rsid w:val="003964EC"/>
    <w:rsid w:val="00397D6D"/>
    <w:rsid w:val="003A36A1"/>
    <w:rsid w:val="003A64DF"/>
    <w:rsid w:val="003A7186"/>
    <w:rsid w:val="003B0679"/>
    <w:rsid w:val="003B3002"/>
    <w:rsid w:val="003C576A"/>
    <w:rsid w:val="003C74AA"/>
    <w:rsid w:val="003D4A47"/>
    <w:rsid w:val="003D4EF8"/>
    <w:rsid w:val="003D73A6"/>
    <w:rsid w:val="003D76AF"/>
    <w:rsid w:val="003E0728"/>
    <w:rsid w:val="003E2CFB"/>
    <w:rsid w:val="003E41F2"/>
    <w:rsid w:val="003F0EDF"/>
    <w:rsid w:val="00401FFF"/>
    <w:rsid w:val="0040491B"/>
    <w:rsid w:val="0040642F"/>
    <w:rsid w:val="00412DA8"/>
    <w:rsid w:val="00412EC6"/>
    <w:rsid w:val="00414E6C"/>
    <w:rsid w:val="00417D0D"/>
    <w:rsid w:val="004220B0"/>
    <w:rsid w:val="00423795"/>
    <w:rsid w:val="004277A9"/>
    <w:rsid w:val="00432B3F"/>
    <w:rsid w:val="00432DBE"/>
    <w:rsid w:val="00433027"/>
    <w:rsid w:val="00434A8B"/>
    <w:rsid w:val="004429B0"/>
    <w:rsid w:val="004435D2"/>
    <w:rsid w:val="00445437"/>
    <w:rsid w:val="00446DE6"/>
    <w:rsid w:val="00454D1E"/>
    <w:rsid w:val="004634B3"/>
    <w:rsid w:val="00466F93"/>
    <w:rsid w:val="004725CA"/>
    <w:rsid w:val="00473B1C"/>
    <w:rsid w:val="00476BBF"/>
    <w:rsid w:val="00476FE3"/>
    <w:rsid w:val="00480587"/>
    <w:rsid w:val="004806E3"/>
    <w:rsid w:val="00483B6D"/>
    <w:rsid w:val="0048437C"/>
    <w:rsid w:val="00490DA5"/>
    <w:rsid w:val="004919C0"/>
    <w:rsid w:val="0049255D"/>
    <w:rsid w:val="00494985"/>
    <w:rsid w:val="004978EC"/>
    <w:rsid w:val="004A08AE"/>
    <w:rsid w:val="004A368A"/>
    <w:rsid w:val="004A666A"/>
    <w:rsid w:val="004B033B"/>
    <w:rsid w:val="004B1C88"/>
    <w:rsid w:val="004B5805"/>
    <w:rsid w:val="004C0EA0"/>
    <w:rsid w:val="004C2480"/>
    <w:rsid w:val="004C3F39"/>
    <w:rsid w:val="004C68B5"/>
    <w:rsid w:val="004D30C4"/>
    <w:rsid w:val="004D6205"/>
    <w:rsid w:val="004E1F76"/>
    <w:rsid w:val="004E5BA0"/>
    <w:rsid w:val="004E7BED"/>
    <w:rsid w:val="004F5FFB"/>
    <w:rsid w:val="004F79D8"/>
    <w:rsid w:val="0050048C"/>
    <w:rsid w:val="00510AB9"/>
    <w:rsid w:val="00516085"/>
    <w:rsid w:val="00517625"/>
    <w:rsid w:val="0051771E"/>
    <w:rsid w:val="005225E8"/>
    <w:rsid w:val="005231CC"/>
    <w:rsid w:val="0053062C"/>
    <w:rsid w:val="00531910"/>
    <w:rsid w:val="00543084"/>
    <w:rsid w:val="00544DBF"/>
    <w:rsid w:val="005477D9"/>
    <w:rsid w:val="0055027A"/>
    <w:rsid w:val="00550ADC"/>
    <w:rsid w:val="0056123E"/>
    <w:rsid w:val="0057016C"/>
    <w:rsid w:val="00570B6B"/>
    <w:rsid w:val="0057108C"/>
    <w:rsid w:val="005711CD"/>
    <w:rsid w:val="00571464"/>
    <w:rsid w:val="00573461"/>
    <w:rsid w:val="0057374E"/>
    <w:rsid w:val="0057701B"/>
    <w:rsid w:val="00577B85"/>
    <w:rsid w:val="00580673"/>
    <w:rsid w:val="005819CC"/>
    <w:rsid w:val="00582ADB"/>
    <w:rsid w:val="005842D8"/>
    <w:rsid w:val="0059183D"/>
    <w:rsid w:val="00591CDE"/>
    <w:rsid w:val="00593255"/>
    <w:rsid w:val="00597814"/>
    <w:rsid w:val="005A12D1"/>
    <w:rsid w:val="005A2AD8"/>
    <w:rsid w:val="005A468C"/>
    <w:rsid w:val="005A5A70"/>
    <w:rsid w:val="005A650C"/>
    <w:rsid w:val="005A6D80"/>
    <w:rsid w:val="005A7349"/>
    <w:rsid w:val="005B1485"/>
    <w:rsid w:val="005B2731"/>
    <w:rsid w:val="005B4836"/>
    <w:rsid w:val="005B48CD"/>
    <w:rsid w:val="005B4B3E"/>
    <w:rsid w:val="005B68B1"/>
    <w:rsid w:val="005B6A98"/>
    <w:rsid w:val="005C4184"/>
    <w:rsid w:val="005C583D"/>
    <w:rsid w:val="005C7219"/>
    <w:rsid w:val="005C73C1"/>
    <w:rsid w:val="005D57B6"/>
    <w:rsid w:val="005D7775"/>
    <w:rsid w:val="005E474D"/>
    <w:rsid w:val="005E48CB"/>
    <w:rsid w:val="005E4E0B"/>
    <w:rsid w:val="005E6B6A"/>
    <w:rsid w:val="00601E65"/>
    <w:rsid w:val="00605956"/>
    <w:rsid w:val="00605F5D"/>
    <w:rsid w:val="00606167"/>
    <w:rsid w:val="00610B82"/>
    <w:rsid w:val="00610F11"/>
    <w:rsid w:val="00611FC9"/>
    <w:rsid w:val="006222B5"/>
    <w:rsid w:val="006228A5"/>
    <w:rsid w:val="00622E3F"/>
    <w:rsid w:val="00624B44"/>
    <w:rsid w:val="006273A5"/>
    <w:rsid w:val="00627E40"/>
    <w:rsid w:val="00634C48"/>
    <w:rsid w:val="00641817"/>
    <w:rsid w:val="00644E66"/>
    <w:rsid w:val="00653D48"/>
    <w:rsid w:val="00661848"/>
    <w:rsid w:val="00663E62"/>
    <w:rsid w:val="00664733"/>
    <w:rsid w:val="00672101"/>
    <w:rsid w:val="00672658"/>
    <w:rsid w:val="00672AC3"/>
    <w:rsid w:val="00673181"/>
    <w:rsid w:val="006747A5"/>
    <w:rsid w:val="00676233"/>
    <w:rsid w:val="00685DA4"/>
    <w:rsid w:val="00686A65"/>
    <w:rsid w:val="00690FDF"/>
    <w:rsid w:val="00693BA2"/>
    <w:rsid w:val="006940DF"/>
    <w:rsid w:val="006942C3"/>
    <w:rsid w:val="006A1A19"/>
    <w:rsid w:val="006A2C90"/>
    <w:rsid w:val="006A3E2E"/>
    <w:rsid w:val="006B0608"/>
    <w:rsid w:val="006B3023"/>
    <w:rsid w:val="006B4BFB"/>
    <w:rsid w:val="006B585B"/>
    <w:rsid w:val="006C1440"/>
    <w:rsid w:val="006C560A"/>
    <w:rsid w:val="006D0729"/>
    <w:rsid w:val="006D0C30"/>
    <w:rsid w:val="006D0C4E"/>
    <w:rsid w:val="006D3F07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06018"/>
    <w:rsid w:val="00707D59"/>
    <w:rsid w:val="00710147"/>
    <w:rsid w:val="00710836"/>
    <w:rsid w:val="0072379F"/>
    <w:rsid w:val="00725221"/>
    <w:rsid w:val="007264CB"/>
    <w:rsid w:val="00726931"/>
    <w:rsid w:val="00727E3D"/>
    <w:rsid w:val="00733855"/>
    <w:rsid w:val="00735212"/>
    <w:rsid w:val="0074217E"/>
    <w:rsid w:val="007422B4"/>
    <w:rsid w:val="0074290F"/>
    <w:rsid w:val="00742A9F"/>
    <w:rsid w:val="00743CB8"/>
    <w:rsid w:val="0074752C"/>
    <w:rsid w:val="00752B27"/>
    <w:rsid w:val="00755B36"/>
    <w:rsid w:val="00760A24"/>
    <w:rsid w:val="007619F6"/>
    <w:rsid w:val="007627AE"/>
    <w:rsid w:val="00762C2C"/>
    <w:rsid w:val="00764BF3"/>
    <w:rsid w:val="007653F6"/>
    <w:rsid w:val="00766DC1"/>
    <w:rsid w:val="007711CF"/>
    <w:rsid w:val="007753D3"/>
    <w:rsid w:val="0077606D"/>
    <w:rsid w:val="007761F7"/>
    <w:rsid w:val="007775C7"/>
    <w:rsid w:val="00780151"/>
    <w:rsid w:val="00783148"/>
    <w:rsid w:val="00783B79"/>
    <w:rsid w:val="00790454"/>
    <w:rsid w:val="007925D7"/>
    <w:rsid w:val="007938D8"/>
    <w:rsid w:val="00795AB4"/>
    <w:rsid w:val="007971BE"/>
    <w:rsid w:val="007A1104"/>
    <w:rsid w:val="007A1575"/>
    <w:rsid w:val="007A3EAD"/>
    <w:rsid w:val="007A5F05"/>
    <w:rsid w:val="007A6834"/>
    <w:rsid w:val="007A781A"/>
    <w:rsid w:val="007A7F3C"/>
    <w:rsid w:val="007B1798"/>
    <w:rsid w:val="007B4492"/>
    <w:rsid w:val="007B4AD9"/>
    <w:rsid w:val="007B6958"/>
    <w:rsid w:val="007B76DB"/>
    <w:rsid w:val="007C0B4E"/>
    <w:rsid w:val="007C3B60"/>
    <w:rsid w:val="007C4FE2"/>
    <w:rsid w:val="007C60B3"/>
    <w:rsid w:val="007C6337"/>
    <w:rsid w:val="007D0C33"/>
    <w:rsid w:val="007D3168"/>
    <w:rsid w:val="007D4E0F"/>
    <w:rsid w:val="007D5AB9"/>
    <w:rsid w:val="007D5B15"/>
    <w:rsid w:val="007D600B"/>
    <w:rsid w:val="007E4EB5"/>
    <w:rsid w:val="007E741C"/>
    <w:rsid w:val="007F017E"/>
    <w:rsid w:val="007F0F79"/>
    <w:rsid w:val="007F3234"/>
    <w:rsid w:val="00803915"/>
    <w:rsid w:val="00812B08"/>
    <w:rsid w:val="00812E06"/>
    <w:rsid w:val="00813293"/>
    <w:rsid w:val="00814C20"/>
    <w:rsid w:val="0082374D"/>
    <w:rsid w:val="00824955"/>
    <w:rsid w:val="00824F28"/>
    <w:rsid w:val="00827438"/>
    <w:rsid w:val="00827531"/>
    <w:rsid w:val="00832C88"/>
    <w:rsid w:val="00835C74"/>
    <w:rsid w:val="0083678F"/>
    <w:rsid w:val="00840D63"/>
    <w:rsid w:val="00842FC5"/>
    <w:rsid w:val="00852C29"/>
    <w:rsid w:val="00855871"/>
    <w:rsid w:val="0085777B"/>
    <w:rsid w:val="008629B7"/>
    <w:rsid w:val="00867E43"/>
    <w:rsid w:val="00870A35"/>
    <w:rsid w:val="008736EC"/>
    <w:rsid w:val="008754E2"/>
    <w:rsid w:val="00876E8B"/>
    <w:rsid w:val="00876F1B"/>
    <w:rsid w:val="00877E1C"/>
    <w:rsid w:val="008921AE"/>
    <w:rsid w:val="00892D19"/>
    <w:rsid w:val="0089358A"/>
    <w:rsid w:val="00894D60"/>
    <w:rsid w:val="00894D85"/>
    <w:rsid w:val="00894F6E"/>
    <w:rsid w:val="008A2D6A"/>
    <w:rsid w:val="008A6A3D"/>
    <w:rsid w:val="008B01DE"/>
    <w:rsid w:val="008B13BF"/>
    <w:rsid w:val="008B3C92"/>
    <w:rsid w:val="008B5DE4"/>
    <w:rsid w:val="008C0A5B"/>
    <w:rsid w:val="008C30FF"/>
    <w:rsid w:val="008C4A93"/>
    <w:rsid w:val="008C50E5"/>
    <w:rsid w:val="008C5AE8"/>
    <w:rsid w:val="008C6246"/>
    <w:rsid w:val="008C6314"/>
    <w:rsid w:val="008C64F8"/>
    <w:rsid w:val="008C7633"/>
    <w:rsid w:val="008D0546"/>
    <w:rsid w:val="008D0ED7"/>
    <w:rsid w:val="008D516D"/>
    <w:rsid w:val="008E1493"/>
    <w:rsid w:val="008E1781"/>
    <w:rsid w:val="008E1DD6"/>
    <w:rsid w:val="008E3B8C"/>
    <w:rsid w:val="008E3D31"/>
    <w:rsid w:val="008E5E85"/>
    <w:rsid w:val="008F1A70"/>
    <w:rsid w:val="008F3C72"/>
    <w:rsid w:val="008F4996"/>
    <w:rsid w:val="008F7128"/>
    <w:rsid w:val="008F7228"/>
    <w:rsid w:val="0090011B"/>
    <w:rsid w:val="00902556"/>
    <w:rsid w:val="00902880"/>
    <w:rsid w:val="009043E4"/>
    <w:rsid w:val="00904583"/>
    <w:rsid w:val="0090568F"/>
    <w:rsid w:val="00912716"/>
    <w:rsid w:val="00915945"/>
    <w:rsid w:val="009168EF"/>
    <w:rsid w:val="00917C59"/>
    <w:rsid w:val="00920991"/>
    <w:rsid w:val="00922D0E"/>
    <w:rsid w:val="00923348"/>
    <w:rsid w:val="00925158"/>
    <w:rsid w:val="009268B0"/>
    <w:rsid w:val="00927455"/>
    <w:rsid w:val="00930599"/>
    <w:rsid w:val="00932AA8"/>
    <w:rsid w:val="0093676A"/>
    <w:rsid w:val="00941D12"/>
    <w:rsid w:val="009463F1"/>
    <w:rsid w:val="00946917"/>
    <w:rsid w:val="00950051"/>
    <w:rsid w:val="009510DA"/>
    <w:rsid w:val="00957C72"/>
    <w:rsid w:val="00960202"/>
    <w:rsid w:val="009642D1"/>
    <w:rsid w:val="00965C8E"/>
    <w:rsid w:val="009809CD"/>
    <w:rsid w:val="00983970"/>
    <w:rsid w:val="00990975"/>
    <w:rsid w:val="00990A57"/>
    <w:rsid w:val="0099198F"/>
    <w:rsid w:val="009939EA"/>
    <w:rsid w:val="009A0577"/>
    <w:rsid w:val="009A3358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6AA8"/>
    <w:rsid w:val="009C7052"/>
    <w:rsid w:val="009D0A07"/>
    <w:rsid w:val="009D18CB"/>
    <w:rsid w:val="009D3C36"/>
    <w:rsid w:val="009D5945"/>
    <w:rsid w:val="009D6DA2"/>
    <w:rsid w:val="009D73BE"/>
    <w:rsid w:val="009E01CF"/>
    <w:rsid w:val="009E4F37"/>
    <w:rsid w:val="009E58AC"/>
    <w:rsid w:val="009E58D7"/>
    <w:rsid w:val="009F126C"/>
    <w:rsid w:val="009F448B"/>
    <w:rsid w:val="009F4ACC"/>
    <w:rsid w:val="009F72D5"/>
    <w:rsid w:val="00A05CB3"/>
    <w:rsid w:val="00A12C82"/>
    <w:rsid w:val="00A14230"/>
    <w:rsid w:val="00A219F7"/>
    <w:rsid w:val="00A22B86"/>
    <w:rsid w:val="00A238F8"/>
    <w:rsid w:val="00A255F1"/>
    <w:rsid w:val="00A26D31"/>
    <w:rsid w:val="00A31E8C"/>
    <w:rsid w:val="00A32E35"/>
    <w:rsid w:val="00A331AB"/>
    <w:rsid w:val="00A417EF"/>
    <w:rsid w:val="00A4219A"/>
    <w:rsid w:val="00A509E8"/>
    <w:rsid w:val="00A516B5"/>
    <w:rsid w:val="00A51F50"/>
    <w:rsid w:val="00A55CB3"/>
    <w:rsid w:val="00A56EFB"/>
    <w:rsid w:val="00A60D0C"/>
    <w:rsid w:val="00A617D5"/>
    <w:rsid w:val="00A61F40"/>
    <w:rsid w:val="00A622BF"/>
    <w:rsid w:val="00A62509"/>
    <w:rsid w:val="00A67C92"/>
    <w:rsid w:val="00A71B48"/>
    <w:rsid w:val="00A72215"/>
    <w:rsid w:val="00A7328A"/>
    <w:rsid w:val="00A73723"/>
    <w:rsid w:val="00A7632F"/>
    <w:rsid w:val="00A83D07"/>
    <w:rsid w:val="00A84FD8"/>
    <w:rsid w:val="00A9148C"/>
    <w:rsid w:val="00A91D54"/>
    <w:rsid w:val="00A94224"/>
    <w:rsid w:val="00A94701"/>
    <w:rsid w:val="00A94BAA"/>
    <w:rsid w:val="00A97D63"/>
    <w:rsid w:val="00AA02FB"/>
    <w:rsid w:val="00AA3416"/>
    <w:rsid w:val="00AA4C22"/>
    <w:rsid w:val="00AB03CB"/>
    <w:rsid w:val="00AB29E0"/>
    <w:rsid w:val="00AB3A67"/>
    <w:rsid w:val="00AB46F6"/>
    <w:rsid w:val="00AB4A4A"/>
    <w:rsid w:val="00AB5D0C"/>
    <w:rsid w:val="00AB7D49"/>
    <w:rsid w:val="00AC4556"/>
    <w:rsid w:val="00AC5634"/>
    <w:rsid w:val="00AD1750"/>
    <w:rsid w:val="00AD1C34"/>
    <w:rsid w:val="00AD29CD"/>
    <w:rsid w:val="00AE115E"/>
    <w:rsid w:val="00AE3802"/>
    <w:rsid w:val="00AE3D82"/>
    <w:rsid w:val="00AE5ACA"/>
    <w:rsid w:val="00AE7ADF"/>
    <w:rsid w:val="00AF10E1"/>
    <w:rsid w:val="00AF2AB1"/>
    <w:rsid w:val="00AF3B67"/>
    <w:rsid w:val="00AF3FE4"/>
    <w:rsid w:val="00AF4ABD"/>
    <w:rsid w:val="00B005BC"/>
    <w:rsid w:val="00B01E0A"/>
    <w:rsid w:val="00B04478"/>
    <w:rsid w:val="00B05D29"/>
    <w:rsid w:val="00B060ED"/>
    <w:rsid w:val="00B10041"/>
    <w:rsid w:val="00B1011A"/>
    <w:rsid w:val="00B15070"/>
    <w:rsid w:val="00B23B74"/>
    <w:rsid w:val="00B23BB9"/>
    <w:rsid w:val="00B23FBF"/>
    <w:rsid w:val="00B25DDA"/>
    <w:rsid w:val="00B26E1E"/>
    <w:rsid w:val="00B26F2E"/>
    <w:rsid w:val="00B30876"/>
    <w:rsid w:val="00B43A88"/>
    <w:rsid w:val="00B441E6"/>
    <w:rsid w:val="00B465C1"/>
    <w:rsid w:val="00B50AD8"/>
    <w:rsid w:val="00B54F24"/>
    <w:rsid w:val="00B568CF"/>
    <w:rsid w:val="00B60BA9"/>
    <w:rsid w:val="00B62695"/>
    <w:rsid w:val="00B63730"/>
    <w:rsid w:val="00B63D98"/>
    <w:rsid w:val="00B6711F"/>
    <w:rsid w:val="00B71072"/>
    <w:rsid w:val="00B71472"/>
    <w:rsid w:val="00B77EB5"/>
    <w:rsid w:val="00B868B4"/>
    <w:rsid w:val="00B904BB"/>
    <w:rsid w:val="00B95EA4"/>
    <w:rsid w:val="00BA3E36"/>
    <w:rsid w:val="00BB4AEF"/>
    <w:rsid w:val="00BC14C6"/>
    <w:rsid w:val="00BE08FB"/>
    <w:rsid w:val="00BE465D"/>
    <w:rsid w:val="00BE511B"/>
    <w:rsid w:val="00BF0DF9"/>
    <w:rsid w:val="00BF4EA6"/>
    <w:rsid w:val="00BF6607"/>
    <w:rsid w:val="00C01869"/>
    <w:rsid w:val="00C0520D"/>
    <w:rsid w:val="00C111CE"/>
    <w:rsid w:val="00C11327"/>
    <w:rsid w:val="00C15B8C"/>
    <w:rsid w:val="00C21426"/>
    <w:rsid w:val="00C243E8"/>
    <w:rsid w:val="00C33D0A"/>
    <w:rsid w:val="00C34E42"/>
    <w:rsid w:val="00C41CA8"/>
    <w:rsid w:val="00C429C5"/>
    <w:rsid w:val="00C42E00"/>
    <w:rsid w:val="00C43E99"/>
    <w:rsid w:val="00C46B83"/>
    <w:rsid w:val="00C540ED"/>
    <w:rsid w:val="00C5501C"/>
    <w:rsid w:val="00C557E7"/>
    <w:rsid w:val="00C56845"/>
    <w:rsid w:val="00C60AD7"/>
    <w:rsid w:val="00C7047D"/>
    <w:rsid w:val="00C71644"/>
    <w:rsid w:val="00C77005"/>
    <w:rsid w:val="00C8109C"/>
    <w:rsid w:val="00C81621"/>
    <w:rsid w:val="00C83802"/>
    <w:rsid w:val="00C87AA1"/>
    <w:rsid w:val="00C900F9"/>
    <w:rsid w:val="00C909A7"/>
    <w:rsid w:val="00C90AF3"/>
    <w:rsid w:val="00C917DE"/>
    <w:rsid w:val="00C9318C"/>
    <w:rsid w:val="00C94B71"/>
    <w:rsid w:val="00CA3F72"/>
    <w:rsid w:val="00CA5054"/>
    <w:rsid w:val="00CA737D"/>
    <w:rsid w:val="00CB04EA"/>
    <w:rsid w:val="00CB08B3"/>
    <w:rsid w:val="00CB0BC5"/>
    <w:rsid w:val="00CB16AE"/>
    <w:rsid w:val="00CB30E1"/>
    <w:rsid w:val="00CB6142"/>
    <w:rsid w:val="00CC0580"/>
    <w:rsid w:val="00CC250A"/>
    <w:rsid w:val="00CC6D49"/>
    <w:rsid w:val="00CC7B46"/>
    <w:rsid w:val="00CD112C"/>
    <w:rsid w:val="00CD11D0"/>
    <w:rsid w:val="00CD3EE2"/>
    <w:rsid w:val="00CD50D8"/>
    <w:rsid w:val="00CD6B7F"/>
    <w:rsid w:val="00CE55A9"/>
    <w:rsid w:val="00CE5A63"/>
    <w:rsid w:val="00CE5C49"/>
    <w:rsid w:val="00CE5FE6"/>
    <w:rsid w:val="00CE6558"/>
    <w:rsid w:val="00CF0E87"/>
    <w:rsid w:val="00CF4650"/>
    <w:rsid w:val="00CF483A"/>
    <w:rsid w:val="00CF4976"/>
    <w:rsid w:val="00CF5381"/>
    <w:rsid w:val="00CF5D80"/>
    <w:rsid w:val="00CF7B9D"/>
    <w:rsid w:val="00D023AC"/>
    <w:rsid w:val="00D02A1F"/>
    <w:rsid w:val="00D0337E"/>
    <w:rsid w:val="00D054E9"/>
    <w:rsid w:val="00D056B2"/>
    <w:rsid w:val="00D140B4"/>
    <w:rsid w:val="00D15723"/>
    <w:rsid w:val="00D169A1"/>
    <w:rsid w:val="00D2177E"/>
    <w:rsid w:val="00D22B10"/>
    <w:rsid w:val="00D23F5E"/>
    <w:rsid w:val="00D2420C"/>
    <w:rsid w:val="00D25084"/>
    <w:rsid w:val="00D27313"/>
    <w:rsid w:val="00D27750"/>
    <w:rsid w:val="00D27782"/>
    <w:rsid w:val="00D27F11"/>
    <w:rsid w:val="00D30043"/>
    <w:rsid w:val="00D3211F"/>
    <w:rsid w:val="00D337C4"/>
    <w:rsid w:val="00D356CF"/>
    <w:rsid w:val="00D37862"/>
    <w:rsid w:val="00D4416D"/>
    <w:rsid w:val="00D50D20"/>
    <w:rsid w:val="00D50F3C"/>
    <w:rsid w:val="00D55266"/>
    <w:rsid w:val="00D66B17"/>
    <w:rsid w:val="00D66C75"/>
    <w:rsid w:val="00D6720D"/>
    <w:rsid w:val="00D6759E"/>
    <w:rsid w:val="00D67F8A"/>
    <w:rsid w:val="00D72FF3"/>
    <w:rsid w:val="00D73338"/>
    <w:rsid w:val="00D760E6"/>
    <w:rsid w:val="00D76A92"/>
    <w:rsid w:val="00D800C8"/>
    <w:rsid w:val="00D810FF"/>
    <w:rsid w:val="00D835A0"/>
    <w:rsid w:val="00D84A76"/>
    <w:rsid w:val="00D84E77"/>
    <w:rsid w:val="00D96466"/>
    <w:rsid w:val="00DA2515"/>
    <w:rsid w:val="00DA49CB"/>
    <w:rsid w:val="00DA53D6"/>
    <w:rsid w:val="00DA6B4F"/>
    <w:rsid w:val="00DA7CA7"/>
    <w:rsid w:val="00DB7153"/>
    <w:rsid w:val="00DC0D9E"/>
    <w:rsid w:val="00DC22BF"/>
    <w:rsid w:val="00DC543B"/>
    <w:rsid w:val="00DC6694"/>
    <w:rsid w:val="00DD25E3"/>
    <w:rsid w:val="00DD3A5A"/>
    <w:rsid w:val="00DD3F56"/>
    <w:rsid w:val="00DE10FA"/>
    <w:rsid w:val="00DE16BA"/>
    <w:rsid w:val="00DE743B"/>
    <w:rsid w:val="00DE750F"/>
    <w:rsid w:val="00DF347F"/>
    <w:rsid w:val="00DF6619"/>
    <w:rsid w:val="00DF6820"/>
    <w:rsid w:val="00E00983"/>
    <w:rsid w:val="00E01BFD"/>
    <w:rsid w:val="00E0688F"/>
    <w:rsid w:val="00E070CA"/>
    <w:rsid w:val="00E07E36"/>
    <w:rsid w:val="00E15AD1"/>
    <w:rsid w:val="00E15C6A"/>
    <w:rsid w:val="00E248D5"/>
    <w:rsid w:val="00E32D93"/>
    <w:rsid w:val="00E3424D"/>
    <w:rsid w:val="00E379E5"/>
    <w:rsid w:val="00E45284"/>
    <w:rsid w:val="00E600EA"/>
    <w:rsid w:val="00E643AB"/>
    <w:rsid w:val="00E65595"/>
    <w:rsid w:val="00E65989"/>
    <w:rsid w:val="00E72530"/>
    <w:rsid w:val="00E74803"/>
    <w:rsid w:val="00E75152"/>
    <w:rsid w:val="00E75451"/>
    <w:rsid w:val="00E770CE"/>
    <w:rsid w:val="00E8247E"/>
    <w:rsid w:val="00E84604"/>
    <w:rsid w:val="00E8763A"/>
    <w:rsid w:val="00E91D60"/>
    <w:rsid w:val="00E9200A"/>
    <w:rsid w:val="00E93403"/>
    <w:rsid w:val="00E937EE"/>
    <w:rsid w:val="00E9417A"/>
    <w:rsid w:val="00EB2E83"/>
    <w:rsid w:val="00EB3A47"/>
    <w:rsid w:val="00EC3E3D"/>
    <w:rsid w:val="00EC3E80"/>
    <w:rsid w:val="00EC493D"/>
    <w:rsid w:val="00ED07D4"/>
    <w:rsid w:val="00ED46EA"/>
    <w:rsid w:val="00ED545F"/>
    <w:rsid w:val="00ED57B2"/>
    <w:rsid w:val="00EE187F"/>
    <w:rsid w:val="00EE2660"/>
    <w:rsid w:val="00EE3FCB"/>
    <w:rsid w:val="00EE489E"/>
    <w:rsid w:val="00EE6394"/>
    <w:rsid w:val="00EE78BE"/>
    <w:rsid w:val="00EF1D21"/>
    <w:rsid w:val="00EF26F6"/>
    <w:rsid w:val="00EF367C"/>
    <w:rsid w:val="00EF4830"/>
    <w:rsid w:val="00EF506D"/>
    <w:rsid w:val="00EF5E87"/>
    <w:rsid w:val="00EF64FF"/>
    <w:rsid w:val="00F00C57"/>
    <w:rsid w:val="00F01410"/>
    <w:rsid w:val="00F01FEF"/>
    <w:rsid w:val="00F05A35"/>
    <w:rsid w:val="00F06D05"/>
    <w:rsid w:val="00F101CA"/>
    <w:rsid w:val="00F1021B"/>
    <w:rsid w:val="00F12ABA"/>
    <w:rsid w:val="00F13A43"/>
    <w:rsid w:val="00F140C2"/>
    <w:rsid w:val="00F1443E"/>
    <w:rsid w:val="00F15290"/>
    <w:rsid w:val="00F17A4E"/>
    <w:rsid w:val="00F20A16"/>
    <w:rsid w:val="00F20DE3"/>
    <w:rsid w:val="00F23147"/>
    <w:rsid w:val="00F25EE6"/>
    <w:rsid w:val="00F25F9B"/>
    <w:rsid w:val="00F30874"/>
    <w:rsid w:val="00F3159A"/>
    <w:rsid w:val="00F343E4"/>
    <w:rsid w:val="00F34B3A"/>
    <w:rsid w:val="00F353D9"/>
    <w:rsid w:val="00F36445"/>
    <w:rsid w:val="00F36FD7"/>
    <w:rsid w:val="00F40896"/>
    <w:rsid w:val="00F414C6"/>
    <w:rsid w:val="00F41EE2"/>
    <w:rsid w:val="00F42A9D"/>
    <w:rsid w:val="00F4333C"/>
    <w:rsid w:val="00F44DB3"/>
    <w:rsid w:val="00F45029"/>
    <w:rsid w:val="00F45858"/>
    <w:rsid w:val="00F471D6"/>
    <w:rsid w:val="00F50784"/>
    <w:rsid w:val="00F51233"/>
    <w:rsid w:val="00F54BB9"/>
    <w:rsid w:val="00F551A6"/>
    <w:rsid w:val="00F62317"/>
    <w:rsid w:val="00F641D2"/>
    <w:rsid w:val="00F64317"/>
    <w:rsid w:val="00F66EBF"/>
    <w:rsid w:val="00F670BB"/>
    <w:rsid w:val="00F67B35"/>
    <w:rsid w:val="00F74539"/>
    <w:rsid w:val="00F75448"/>
    <w:rsid w:val="00F75D3B"/>
    <w:rsid w:val="00F765FC"/>
    <w:rsid w:val="00F827AF"/>
    <w:rsid w:val="00F8475A"/>
    <w:rsid w:val="00F86C25"/>
    <w:rsid w:val="00F87155"/>
    <w:rsid w:val="00F94BAF"/>
    <w:rsid w:val="00F95329"/>
    <w:rsid w:val="00F95F7F"/>
    <w:rsid w:val="00F96774"/>
    <w:rsid w:val="00F97FE2"/>
    <w:rsid w:val="00FA0F4A"/>
    <w:rsid w:val="00FA0F97"/>
    <w:rsid w:val="00FA45AA"/>
    <w:rsid w:val="00FA7144"/>
    <w:rsid w:val="00FB5FF3"/>
    <w:rsid w:val="00FB62BB"/>
    <w:rsid w:val="00FB6F61"/>
    <w:rsid w:val="00FB767C"/>
    <w:rsid w:val="00FB7FA6"/>
    <w:rsid w:val="00FC015F"/>
    <w:rsid w:val="00FC4B46"/>
    <w:rsid w:val="00FC6BCC"/>
    <w:rsid w:val="00FD00E1"/>
    <w:rsid w:val="00FD1DD8"/>
    <w:rsid w:val="00FD3A33"/>
    <w:rsid w:val="00FD6194"/>
    <w:rsid w:val="00FD6A1F"/>
    <w:rsid w:val="00FE0061"/>
    <w:rsid w:val="00FE0863"/>
    <w:rsid w:val="00FE2034"/>
    <w:rsid w:val="00FE35F0"/>
    <w:rsid w:val="00FF19B4"/>
    <w:rsid w:val="00FF1F6C"/>
    <w:rsid w:val="00FF407D"/>
    <w:rsid w:val="00FF4156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CB08B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CB08B3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12967</TotalTime>
  <Pages>2</Pages>
  <Words>221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623</cp:revision>
  <cp:lastPrinted>2025-03-12T15:36:00Z</cp:lastPrinted>
  <dcterms:created xsi:type="dcterms:W3CDTF">2025-02-04T05:43:00Z</dcterms:created>
  <dcterms:modified xsi:type="dcterms:W3CDTF">2025-04-06T20:49:00Z</dcterms:modified>
</cp:coreProperties>
</file>