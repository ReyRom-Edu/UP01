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8BB033F" w:rsidR="00FA45AA" w:rsidRPr="00E94FD9" w:rsidRDefault="007009E7" w:rsidP="00C01869">
      <w:pPr>
        <w:pStyle w:val="10"/>
        <w:tabs>
          <w:tab w:val="clear" w:pos="709"/>
        </w:tabs>
        <w:rPr>
          <w:lang w:val="en-US"/>
        </w:rPr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295B4A">
        <w:t>5</w:t>
      </w:r>
      <w:r w:rsidR="0006536C">
        <w:t>-6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62FCE060" w:rsidR="004725CA" w:rsidRPr="00F45029" w:rsidRDefault="00FB6F61" w:rsidP="004A4D65">
      <w:pPr>
        <w:pStyle w:val="2"/>
      </w:pPr>
      <w:r w:rsidRPr="00F45029">
        <w:t xml:space="preserve">Изучить </w:t>
      </w:r>
      <w:r w:rsidR="0006536C">
        <w:t>закрепить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0D82CED" w14:textId="532D83E9" w:rsidR="005C0014" w:rsidRPr="005C0014" w:rsidRDefault="006C2A82" w:rsidP="00E94FD9">
      <w:pPr>
        <w:pStyle w:val="2"/>
      </w:pPr>
      <w:r>
        <w:t xml:space="preserve">Получение доступа к </w:t>
      </w:r>
      <w:r>
        <w:rPr>
          <w:lang w:val="en-US"/>
        </w:rPr>
        <w:t>API</w:t>
      </w:r>
    </w:p>
    <w:p w14:paraId="39827A7D" w14:textId="390646D5" w:rsidR="002D15C1" w:rsidRPr="005C0014" w:rsidRDefault="002D15C1" w:rsidP="006C2A82">
      <w:pPr>
        <w:pStyle w:val="2"/>
        <w:numPr>
          <w:ilvl w:val="2"/>
          <w:numId w:val="6"/>
        </w:numPr>
      </w:pPr>
      <w:r>
        <w:t xml:space="preserve">Зарегистрируйтесь на сайте </w:t>
      </w:r>
      <w:r>
        <w:rPr>
          <w:lang w:val="en-US"/>
        </w:rPr>
        <w:t>OpenWeather</w:t>
      </w:r>
      <w:r w:rsidR="005C0014">
        <w:rPr>
          <w:lang w:val="en-US"/>
        </w:rPr>
        <w:t>Api</w:t>
      </w:r>
    </w:p>
    <w:p w14:paraId="17231C6D" w14:textId="1526EF0F" w:rsidR="005C0014" w:rsidRPr="002D15C1" w:rsidRDefault="003136EC" w:rsidP="005C0014">
      <w:pPr>
        <w:pStyle w:val="2"/>
        <w:numPr>
          <w:ilvl w:val="2"/>
          <w:numId w:val="6"/>
        </w:numPr>
      </w:pPr>
      <w:r>
        <w:t xml:space="preserve">Перейдите </w:t>
      </w:r>
      <w:r w:rsidR="00103E1E">
        <w:t>в профиль пользователя</w:t>
      </w:r>
      <w:r w:rsidR="00947639">
        <w:t xml:space="preserve"> и скопируйте себе </w:t>
      </w:r>
      <w:r w:rsidR="00F407AD">
        <w:rPr>
          <w:lang w:val="en-US"/>
        </w:rPr>
        <w:t>Api</w:t>
      </w:r>
      <w:r w:rsidR="006D5F11">
        <w:t>-ключ</w:t>
      </w:r>
    </w:p>
    <w:p w14:paraId="050E72E0" w14:textId="4E0539AD" w:rsidR="00D83684" w:rsidRPr="00E94FD9" w:rsidRDefault="005711CD" w:rsidP="00E94FD9">
      <w:pPr>
        <w:pStyle w:val="2"/>
      </w:pPr>
      <w:r w:rsidRPr="00C111CE">
        <w:t xml:space="preserve">Создайте новый проект </w:t>
      </w:r>
      <w:r w:rsidRPr="00E94FD9">
        <w:rPr>
          <w:lang w:val="en-US"/>
        </w:rPr>
        <w:t>Avalonia</w:t>
      </w:r>
    </w:p>
    <w:p w14:paraId="7521A065" w14:textId="2D714618" w:rsidR="00E94FD9" w:rsidRDefault="006D5F11" w:rsidP="006D5F11">
      <w:pPr>
        <w:pStyle w:val="2"/>
        <w:numPr>
          <w:ilvl w:val="2"/>
          <w:numId w:val="6"/>
        </w:numPr>
      </w:pPr>
      <w:r>
        <w:t xml:space="preserve">Создайте класс </w:t>
      </w:r>
      <w:r>
        <w:rPr>
          <w:lang w:val="en-US"/>
        </w:rPr>
        <w:t>WeatherService</w:t>
      </w:r>
      <w:r w:rsidR="00357F6C" w:rsidRPr="00357F6C">
        <w:t xml:space="preserve">. </w:t>
      </w:r>
      <w:r w:rsidR="00357F6C">
        <w:t>В классе определите метод</w:t>
      </w:r>
      <w:r w:rsidR="00E90793">
        <w:t>:</w:t>
      </w:r>
    </w:p>
    <w:p w14:paraId="49D22ABD" w14:textId="3EF94E62" w:rsidR="00135FF3" w:rsidRDefault="00CE0C46" w:rsidP="00135FF3">
      <w:r>
        <w:t xml:space="preserve">метод на основе </w:t>
      </w:r>
      <w:r>
        <w:t>названия</w:t>
      </w:r>
      <w:r>
        <w:t xml:space="preserve"> города осуществляет запрос к </w:t>
      </w:r>
      <w:r w:rsidRPr="000555EB">
        <w:t xml:space="preserve">Current weather </w:t>
      </w:r>
      <w:r w:rsidRPr="00135FF3">
        <w:rPr>
          <w:lang w:val="en-US"/>
        </w:rPr>
        <w:t>Api</w:t>
      </w:r>
      <w:r>
        <w:t xml:space="preserve"> (</w:t>
      </w:r>
      <w:hyperlink r:id="rId7" w:history="1">
        <w:r w:rsidR="00713DBB" w:rsidRPr="00CA1442">
          <w:rPr>
            <w:rStyle w:val="af5"/>
          </w:rPr>
          <w:t>https://openweathermap.org/current#name</w:t>
        </w:r>
      </w:hyperlink>
      <w:r>
        <w:t>) и получает информацию о текущей погоде</w:t>
      </w:r>
    </w:p>
    <w:p w14:paraId="4480151B" w14:textId="4B7D8FC0" w:rsidR="00630BBD" w:rsidRDefault="00B31BE9" w:rsidP="00B31BE9">
      <w:pPr>
        <w:pStyle w:val="2"/>
        <w:numPr>
          <w:ilvl w:val="2"/>
          <w:numId w:val="6"/>
        </w:numPr>
      </w:pPr>
      <w:r>
        <w:t xml:space="preserve">Реализуйте десериализацию данных полученных от </w:t>
      </w:r>
      <w:r>
        <w:rPr>
          <w:lang w:val="en-US"/>
        </w:rPr>
        <w:t>Api</w:t>
      </w:r>
    </w:p>
    <w:p w14:paraId="585E28D1" w14:textId="6EB00C81" w:rsidR="005232EF" w:rsidRDefault="008A2AF7" w:rsidP="005232EF">
      <w:pPr>
        <w:pStyle w:val="2"/>
      </w:pPr>
      <w:r>
        <w:t>Внедрение зависимостей</w:t>
      </w:r>
    </w:p>
    <w:p w14:paraId="743B0508" w14:textId="205F7FBF" w:rsidR="005232EF" w:rsidRPr="00E23273" w:rsidRDefault="008A2AF7" w:rsidP="005232EF">
      <w:pPr>
        <w:pStyle w:val="2"/>
        <w:numPr>
          <w:ilvl w:val="2"/>
          <w:numId w:val="6"/>
        </w:numPr>
        <w:rPr>
          <w:lang w:val="en-US"/>
        </w:rPr>
      </w:pPr>
      <w:r>
        <w:t>Установите</w:t>
      </w:r>
      <w:r w:rsidRPr="00E23273">
        <w:rPr>
          <w:lang w:val="en-US"/>
        </w:rPr>
        <w:t xml:space="preserve"> </w:t>
      </w:r>
      <w:r>
        <w:rPr>
          <w:lang w:val="en-US"/>
        </w:rPr>
        <w:t>nuget-</w:t>
      </w:r>
      <w:r>
        <w:t>пакет</w:t>
      </w:r>
      <w:r w:rsidRPr="00E23273">
        <w:rPr>
          <w:lang w:val="en-US"/>
        </w:rPr>
        <w:t xml:space="preserve"> </w:t>
      </w:r>
      <w:r w:rsidR="005232EF" w:rsidRPr="00E23273">
        <w:rPr>
          <w:lang w:val="en-US"/>
        </w:rPr>
        <w:t>Microsoft.Extensions.DependencyInjection</w:t>
      </w:r>
      <w:r w:rsidR="00E23273" w:rsidRPr="00E23273">
        <w:rPr>
          <w:lang w:val="en-US"/>
        </w:rPr>
        <w:t>.</w:t>
      </w:r>
    </w:p>
    <w:p w14:paraId="344FCB67" w14:textId="30D864B3" w:rsidR="005232EF" w:rsidRDefault="002E4C11" w:rsidP="00B31BE9">
      <w:pPr>
        <w:pStyle w:val="2"/>
        <w:numPr>
          <w:ilvl w:val="2"/>
          <w:numId w:val="6"/>
        </w:numPr>
      </w:pPr>
      <w:r>
        <w:t xml:space="preserve">В </w:t>
      </w:r>
      <w:r w:rsidR="0082474A">
        <w:t xml:space="preserve">класс </w:t>
      </w:r>
      <w:r w:rsidR="0082474A">
        <w:rPr>
          <w:lang w:val="en-US"/>
        </w:rPr>
        <w:t>App</w:t>
      </w:r>
      <w:r w:rsidR="0082474A" w:rsidRPr="0082474A">
        <w:t xml:space="preserve"> </w:t>
      </w:r>
      <w:r w:rsidR="0082474A">
        <w:t>добавьте публичное статическое свойство</w:t>
      </w:r>
      <w:r w:rsidR="00F130F9">
        <w:t xml:space="preserve"> </w:t>
      </w:r>
      <w:r w:rsidR="00E76222" w:rsidRPr="00E76222">
        <w:t>Services</w:t>
      </w:r>
      <w:r w:rsidR="0082474A">
        <w:t xml:space="preserve"> типа </w:t>
      </w:r>
      <w:r w:rsidR="00154C8C" w:rsidRPr="00154C8C">
        <w:t>ServiceProvider</w:t>
      </w:r>
    </w:p>
    <w:p w14:paraId="611D9F63" w14:textId="22A4B724" w:rsidR="00154C8C" w:rsidRDefault="00E76222" w:rsidP="00B31BE9">
      <w:pPr>
        <w:pStyle w:val="2"/>
        <w:numPr>
          <w:ilvl w:val="2"/>
          <w:numId w:val="6"/>
        </w:numPr>
      </w:pPr>
      <w:r>
        <w:t xml:space="preserve">Создайте коллекцию сервисов и добавьте в нее </w:t>
      </w:r>
      <w:bookmarkStart w:id="0" w:name="_Hlk193142429"/>
      <w:r w:rsidR="00873E99">
        <w:rPr>
          <w:lang w:val="en-US"/>
        </w:rPr>
        <w:t>WeatherService</w:t>
      </w:r>
      <w:bookmarkEnd w:id="0"/>
    </w:p>
    <w:p w14:paraId="4B6CDAB8" w14:textId="76E4C443" w:rsidR="00873E99" w:rsidRPr="006C03F9" w:rsidRDefault="00873E99" w:rsidP="006C03F9">
      <w:pPr>
        <w:pStyle w:val="ad"/>
        <w:rPr>
          <w:highlight w:val="white"/>
          <w:lang w:val="ru-RU"/>
        </w:rPr>
      </w:pPr>
      <w:r w:rsidRPr="00873E99">
        <w:rPr>
          <w:color w:val="0000FF"/>
          <w:highlight w:val="white"/>
        </w:rPr>
        <w:t>var</w:t>
      </w:r>
      <w:r w:rsidRPr="00873E99">
        <w:rPr>
          <w:highlight w:val="white"/>
        </w:rPr>
        <w:t xml:space="preserve"> collection = </w:t>
      </w:r>
      <w:r w:rsidRPr="00873E99">
        <w:rPr>
          <w:color w:val="0000FF"/>
          <w:highlight w:val="white"/>
        </w:rPr>
        <w:t>new</w:t>
      </w:r>
      <w:r w:rsidRPr="00873E99">
        <w:rPr>
          <w:highlight w:val="white"/>
        </w:rPr>
        <w:t xml:space="preserve"> </w:t>
      </w:r>
      <w:r w:rsidRPr="00873E99">
        <w:rPr>
          <w:color w:val="2B91AF"/>
          <w:highlight w:val="white"/>
        </w:rPr>
        <w:t>ServiceCollection</w:t>
      </w:r>
      <w:r w:rsidRPr="00873E99">
        <w:rPr>
          <w:highlight w:val="white"/>
        </w:rPr>
        <w:t>();</w:t>
      </w:r>
    </w:p>
    <w:p w14:paraId="45BC8C8D" w14:textId="2EF330F1" w:rsidR="00873E99" w:rsidRDefault="00873E99" w:rsidP="006C03F9">
      <w:pPr>
        <w:pStyle w:val="ad"/>
        <w:rPr>
          <w:lang w:val="ru-RU"/>
        </w:rPr>
      </w:pPr>
      <w:r w:rsidRPr="00873E99">
        <w:rPr>
          <w:highlight w:val="white"/>
        </w:rPr>
        <w:t>collection.AddSingleton&lt;</w:t>
      </w:r>
      <w:r w:rsidRPr="00873E99">
        <w:rPr>
          <w:color w:val="2B91AF"/>
          <w:highlight w:val="white"/>
          <w:lang w:val="ru-RU"/>
        </w:rPr>
        <w:t>WeatherService</w:t>
      </w:r>
      <w:r w:rsidRPr="00873E99">
        <w:rPr>
          <w:highlight w:val="white"/>
        </w:rPr>
        <w:t>&gt;();</w:t>
      </w:r>
    </w:p>
    <w:p w14:paraId="6B17C696" w14:textId="25454440" w:rsidR="00873E99" w:rsidRDefault="006C03F9" w:rsidP="00873E99">
      <w:pPr>
        <w:pStyle w:val="ad"/>
        <w:rPr>
          <w:lang w:val="ru-RU"/>
        </w:rPr>
      </w:pPr>
      <w:r w:rsidRPr="006C03F9">
        <w:rPr>
          <w:lang w:val="ru-RU"/>
        </w:rPr>
        <w:t>Services = collection.BuildServiceProvider();</w:t>
      </w:r>
    </w:p>
    <w:p w14:paraId="17337F3E" w14:textId="78C524B5" w:rsidR="006C03F9" w:rsidRPr="00D00706" w:rsidRDefault="00431959" w:rsidP="006C03F9">
      <w:pPr>
        <w:pStyle w:val="2"/>
        <w:numPr>
          <w:ilvl w:val="2"/>
          <w:numId w:val="6"/>
        </w:numPr>
      </w:pPr>
      <w:r>
        <w:t xml:space="preserve">Создайте конструктор с параметром </w:t>
      </w:r>
      <w:r w:rsidRPr="00431959">
        <w:rPr>
          <w:highlight w:val="white"/>
        </w:rPr>
        <w:t>WeatherService</w:t>
      </w:r>
      <w:r w:rsidRPr="00194BED">
        <w:t xml:space="preserve"> </w:t>
      </w:r>
      <w:r w:rsidR="00194BED">
        <w:t>в</w:t>
      </w:r>
      <w:r w:rsidR="00194BED" w:rsidRPr="00194BED">
        <w:t xml:space="preserve"> </w:t>
      </w:r>
      <w:r w:rsidR="00194BED">
        <w:t xml:space="preserve">классе </w:t>
      </w:r>
      <w:r w:rsidR="00B72FE2">
        <w:rPr>
          <w:lang w:val="en-US"/>
        </w:rPr>
        <w:t>ViewM</w:t>
      </w:r>
      <w:r w:rsidR="003535B3">
        <w:rPr>
          <w:lang w:val="en-US"/>
        </w:rPr>
        <w:t>o</w:t>
      </w:r>
      <w:r w:rsidR="00B72FE2">
        <w:rPr>
          <w:lang w:val="en-US"/>
        </w:rPr>
        <w:t>del</w:t>
      </w:r>
      <w:r w:rsidR="00B72FE2" w:rsidRPr="00B72FE2">
        <w:t xml:space="preserve"> </w:t>
      </w:r>
      <w:r w:rsidR="00B72FE2">
        <w:t>для страницы вашего приложения.</w:t>
      </w:r>
    </w:p>
    <w:p w14:paraId="42E98E87" w14:textId="3D9180AF" w:rsidR="00D00706" w:rsidRDefault="003D35EE" w:rsidP="006C03F9">
      <w:pPr>
        <w:pStyle w:val="2"/>
        <w:numPr>
          <w:ilvl w:val="2"/>
          <w:numId w:val="6"/>
        </w:numPr>
      </w:pPr>
      <w:r>
        <w:t xml:space="preserve">Также добавьте </w:t>
      </w:r>
      <w:r w:rsidR="00BF38AE">
        <w:t xml:space="preserve">в сервисы </w:t>
      </w:r>
      <w:r w:rsidR="00BF38AE">
        <w:rPr>
          <w:lang w:val="en-US"/>
        </w:rPr>
        <w:t>ViewModel</w:t>
      </w:r>
      <w:r w:rsidR="00BF38AE" w:rsidRPr="00BF38AE">
        <w:t xml:space="preserve"> </w:t>
      </w:r>
      <w:r w:rsidR="00BF38AE">
        <w:t>вашей страницы.</w:t>
      </w:r>
    </w:p>
    <w:p w14:paraId="1296DBD7" w14:textId="793947C0" w:rsidR="00D44909" w:rsidRPr="00CC4441" w:rsidRDefault="00B97F02" w:rsidP="00B97F02">
      <w:pPr>
        <w:pStyle w:val="2"/>
        <w:numPr>
          <w:ilvl w:val="0"/>
          <w:numId w:val="0"/>
        </w:numPr>
        <w:ind w:left="567"/>
      </w:pPr>
      <w:r>
        <w:t xml:space="preserve">Теперь вы можете создать </w:t>
      </w:r>
      <w:r>
        <w:rPr>
          <w:lang w:val="en-US"/>
        </w:rPr>
        <w:t>ViewModel</w:t>
      </w:r>
      <w:r w:rsidRPr="00B97F02">
        <w:t xml:space="preserve"> </w:t>
      </w:r>
      <w:r>
        <w:t>при помощи</w:t>
      </w:r>
    </w:p>
    <w:p w14:paraId="04E45D74" w14:textId="0280645C" w:rsidR="00BF38AE" w:rsidRPr="00D44909" w:rsidRDefault="00B97F02" w:rsidP="00D44909">
      <w:pPr>
        <w:pStyle w:val="ad"/>
        <w:rPr>
          <w:lang w:val="ru-RU"/>
        </w:rPr>
      </w:pPr>
      <w:r w:rsidRPr="00D44909">
        <w:t>App</w:t>
      </w:r>
      <w:r w:rsidRPr="00D44909">
        <w:rPr>
          <w:lang w:val="ru-RU"/>
        </w:rPr>
        <w:t>.</w:t>
      </w:r>
      <w:r w:rsidRPr="00D44909">
        <w:t>Services</w:t>
      </w:r>
      <w:r w:rsidRPr="00D44909">
        <w:rPr>
          <w:lang w:val="ru-RU"/>
        </w:rPr>
        <w:t>.</w:t>
      </w:r>
      <w:r w:rsidR="00D44909" w:rsidRPr="00D44909">
        <w:t>GetRequiredService</w:t>
      </w:r>
      <w:r w:rsidR="00D44909" w:rsidRPr="00D44909">
        <w:rPr>
          <w:lang w:val="ru-RU"/>
        </w:rPr>
        <w:t>&lt;</w:t>
      </w:r>
      <w:r w:rsidR="00D44909" w:rsidRPr="00D44909">
        <w:t>ИмяViewModel</w:t>
      </w:r>
      <w:r w:rsidR="00D44909" w:rsidRPr="00D44909">
        <w:rPr>
          <w:lang w:val="ru-RU"/>
        </w:rPr>
        <w:t>&gt;();</w:t>
      </w:r>
    </w:p>
    <w:p w14:paraId="1CDB88EF" w14:textId="2A11C52D" w:rsidR="00F47887" w:rsidRDefault="00F47887" w:rsidP="000C0A33">
      <w:pPr>
        <w:pStyle w:val="2"/>
      </w:pPr>
      <w:r>
        <w:t>Отображение информации</w:t>
      </w:r>
    </w:p>
    <w:p w14:paraId="1DD4DE5F" w14:textId="25F4011D" w:rsidR="000C0A33" w:rsidRDefault="00371797" w:rsidP="00F47887">
      <w:pPr>
        <w:pStyle w:val="2"/>
        <w:numPr>
          <w:ilvl w:val="2"/>
          <w:numId w:val="6"/>
        </w:numPr>
      </w:pPr>
      <w:r>
        <w:t>Создайте</w:t>
      </w:r>
      <w:r w:rsidR="008C7707">
        <w:t xml:space="preserve"> страницу с полем ввода названия города </w:t>
      </w:r>
      <w:r w:rsidR="008F1B43">
        <w:t>и кнопкой. При нажатии на кнопку на странице отображается карточка с информацией о текущей погоде в городе.</w:t>
      </w:r>
    </w:p>
    <w:p w14:paraId="5B6AA976" w14:textId="16F1B439" w:rsidR="00F47887" w:rsidRDefault="00F47887" w:rsidP="00F47887">
      <w:pPr>
        <w:pStyle w:val="2"/>
        <w:numPr>
          <w:ilvl w:val="2"/>
          <w:numId w:val="6"/>
        </w:numPr>
      </w:pPr>
      <w:r>
        <w:t>Карточка должна содержать</w:t>
      </w:r>
      <w:r w:rsidR="00BB45F5">
        <w:t>:</w:t>
      </w:r>
    </w:p>
    <w:p w14:paraId="59762495" w14:textId="0B0F32BD" w:rsidR="00BB45F5" w:rsidRDefault="00BB45F5" w:rsidP="00BB45F5">
      <w:r>
        <w:t>- название города</w:t>
      </w:r>
    </w:p>
    <w:p w14:paraId="451A1BDC" w14:textId="11838924" w:rsidR="00BB45F5" w:rsidRDefault="00431A53" w:rsidP="00BB45F5">
      <w:r>
        <w:lastRenderedPageBreak/>
        <w:t>- описание погоды</w:t>
      </w:r>
    </w:p>
    <w:p w14:paraId="36B87F57" w14:textId="04B6773F" w:rsidR="00431A53" w:rsidRDefault="00431A53" w:rsidP="00BB45F5">
      <w:r>
        <w:t xml:space="preserve">- </w:t>
      </w:r>
      <w:r w:rsidR="004C6CCF">
        <w:t>иконку (</w:t>
      </w:r>
      <w:hyperlink r:id="rId8" w:history="1">
        <w:r w:rsidR="004C6CCF" w:rsidRPr="00CA1442">
          <w:rPr>
            <w:rStyle w:val="af5"/>
          </w:rPr>
          <w:t>https://openweathermap.org/weather-conditions#Icon-list</w:t>
        </w:r>
      </w:hyperlink>
      <w:r w:rsidR="004C6CCF">
        <w:t>)</w:t>
      </w:r>
    </w:p>
    <w:p w14:paraId="22EBAA53" w14:textId="13418491" w:rsidR="004C6CCF" w:rsidRDefault="004C6CCF" w:rsidP="00BB45F5">
      <w:r>
        <w:t xml:space="preserve">- </w:t>
      </w:r>
      <w:r w:rsidR="00206327">
        <w:t>температуру</w:t>
      </w:r>
    </w:p>
    <w:p w14:paraId="0E37480A" w14:textId="023F6F77" w:rsidR="00206327" w:rsidRDefault="00206327" w:rsidP="00BB45F5">
      <w:r>
        <w:t>- как ощущается температура</w:t>
      </w:r>
    </w:p>
    <w:p w14:paraId="676CDDB6" w14:textId="61EB4EED" w:rsidR="00206327" w:rsidRDefault="000D5214" w:rsidP="00BB45F5">
      <w:r>
        <w:t>- давление</w:t>
      </w:r>
    </w:p>
    <w:p w14:paraId="79874615" w14:textId="26E5EA1E" w:rsidR="000D5214" w:rsidRDefault="000D5214" w:rsidP="00BB45F5">
      <w:r>
        <w:t>- влажность</w:t>
      </w:r>
    </w:p>
    <w:p w14:paraId="5E743CDF" w14:textId="30F8CDB5" w:rsidR="000D5214" w:rsidRDefault="009A2929" w:rsidP="00BB45F5">
      <w:r>
        <w:t>- направление и скорость ветра</w:t>
      </w:r>
    </w:p>
    <w:p w14:paraId="52B6552F" w14:textId="0287694D" w:rsidR="008E38E4" w:rsidRDefault="008E38E4" w:rsidP="00BB45F5">
      <w:r>
        <w:t>- информацию о дожде / снеге / облачности</w:t>
      </w:r>
    </w:p>
    <w:p w14:paraId="538ADF9E" w14:textId="386B3F70" w:rsidR="00EC5F5A" w:rsidRDefault="00DA291E" w:rsidP="00EC5F5A">
      <w:pPr>
        <w:pStyle w:val="2"/>
      </w:pPr>
      <w:r>
        <w:t xml:space="preserve">Добавьте в класс </w:t>
      </w:r>
      <w:r>
        <w:rPr>
          <w:lang w:val="en-US"/>
        </w:rPr>
        <w:t>WeatherService</w:t>
      </w:r>
      <w:r>
        <w:t xml:space="preserve"> еще два метода:</w:t>
      </w:r>
    </w:p>
    <w:p w14:paraId="7E480FFE" w14:textId="77777777" w:rsidR="00135FF3" w:rsidRDefault="00135FF3" w:rsidP="00135FF3">
      <w:r>
        <w:t xml:space="preserve">- первый метод осуществляет </w:t>
      </w:r>
      <w:r w:rsidRPr="00135FF3">
        <w:rPr>
          <w:lang w:val="en-US"/>
        </w:rPr>
        <w:t>http</w:t>
      </w:r>
      <w:r w:rsidRPr="00C95402">
        <w:t>-</w:t>
      </w:r>
      <w:r>
        <w:t xml:space="preserve">запрос к </w:t>
      </w:r>
      <w:r w:rsidRPr="00135FF3">
        <w:rPr>
          <w:lang w:val="en-US"/>
        </w:rPr>
        <w:t>Geocoding</w:t>
      </w:r>
      <w:r w:rsidRPr="005A1A2D">
        <w:t xml:space="preserve"> </w:t>
      </w:r>
      <w:r w:rsidRPr="00135FF3">
        <w:rPr>
          <w:lang w:val="en-US"/>
        </w:rPr>
        <w:t>Api</w:t>
      </w:r>
      <w:r w:rsidRPr="005A1A2D">
        <w:t xml:space="preserve"> (</w:t>
      </w:r>
      <w:hyperlink r:id="rId9" w:history="1">
        <w:r w:rsidRPr="00330106">
          <w:rPr>
            <w:rStyle w:val="af5"/>
          </w:rPr>
          <w:t>https://openweathermap.org/api/geocoding-api</w:t>
        </w:r>
      </w:hyperlink>
      <w:r w:rsidRPr="005A1A2D">
        <w:t xml:space="preserve">) </w:t>
      </w:r>
      <w:r>
        <w:t>и по названию города получает его географические координаты</w:t>
      </w:r>
    </w:p>
    <w:p w14:paraId="377B07E1" w14:textId="37BF127D" w:rsidR="001F40D9" w:rsidRPr="00925993" w:rsidRDefault="00135FF3" w:rsidP="00925993">
      <w:r>
        <w:t xml:space="preserve">- второй метод на основе географических координат города осуществляет запрос к </w:t>
      </w:r>
      <w:r w:rsidRPr="000555EB">
        <w:t xml:space="preserve">Current weather </w:t>
      </w:r>
      <w:r w:rsidRPr="00135FF3">
        <w:rPr>
          <w:lang w:val="en-US"/>
        </w:rPr>
        <w:t>Api</w:t>
      </w:r>
      <w:r>
        <w:t xml:space="preserve"> (</w:t>
      </w:r>
      <w:hyperlink r:id="rId10" w:history="1">
        <w:r w:rsidRPr="00CA1442">
          <w:rPr>
            <w:rStyle w:val="af5"/>
          </w:rPr>
          <w:t>https://openweathermap.org/current</w:t>
        </w:r>
      </w:hyperlink>
      <w:r>
        <w:t>) и получает информацию о текущей погоде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26D65168" w14:textId="410C2F5A" w:rsidR="00D2177E" w:rsidRPr="003500DC" w:rsidRDefault="00FA45AA" w:rsidP="00F42F25">
      <w:pPr>
        <w:pStyle w:val="2"/>
      </w:pPr>
      <w:r w:rsidRPr="003500DC">
        <w:t>Цель работы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B80C7" w14:textId="77777777" w:rsidR="00D3297C" w:rsidRDefault="00D3297C" w:rsidP="006747A5">
      <w:r>
        <w:separator/>
      </w:r>
    </w:p>
  </w:endnote>
  <w:endnote w:type="continuationSeparator" w:id="0">
    <w:p w14:paraId="22704561" w14:textId="77777777" w:rsidR="00D3297C" w:rsidRDefault="00D3297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24F5" w14:textId="77777777" w:rsidR="00D3297C" w:rsidRDefault="00D3297C" w:rsidP="006747A5">
      <w:r>
        <w:separator/>
      </w:r>
    </w:p>
  </w:footnote>
  <w:footnote w:type="continuationSeparator" w:id="0">
    <w:p w14:paraId="2240A615" w14:textId="77777777" w:rsidR="00D3297C" w:rsidRDefault="00D3297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3333"/>
    <w:rsid w:val="0007503C"/>
    <w:rsid w:val="00082D0F"/>
    <w:rsid w:val="000839DF"/>
    <w:rsid w:val="00091DFA"/>
    <w:rsid w:val="000B513A"/>
    <w:rsid w:val="000C0A33"/>
    <w:rsid w:val="000C39E1"/>
    <w:rsid w:val="000C4184"/>
    <w:rsid w:val="000D5214"/>
    <w:rsid w:val="000D6282"/>
    <w:rsid w:val="000D6F54"/>
    <w:rsid w:val="000E0039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1972"/>
    <w:rsid w:val="00154C8C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4BE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6B6B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52D6"/>
    <w:rsid w:val="0020628C"/>
    <w:rsid w:val="00206327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827DC"/>
    <w:rsid w:val="00284533"/>
    <w:rsid w:val="00285413"/>
    <w:rsid w:val="00286C7F"/>
    <w:rsid w:val="00293EED"/>
    <w:rsid w:val="00295B4A"/>
    <w:rsid w:val="002A466E"/>
    <w:rsid w:val="002A65F8"/>
    <w:rsid w:val="002A71C5"/>
    <w:rsid w:val="002B410E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3929"/>
    <w:rsid w:val="003B70D7"/>
    <w:rsid w:val="003C74AA"/>
    <w:rsid w:val="003D35EE"/>
    <w:rsid w:val="003D4EF8"/>
    <w:rsid w:val="003D73A6"/>
    <w:rsid w:val="003D76AF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31910"/>
    <w:rsid w:val="0053368A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0BBD"/>
    <w:rsid w:val="00634C48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13DBB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5B9E"/>
    <w:rsid w:val="00840D63"/>
    <w:rsid w:val="00852C29"/>
    <w:rsid w:val="00855871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1B43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A11BD"/>
    <w:rsid w:val="009A2929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90841"/>
    <w:rsid w:val="00A9148C"/>
    <w:rsid w:val="00A91D54"/>
    <w:rsid w:val="00A94224"/>
    <w:rsid w:val="00A94701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31BE9"/>
    <w:rsid w:val="00B43A88"/>
    <w:rsid w:val="00B441E6"/>
    <w:rsid w:val="00B465C1"/>
    <w:rsid w:val="00B54F24"/>
    <w:rsid w:val="00B568CF"/>
    <w:rsid w:val="00B60BA9"/>
    <w:rsid w:val="00B63D98"/>
    <w:rsid w:val="00B6711F"/>
    <w:rsid w:val="00B71472"/>
    <w:rsid w:val="00B72FE2"/>
    <w:rsid w:val="00B77EB5"/>
    <w:rsid w:val="00B90452"/>
    <w:rsid w:val="00B904BB"/>
    <w:rsid w:val="00B95EA4"/>
    <w:rsid w:val="00B97F02"/>
    <w:rsid w:val="00BB45F5"/>
    <w:rsid w:val="00BB4AEF"/>
    <w:rsid w:val="00BE08FB"/>
    <w:rsid w:val="00BE465D"/>
    <w:rsid w:val="00BF38AE"/>
    <w:rsid w:val="00BF6607"/>
    <w:rsid w:val="00BF6F5F"/>
    <w:rsid w:val="00C01869"/>
    <w:rsid w:val="00C0520D"/>
    <w:rsid w:val="00C111CE"/>
    <w:rsid w:val="00C21426"/>
    <w:rsid w:val="00C275F5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250A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5AD1"/>
    <w:rsid w:val="00E15C6A"/>
    <w:rsid w:val="00E23273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763A"/>
    <w:rsid w:val="00E90793"/>
    <w:rsid w:val="00E91D60"/>
    <w:rsid w:val="00E9200A"/>
    <w:rsid w:val="00E93403"/>
    <w:rsid w:val="00E94FD9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weather-conditions#Icon-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#n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/geocoding-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1897</TotalTime>
  <Pages>2</Pages>
  <Words>308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472</cp:revision>
  <cp:lastPrinted>2025-03-12T15:36:00Z</cp:lastPrinted>
  <dcterms:created xsi:type="dcterms:W3CDTF">2025-02-04T05:43:00Z</dcterms:created>
  <dcterms:modified xsi:type="dcterms:W3CDTF">2025-03-17T19:28:00Z</dcterms:modified>
</cp:coreProperties>
</file>