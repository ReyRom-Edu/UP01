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F3C817" w14:textId="3A614E68" w:rsidR="00434A8B" w:rsidRPr="00434A8B" w:rsidRDefault="007009E7" w:rsidP="00434A8B">
      <w:pPr>
        <w:pStyle w:val="10"/>
        <w:tabs>
          <w:tab w:val="clear" w:pos="709"/>
        </w:tabs>
      </w:pPr>
      <w:r w:rsidRPr="00F45029">
        <w:t>Практическ</w:t>
      </w:r>
      <w:r w:rsidR="00783B79">
        <w:t>ая</w:t>
      </w:r>
      <w:r w:rsidR="00FA45AA" w:rsidRPr="00F45029">
        <w:t xml:space="preserve"> работ</w:t>
      </w:r>
      <w:r w:rsidR="00783B79">
        <w:t>а</w:t>
      </w:r>
      <w:r w:rsidR="00FA45AA" w:rsidRPr="00F45029">
        <w:t xml:space="preserve"> №</w:t>
      </w:r>
      <w:r w:rsidR="00672101">
        <w:t>2</w:t>
      </w:r>
      <w:r w:rsidR="004B5805">
        <w:t>1</w:t>
      </w:r>
      <w:r w:rsidR="00434A8B">
        <w:br/>
      </w:r>
      <w:r w:rsidR="00B23BB9" w:rsidRPr="00B23BB9">
        <w:t>Навигация по страницам</w:t>
      </w:r>
    </w:p>
    <w:p w14:paraId="3DE8D613" w14:textId="2380D3A9" w:rsidR="00FA45AA" w:rsidRPr="00F45029" w:rsidRDefault="00FA45AA" w:rsidP="00382EE2">
      <w:pPr>
        <w:pStyle w:val="1"/>
      </w:pPr>
      <w:r w:rsidRPr="00F45029">
        <w:t>Цель работы</w:t>
      </w:r>
    </w:p>
    <w:p w14:paraId="0CFC32E9" w14:textId="347C9444" w:rsidR="00FA45AA" w:rsidRPr="002248EC" w:rsidRDefault="00C42E00" w:rsidP="00382EE2">
      <w:pPr>
        <w:pStyle w:val="2"/>
      </w:pPr>
      <w:r w:rsidRPr="00C42E00">
        <w:t>Научиться выполнять навигацию по страницам приложения</w:t>
      </w:r>
      <w:r>
        <w:t xml:space="preserve"> </w:t>
      </w:r>
      <w:r w:rsidR="005819CC" w:rsidRPr="002248EC">
        <w:rPr>
          <w:lang w:val="en-US"/>
        </w:rPr>
        <w:t>Avalonia</w:t>
      </w:r>
      <w:r w:rsidR="005819CC" w:rsidRPr="002248EC">
        <w:t xml:space="preserve"> </w:t>
      </w:r>
      <w:r w:rsidR="005819CC" w:rsidRPr="002248EC">
        <w:rPr>
          <w:lang w:val="en-US"/>
        </w:rPr>
        <w:t>U</w:t>
      </w:r>
      <w:r>
        <w:rPr>
          <w:lang w:val="en-US"/>
        </w:rPr>
        <w:t>I</w:t>
      </w:r>
      <w:r w:rsidR="009043E4" w:rsidRPr="002248EC">
        <w:t>.</w:t>
      </w:r>
    </w:p>
    <w:p w14:paraId="4239D8D4" w14:textId="68D43D90" w:rsidR="00FA45AA" w:rsidRPr="00F45029" w:rsidRDefault="00FA45AA" w:rsidP="00382EE2">
      <w:pPr>
        <w:pStyle w:val="1"/>
      </w:pPr>
      <w:r w:rsidRPr="00F45029">
        <w:t>Литература</w:t>
      </w:r>
    </w:p>
    <w:p w14:paraId="7768CDD4" w14:textId="6B5FF629" w:rsidR="00FA45AA" w:rsidRPr="00F45029" w:rsidRDefault="00653D48" w:rsidP="00382EE2">
      <w:pPr>
        <w:pStyle w:val="2"/>
        <w:rPr>
          <w:lang w:val="en-US"/>
        </w:rPr>
      </w:pPr>
      <w:r w:rsidRPr="00F45029">
        <w:rPr>
          <w:lang w:val="en-US"/>
        </w:rPr>
        <w:t>Avalonia documentation</w:t>
      </w:r>
      <w:r w:rsidR="008E3D31" w:rsidRPr="00F45029">
        <w:rPr>
          <w:lang w:val="en-US"/>
        </w:rPr>
        <w:t xml:space="preserve"> – </w:t>
      </w:r>
      <w:r w:rsidR="008E3D31" w:rsidRPr="00F45029">
        <w:t>Текст</w:t>
      </w:r>
      <w:r w:rsidR="008E3D31" w:rsidRPr="00F45029">
        <w:rPr>
          <w:lang w:val="en-US"/>
        </w:rPr>
        <w:t xml:space="preserve"> : </w:t>
      </w:r>
      <w:r w:rsidR="008E3D31" w:rsidRPr="00F45029">
        <w:t>электронный</w:t>
      </w:r>
      <w:r w:rsidR="008E3D31" w:rsidRPr="00F45029">
        <w:rPr>
          <w:lang w:val="en-US"/>
        </w:rPr>
        <w:t xml:space="preserve"> // </w:t>
      </w:r>
      <w:r w:rsidR="00F45029" w:rsidRPr="00F45029">
        <w:rPr>
          <w:lang w:val="en-US"/>
        </w:rPr>
        <w:t>AvaloniaUI</w:t>
      </w:r>
      <w:r w:rsidR="008E3D31" w:rsidRPr="00F45029">
        <w:rPr>
          <w:lang w:val="en-US"/>
        </w:rPr>
        <w:t>, 202</w:t>
      </w:r>
      <w:r w:rsidR="00F45029" w:rsidRPr="00F45029">
        <w:rPr>
          <w:lang w:val="en-US"/>
        </w:rPr>
        <w:t>4</w:t>
      </w:r>
      <w:r w:rsidR="008E3D31" w:rsidRPr="00F45029">
        <w:rPr>
          <w:lang w:val="en-US"/>
        </w:rPr>
        <w:t xml:space="preserve">. – URL: </w:t>
      </w:r>
      <w:r w:rsidR="00B71472" w:rsidRPr="00F45029">
        <w:rPr>
          <w:lang w:val="en-US"/>
        </w:rPr>
        <w:t>https://docs.avaloniaui.net/</w:t>
      </w:r>
    </w:p>
    <w:p w14:paraId="0AAD396D" w14:textId="4E27E75C" w:rsidR="00FA45AA" w:rsidRPr="00F45029" w:rsidRDefault="00FA45AA" w:rsidP="00382EE2">
      <w:pPr>
        <w:pStyle w:val="1"/>
      </w:pPr>
      <w:r w:rsidRPr="00F45029">
        <w:t>Подготовка к работе</w:t>
      </w:r>
    </w:p>
    <w:p w14:paraId="3280C45E" w14:textId="59B7EB9E" w:rsidR="00FA45AA" w:rsidRPr="00F45029" w:rsidRDefault="00FA45AA" w:rsidP="00382EE2">
      <w:pPr>
        <w:pStyle w:val="2"/>
      </w:pPr>
      <w:r w:rsidRPr="00F45029">
        <w:t>Повторить теоретический материал (см.п.2).</w:t>
      </w:r>
    </w:p>
    <w:p w14:paraId="10FA25B7" w14:textId="0BE7D0BC" w:rsidR="00FA45AA" w:rsidRPr="00F45029" w:rsidRDefault="00FA45AA" w:rsidP="00382EE2">
      <w:pPr>
        <w:pStyle w:val="2"/>
      </w:pPr>
      <w:r w:rsidRPr="00F45029">
        <w:t>Изучить описание лабораторной работы.</w:t>
      </w:r>
    </w:p>
    <w:p w14:paraId="67858F9B" w14:textId="6F36D116" w:rsidR="00FA45AA" w:rsidRPr="00F45029" w:rsidRDefault="00FA45AA" w:rsidP="00382EE2">
      <w:pPr>
        <w:pStyle w:val="1"/>
      </w:pPr>
      <w:r w:rsidRPr="00F45029">
        <w:t>Основное оборудование</w:t>
      </w:r>
    </w:p>
    <w:p w14:paraId="09E31B02" w14:textId="2AF90053" w:rsidR="00FA45AA" w:rsidRPr="00F45029" w:rsidRDefault="00FA45AA" w:rsidP="00382EE2">
      <w:pPr>
        <w:pStyle w:val="2"/>
      </w:pPr>
      <w:r w:rsidRPr="00F45029">
        <w:t>Персональный компьютер.</w:t>
      </w:r>
    </w:p>
    <w:p w14:paraId="36A998BB" w14:textId="77777777" w:rsidR="002676DB" w:rsidRPr="00F45029" w:rsidRDefault="00FA45AA" w:rsidP="002676DB">
      <w:pPr>
        <w:pStyle w:val="1"/>
      </w:pPr>
      <w:r w:rsidRPr="00F45029">
        <w:t>Задание</w:t>
      </w:r>
    </w:p>
    <w:p w14:paraId="33C74199" w14:textId="77777777" w:rsidR="0089358A" w:rsidRPr="0089358A" w:rsidRDefault="0089358A" w:rsidP="0089358A">
      <w:pPr>
        <w:pStyle w:val="2"/>
      </w:pPr>
      <w:r w:rsidRPr="0089358A">
        <w:rPr>
          <w:highlight w:val="white"/>
        </w:rPr>
        <w:t>ViewLocator</w:t>
      </w:r>
      <w:r w:rsidRPr="0089358A">
        <w:rPr>
          <w:color w:val="000000"/>
          <w:highlight w:val="white"/>
        </w:rPr>
        <w:t xml:space="preserve"> </w:t>
      </w:r>
    </w:p>
    <w:p w14:paraId="327B1E1B" w14:textId="38DDE5D7" w:rsidR="0089358A" w:rsidRDefault="0089358A" w:rsidP="0089358A">
      <w:pPr>
        <w:pStyle w:val="2"/>
        <w:numPr>
          <w:ilvl w:val="2"/>
          <w:numId w:val="6"/>
        </w:numPr>
      </w:pPr>
      <w:r>
        <w:t>Создайте в корне проекта класс со следующим содержимым:</w:t>
      </w:r>
    </w:p>
    <w:p w14:paraId="383ECECC" w14:textId="77777777" w:rsidR="0089358A" w:rsidRPr="00EE6394" w:rsidRDefault="0089358A" w:rsidP="0089358A">
      <w:pPr>
        <w:pStyle w:val="ad"/>
        <w:rPr>
          <w:highlight w:val="white"/>
        </w:rPr>
      </w:pPr>
      <w:r w:rsidRPr="00EE6394">
        <w:rPr>
          <w:color w:val="0000FF"/>
          <w:highlight w:val="white"/>
        </w:rPr>
        <w:t>public</w:t>
      </w:r>
      <w:r w:rsidRPr="00EE6394">
        <w:rPr>
          <w:color w:val="000000"/>
          <w:highlight w:val="white"/>
        </w:rPr>
        <w:t xml:space="preserve"> </w:t>
      </w:r>
      <w:r w:rsidRPr="00EE6394">
        <w:rPr>
          <w:color w:val="0000FF"/>
          <w:highlight w:val="white"/>
        </w:rPr>
        <w:t>class</w:t>
      </w:r>
      <w:r w:rsidRPr="00EE6394">
        <w:rPr>
          <w:color w:val="000000"/>
          <w:highlight w:val="white"/>
        </w:rPr>
        <w:t xml:space="preserve"> </w:t>
      </w:r>
      <w:r w:rsidRPr="00EE6394">
        <w:rPr>
          <w:highlight w:val="white"/>
        </w:rPr>
        <w:t>ViewLocator</w:t>
      </w:r>
      <w:r w:rsidRPr="00EE6394">
        <w:rPr>
          <w:color w:val="000000"/>
          <w:highlight w:val="white"/>
        </w:rPr>
        <w:t xml:space="preserve"> : </w:t>
      </w:r>
      <w:r w:rsidRPr="00EE6394">
        <w:rPr>
          <w:highlight w:val="white"/>
        </w:rPr>
        <w:t>IDataTemplate</w:t>
      </w:r>
    </w:p>
    <w:p w14:paraId="5C902B8B" w14:textId="77777777" w:rsidR="0089358A" w:rsidRPr="00EE6394" w:rsidRDefault="0089358A" w:rsidP="0089358A">
      <w:pPr>
        <w:pStyle w:val="ad"/>
        <w:rPr>
          <w:color w:val="000000"/>
          <w:highlight w:val="white"/>
        </w:rPr>
      </w:pPr>
      <w:r w:rsidRPr="00EE6394">
        <w:rPr>
          <w:color w:val="000000"/>
          <w:highlight w:val="white"/>
        </w:rPr>
        <w:t>{</w:t>
      </w:r>
    </w:p>
    <w:p w14:paraId="21E35F9F" w14:textId="77777777" w:rsidR="0089358A" w:rsidRPr="008F4996" w:rsidRDefault="0089358A" w:rsidP="0089358A">
      <w:pPr>
        <w:pStyle w:val="ad"/>
        <w:rPr>
          <w:color w:val="000000"/>
          <w:highlight w:val="white"/>
        </w:rPr>
      </w:pPr>
      <w:r w:rsidRPr="008F4996">
        <w:rPr>
          <w:color w:val="000000"/>
          <w:highlight w:val="white"/>
        </w:rPr>
        <w:tab/>
      </w:r>
      <w:r w:rsidRPr="00EE6394">
        <w:rPr>
          <w:color w:val="0000FF"/>
          <w:highlight w:val="white"/>
        </w:rPr>
        <w:t>public</w:t>
      </w:r>
      <w:r w:rsidRPr="00EE6394">
        <w:rPr>
          <w:color w:val="000000"/>
          <w:highlight w:val="white"/>
        </w:rPr>
        <w:t xml:space="preserve"> </w:t>
      </w:r>
      <w:r w:rsidRPr="00EE6394">
        <w:rPr>
          <w:color w:val="0000FF"/>
          <w:highlight w:val="white"/>
        </w:rPr>
        <w:t>bool</w:t>
      </w:r>
      <w:r w:rsidRPr="00EE6394">
        <w:rPr>
          <w:color w:val="000000"/>
          <w:highlight w:val="white"/>
        </w:rPr>
        <w:t xml:space="preserve"> SupportsRecycling =&gt; </w:t>
      </w:r>
      <w:r w:rsidRPr="00EE6394">
        <w:rPr>
          <w:color w:val="0000FF"/>
          <w:highlight w:val="white"/>
        </w:rPr>
        <w:t>false</w:t>
      </w:r>
      <w:r w:rsidRPr="00EE6394">
        <w:rPr>
          <w:color w:val="000000"/>
          <w:highlight w:val="white"/>
        </w:rPr>
        <w:t>;</w:t>
      </w:r>
    </w:p>
    <w:p w14:paraId="2AD80E5C" w14:textId="77777777" w:rsidR="0089358A" w:rsidRPr="00EE6394" w:rsidRDefault="0089358A" w:rsidP="0089358A">
      <w:pPr>
        <w:pStyle w:val="ad"/>
        <w:rPr>
          <w:color w:val="000000"/>
          <w:highlight w:val="white"/>
        </w:rPr>
      </w:pPr>
      <w:r w:rsidRPr="008F4996">
        <w:rPr>
          <w:color w:val="000000"/>
          <w:highlight w:val="white"/>
        </w:rPr>
        <w:tab/>
      </w:r>
      <w:r w:rsidRPr="00EE6394">
        <w:rPr>
          <w:color w:val="0000FF"/>
          <w:highlight w:val="white"/>
        </w:rPr>
        <w:t>public</w:t>
      </w:r>
      <w:r w:rsidRPr="00EE6394">
        <w:rPr>
          <w:color w:val="000000"/>
          <w:highlight w:val="white"/>
        </w:rPr>
        <w:t xml:space="preserve"> </w:t>
      </w:r>
      <w:r w:rsidRPr="00EE6394">
        <w:rPr>
          <w:highlight w:val="white"/>
        </w:rPr>
        <w:t>Control</w:t>
      </w:r>
      <w:r w:rsidRPr="00EE6394">
        <w:rPr>
          <w:color w:val="000000"/>
          <w:highlight w:val="white"/>
        </w:rPr>
        <w:t xml:space="preserve"> Build(</w:t>
      </w:r>
      <w:r w:rsidRPr="00EE6394">
        <w:rPr>
          <w:color w:val="0000FF"/>
          <w:highlight w:val="white"/>
        </w:rPr>
        <w:t>object</w:t>
      </w:r>
      <w:r w:rsidRPr="00EE6394">
        <w:rPr>
          <w:color w:val="000000"/>
          <w:highlight w:val="white"/>
        </w:rPr>
        <w:t xml:space="preserve"> data)</w:t>
      </w:r>
    </w:p>
    <w:p w14:paraId="3DABB0B8" w14:textId="77777777" w:rsidR="0089358A" w:rsidRPr="00EE6394" w:rsidRDefault="0089358A" w:rsidP="0089358A">
      <w:pPr>
        <w:pStyle w:val="ad"/>
        <w:rPr>
          <w:color w:val="000000"/>
          <w:highlight w:val="white"/>
        </w:rPr>
      </w:pPr>
      <w:r w:rsidRPr="008F4996">
        <w:rPr>
          <w:color w:val="000000"/>
          <w:highlight w:val="white"/>
        </w:rPr>
        <w:tab/>
      </w:r>
      <w:r w:rsidRPr="00EE6394">
        <w:rPr>
          <w:color w:val="000000"/>
          <w:highlight w:val="white"/>
        </w:rPr>
        <w:t>{</w:t>
      </w:r>
    </w:p>
    <w:p w14:paraId="7EA75FC0" w14:textId="77777777" w:rsidR="0089358A" w:rsidRPr="008F4996" w:rsidRDefault="0089358A" w:rsidP="0089358A">
      <w:pPr>
        <w:pStyle w:val="ad"/>
        <w:rPr>
          <w:color w:val="000000"/>
          <w:highlight w:val="white"/>
        </w:rPr>
      </w:pPr>
      <w:r w:rsidRPr="008F4996">
        <w:rPr>
          <w:color w:val="000000"/>
          <w:highlight w:val="white"/>
        </w:rPr>
        <w:tab/>
      </w:r>
      <w:r w:rsidRPr="008F4996">
        <w:rPr>
          <w:color w:val="000000"/>
          <w:highlight w:val="white"/>
        </w:rPr>
        <w:tab/>
      </w:r>
      <w:r w:rsidRPr="00EE6394">
        <w:rPr>
          <w:color w:val="0000FF"/>
          <w:highlight w:val="white"/>
        </w:rPr>
        <w:t>var</w:t>
      </w:r>
      <w:r w:rsidRPr="00EE6394">
        <w:rPr>
          <w:color w:val="000000"/>
          <w:highlight w:val="white"/>
        </w:rPr>
        <w:t xml:space="preserve"> name =</w:t>
      </w:r>
    </w:p>
    <w:p w14:paraId="761151F1" w14:textId="77777777" w:rsidR="0089358A" w:rsidRPr="008F4996" w:rsidRDefault="0089358A" w:rsidP="0089358A">
      <w:pPr>
        <w:pStyle w:val="ad"/>
        <w:rPr>
          <w:color w:val="000000"/>
          <w:highlight w:val="white"/>
        </w:rPr>
      </w:pPr>
      <w:r w:rsidRPr="008F4996">
        <w:rPr>
          <w:color w:val="000000"/>
          <w:highlight w:val="white"/>
        </w:rPr>
        <w:tab/>
      </w:r>
      <w:r w:rsidRPr="008F4996">
        <w:rPr>
          <w:color w:val="000000"/>
          <w:highlight w:val="white"/>
        </w:rPr>
        <w:tab/>
      </w:r>
      <w:r w:rsidRPr="00EE6394">
        <w:rPr>
          <w:color w:val="000000"/>
          <w:highlight w:val="white"/>
        </w:rPr>
        <w:t>data.GetType().FullName</w:t>
      </w:r>
    </w:p>
    <w:p w14:paraId="11817ADF" w14:textId="77777777" w:rsidR="0089358A" w:rsidRPr="00EE6394" w:rsidRDefault="0089358A" w:rsidP="0089358A">
      <w:pPr>
        <w:pStyle w:val="ad"/>
        <w:rPr>
          <w:color w:val="000000"/>
          <w:highlight w:val="white"/>
        </w:rPr>
      </w:pPr>
      <w:r w:rsidRPr="008F4996">
        <w:rPr>
          <w:color w:val="000000"/>
          <w:highlight w:val="white"/>
        </w:rPr>
        <w:tab/>
      </w:r>
      <w:r w:rsidRPr="008F4996">
        <w:rPr>
          <w:color w:val="000000"/>
          <w:highlight w:val="white"/>
        </w:rPr>
        <w:tab/>
      </w:r>
      <w:r w:rsidRPr="008F4996">
        <w:rPr>
          <w:color w:val="000000"/>
          <w:highlight w:val="white"/>
        </w:rPr>
        <w:tab/>
      </w:r>
      <w:r w:rsidRPr="00EE6394">
        <w:rPr>
          <w:color w:val="000000"/>
          <w:highlight w:val="white"/>
        </w:rPr>
        <w:t>.Replace(</w:t>
      </w:r>
      <w:r w:rsidRPr="00EE6394">
        <w:rPr>
          <w:color w:val="A31515"/>
          <w:highlight w:val="white"/>
        </w:rPr>
        <w:t>"ViewModel"</w:t>
      </w:r>
      <w:r w:rsidRPr="00EE6394">
        <w:rPr>
          <w:color w:val="000000"/>
          <w:highlight w:val="white"/>
        </w:rPr>
        <w:t xml:space="preserve">, </w:t>
      </w:r>
      <w:r w:rsidRPr="00EE6394">
        <w:rPr>
          <w:color w:val="A31515"/>
          <w:highlight w:val="white"/>
        </w:rPr>
        <w:t>"View"</w:t>
      </w:r>
      <w:r w:rsidRPr="00EE6394">
        <w:rPr>
          <w:color w:val="000000"/>
          <w:highlight w:val="white"/>
        </w:rPr>
        <w:t>);</w:t>
      </w:r>
    </w:p>
    <w:p w14:paraId="2F537B47" w14:textId="77777777" w:rsidR="0089358A" w:rsidRPr="008F4996" w:rsidRDefault="0089358A" w:rsidP="0089358A">
      <w:pPr>
        <w:pStyle w:val="ad"/>
        <w:rPr>
          <w:color w:val="000000"/>
          <w:highlight w:val="white"/>
        </w:rPr>
      </w:pPr>
      <w:r w:rsidRPr="008F4996">
        <w:rPr>
          <w:color w:val="000000"/>
          <w:highlight w:val="white"/>
        </w:rPr>
        <w:tab/>
      </w:r>
      <w:r w:rsidRPr="008F4996">
        <w:rPr>
          <w:color w:val="000000"/>
          <w:highlight w:val="white"/>
        </w:rPr>
        <w:tab/>
      </w:r>
      <w:r w:rsidRPr="00EE6394">
        <w:rPr>
          <w:color w:val="0000FF"/>
          <w:highlight w:val="white"/>
        </w:rPr>
        <w:t>var</w:t>
      </w:r>
      <w:r w:rsidRPr="00EE6394">
        <w:rPr>
          <w:color w:val="000000"/>
          <w:highlight w:val="white"/>
        </w:rPr>
        <w:t xml:space="preserve"> type = </w:t>
      </w:r>
      <w:r w:rsidRPr="00EE6394">
        <w:rPr>
          <w:highlight w:val="white"/>
        </w:rPr>
        <w:t>Type</w:t>
      </w:r>
      <w:r w:rsidRPr="00EE6394">
        <w:rPr>
          <w:color w:val="000000"/>
          <w:highlight w:val="white"/>
        </w:rPr>
        <w:t>.GetType(name);</w:t>
      </w:r>
    </w:p>
    <w:p w14:paraId="30AD2A76" w14:textId="77777777" w:rsidR="0089358A" w:rsidRPr="00EE6394" w:rsidRDefault="0089358A" w:rsidP="0089358A">
      <w:pPr>
        <w:pStyle w:val="ad"/>
        <w:rPr>
          <w:color w:val="000000"/>
          <w:highlight w:val="white"/>
        </w:rPr>
      </w:pPr>
      <w:r w:rsidRPr="008F4996">
        <w:rPr>
          <w:color w:val="000000"/>
          <w:highlight w:val="white"/>
        </w:rPr>
        <w:tab/>
      </w:r>
      <w:r w:rsidRPr="008F4996">
        <w:rPr>
          <w:color w:val="000000"/>
          <w:highlight w:val="white"/>
        </w:rPr>
        <w:tab/>
      </w:r>
      <w:r w:rsidRPr="00EE6394">
        <w:rPr>
          <w:color w:val="0000FF"/>
          <w:highlight w:val="white"/>
        </w:rPr>
        <w:t>if</w:t>
      </w:r>
      <w:r w:rsidRPr="00EE6394">
        <w:rPr>
          <w:color w:val="000000"/>
          <w:highlight w:val="white"/>
        </w:rPr>
        <w:t xml:space="preserve"> (type != </w:t>
      </w:r>
      <w:r w:rsidRPr="00EE6394">
        <w:rPr>
          <w:color w:val="0000FF"/>
          <w:highlight w:val="white"/>
        </w:rPr>
        <w:t>null</w:t>
      </w:r>
      <w:r w:rsidRPr="00EE6394">
        <w:rPr>
          <w:color w:val="000000"/>
          <w:highlight w:val="white"/>
        </w:rPr>
        <w:t>)</w:t>
      </w:r>
    </w:p>
    <w:p w14:paraId="7E42B845" w14:textId="77777777" w:rsidR="0089358A" w:rsidRPr="00EE6394" w:rsidRDefault="0089358A" w:rsidP="0089358A">
      <w:pPr>
        <w:pStyle w:val="ad"/>
        <w:rPr>
          <w:color w:val="000000"/>
          <w:highlight w:val="white"/>
        </w:rPr>
      </w:pPr>
      <w:r w:rsidRPr="008F4996">
        <w:rPr>
          <w:color w:val="000000"/>
          <w:highlight w:val="white"/>
        </w:rPr>
        <w:tab/>
      </w:r>
      <w:r w:rsidRPr="008F4996">
        <w:rPr>
          <w:color w:val="000000"/>
          <w:highlight w:val="white"/>
        </w:rPr>
        <w:tab/>
      </w:r>
      <w:r w:rsidRPr="00EE6394">
        <w:rPr>
          <w:color w:val="000000"/>
          <w:highlight w:val="white"/>
        </w:rPr>
        <w:t>{</w:t>
      </w:r>
    </w:p>
    <w:p w14:paraId="60A4333D" w14:textId="77777777" w:rsidR="0089358A" w:rsidRPr="008F4996" w:rsidRDefault="0089358A" w:rsidP="0089358A">
      <w:pPr>
        <w:pStyle w:val="ad"/>
        <w:rPr>
          <w:highlight w:val="white"/>
        </w:rPr>
      </w:pPr>
      <w:r w:rsidRPr="008F4996">
        <w:rPr>
          <w:color w:val="000000"/>
          <w:highlight w:val="white"/>
        </w:rPr>
        <w:tab/>
      </w:r>
      <w:r w:rsidRPr="008F4996">
        <w:rPr>
          <w:color w:val="000000"/>
          <w:highlight w:val="white"/>
        </w:rPr>
        <w:tab/>
      </w:r>
      <w:r w:rsidRPr="008F4996">
        <w:rPr>
          <w:color w:val="000000"/>
          <w:highlight w:val="white"/>
        </w:rPr>
        <w:tab/>
      </w:r>
      <w:r w:rsidRPr="00EE6394">
        <w:rPr>
          <w:color w:val="0000FF"/>
          <w:highlight w:val="white"/>
        </w:rPr>
        <w:t>return</w:t>
      </w:r>
      <w:r w:rsidRPr="00EE6394">
        <w:rPr>
          <w:color w:val="000000"/>
          <w:highlight w:val="white"/>
        </w:rPr>
        <w:t xml:space="preserve"> (</w:t>
      </w:r>
      <w:r w:rsidRPr="00EE6394">
        <w:rPr>
          <w:highlight w:val="white"/>
        </w:rPr>
        <w:t>Control</w:t>
      </w:r>
      <w:r w:rsidRPr="00EE6394">
        <w:rPr>
          <w:color w:val="000000"/>
          <w:highlight w:val="white"/>
        </w:rPr>
        <w:t>)</w:t>
      </w:r>
      <w:r w:rsidRPr="00EE6394">
        <w:rPr>
          <w:highlight w:val="white"/>
        </w:rPr>
        <w:t>Activator</w:t>
      </w:r>
    </w:p>
    <w:p w14:paraId="164E94E3" w14:textId="77777777" w:rsidR="0089358A" w:rsidRPr="00EE6394" w:rsidRDefault="0089358A" w:rsidP="0089358A">
      <w:pPr>
        <w:pStyle w:val="ad"/>
        <w:rPr>
          <w:color w:val="000000"/>
          <w:highlight w:val="white"/>
        </w:rPr>
      </w:pPr>
      <w:r w:rsidRPr="008F4996">
        <w:rPr>
          <w:highlight w:val="white"/>
        </w:rPr>
        <w:tab/>
      </w:r>
      <w:r w:rsidRPr="008F4996">
        <w:rPr>
          <w:highlight w:val="white"/>
        </w:rPr>
        <w:tab/>
      </w:r>
      <w:r w:rsidRPr="008F4996">
        <w:rPr>
          <w:highlight w:val="white"/>
        </w:rPr>
        <w:tab/>
      </w:r>
      <w:r w:rsidRPr="008F4996">
        <w:rPr>
          <w:highlight w:val="white"/>
        </w:rPr>
        <w:tab/>
      </w:r>
      <w:r w:rsidRPr="00EE6394">
        <w:rPr>
          <w:color w:val="000000"/>
          <w:highlight w:val="white"/>
        </w:rPr>
        <w:t>.CreateInstance(type);</w:t>
      </w:r>
    </w:p>
    <w:p w14:paraId="5FB28741" w14:textId="77777777" w:rsidR="0089358A" w:rsidRPr="00EE6394" w:rsidRDefault="0089358A" w:rsidP="0089358A">
      <w:pPr>
        <w:pStyle w:val="ad"/>
        <w:rPr>
          <w:color w:val="000000"/>
          <w:highlight w:val="white"/>
        </w:rPr>
      </w:pPr>
      <w:r w:rsidRPr="008F4996">
        <w:rPr>
          <w:color w:val="000000"/>
          <w:highlight w:val="white"/>
        </w:rPr>
        <w:tab/>
      </w:r>
      <w:r w:rsidRPr="008F4996">
        <w:rPr>
          <w:color w:val="000000"/>
          <w:highlight w:val="white"/>
        </w:rPr>
        <w:tab/>
      </w:r>
      <w:r w:rsidRPr="00EE6394">
        <w:rPr>
          <w:color w:val="000000"/>
          <w:highlight w:val="white"/>
        </w:rPr>
        <w:t>}</w:t>
      </w:r>
    </w:p>
    <w:p w14:paraId="5EFBAAB1" w14:textId="77777777" w:rsidR="0089358A" w:rsidRPr="00EE6394" w:rsidRDefault="0089358A" w:rsidP="0089358A">
      <w:pPr>
        <w:pStyle w:val="ad"/>
        <w:rPr>
          <w:color w:val="0000FF"/>
          <w:highlight w:val="white"/>
        </w:rPr>
      </w:pPr>
      <w:r w:rsidRPr="008F4996">
        <w:rPr>
          <w:color w:val="000000"/>
          <w:highlight w:val="white"/>
        </w:rPr>
        <w:tab/>
      </w:r>
      <w:r w:rsidRPr="008F4996">
        <w:rPr>
          <w:color w:val="000000"/>
          <w:highlight w:val="white"/>
        </w:rPr>
        <w:tab/>
      </w:r>
      <w:r w:rsidRPr="00EE6394">
        <w:rPr>
          <w:color w:val="0000FF"/>
          <w:highlight w:val="white"/>
        </w:rPr>
        <w:t>else</w:t>
      </w:r>
    </w:p>
    <w:p w14:paraId="77D03F95" w14:textId="77777777" w:rsidR="0089358A" w:rsidRPr="00EE6394" w:rsidRDefault="0089358A" w:rsidP="0089358A">
      <w:pPr>
        <w:pStyle w:val="ad"/>
        <w:rPr>
          <w:color w:val="000000"/>
          <w:highlight w:val="white"/>
        </w:rPr>
      </w:pPr>
      <w:r w:rsidRPr="008F4996">
        <w:rPr>
          <w:color w:val="000000"/>
          <w:highlight w:val="white"/>
        </w:rPr>
        <w:tab/>
      </w:r>
      <w:r w:rsidRPr="008F4996">
        <w:rPr>
          <w:color w:val="000000"/>
          <w:highlight w:val="white"/>
        </w:rPr>
        <w:tab/>
      </w:r>
      <w:r w:rsidRPr="00EE6394">
        <w:rPr>
          <w:color w:val="000000"/>
          <w:highlight w:val="white"/>
        </w:rPr>
        <w:t>{</w:t>
      </w:r>
    </w:p>
    <w:p w14:paraId="0B243DEE" w14:textId="77777777" w:rsidR="0089358A" w:rsidRPr="008F4996" w:rsidRDefault="0089358A" w:rsidP="0089358A">
      <w:pPr>
        <w:pStyle w:val="ad"/>
        <w:rPr>
          <w:color w:val="000000"/>
          <w:highlight w:val="white"/>
        </w:rPr>
      </w:pPr>
      <w:r w:rsidRPr="008F4996">
        <w:rPr>
          <w:color w:val="000000"/>
          <w:highlight w:val="white"/>
        </w:rPr>
        <w:tab/>
      </w:r>
      <w:r w:rsidRPr="008F4996">
        <w:rPr>
          <w:color w:val="000000"/>
          <w:highlight w:val="white"/>
        </w:rPr>
        <w:tab/>
      </w:r>
      <w:r w:rsidRPr="008F4996">
        <w:rPr>
          <w:color w:val="000000"/>
          <w:highlight w:val="white"/>
        </w:rPr>
        <w:tab/>
      </w:r>
      <w:r w:rsidRPr="00EE6394">
        <w:rPr>
          <w:color w:val="0000FF"/>
          <w:highlight w:val="white"/>
        </w:rPr>
        <w:t>return</w:t>
      </w:r>
      <w:r w:rsidRPr="00EE6394">
        <w:rPr>
          <w:color w:val="000000"/>
          <w:highlight w:val="white"/>
        </w:rPr>
        <w:t xml:space="preserve"> </w:t>
      </w:r>
      <w:r w:rsidRPr="00EE6394">
        <w:rPr>
          <w:color w:val="0000FF"/>
          <w:highlight w:val="white"/>
        </w:rPr>
        <w:t>new</w:t>
      </w:r>
      <w:r w:rsidRPr="00EE6394">
        <w:rPr>
          <w:color w:val="000000"/>
          <w:highlight w:val="white"/>
        </w:rPr>
        <w:t xml:space="preserve"> </w:t>
      </w:r>
      <w:r w:rsidRPr="00EE6394">
        <w:rPr>
          <w:highlight w:val="white"/>
        </w:rPr>
        <w:t>TextBlock</w:t>
      </w:r>
      <w:r w:rsidRPr="00EE6394">
        <w:rPr>
          <w:color w:val="000000"/>
          <w:highlight w:val="white"/>
        </w:rPr>
        <w:t xml:space="preserve"> </w:t>
      </w:r>
    </w:p>
    <w:p w14:paraId="08687E40" w14:textId="77777777" w:rsidR="0089358A" w:rsidRPr="00EE6394" w:rsidRDefault="0089358A" w:rsidP="0089358A">
      <w:pPr>
        <w:pStyle w:val="ad"/>
        <w:rPr>
          <w:color w:val="000000"/>
          <w:highlight w:val="white"/>
        </w:rPr>
      </w:pPr>
      <w:r w:rsidRPr="008F4996">
        <w:rPr>
          <w:color w:val="000000"/>
          <w:highlight w:val="white"/>
        </w:rPr>
        <w:tab/>
      </w:r>
      <w:r w:rsidRPr="008F4996">
        <w:rPr>
          <w:color w:val="000000"/>
          <w:highlight w:val="white"/>
        </w:rPr>
        <w:tab/>
      </w:r>
      <w:r w:rsidRPr="008F4996">
        <w:rPr>
          <w:color w:val="000000"/>
          <w:highlight w:val="white"/>
        </w:rPr>
        <w:tab/>
      </w:r>
      <w:r w:rsidRPr="008F4996">
        <w:rPr>
          <w:color w:val="000000"/>
          <w:highlight w:val="white"/>
        </w:rPr>
        <w:tab/>
      </w:r>
      <w:r w:rsidRPr="00EE6394">
        <w:rPr>
          <w:color w:val="000000"/>
          <w:highlight w:val="white"/>
        </w:rPr>
        <w:t xml:space="preserve">{ Text = </w:t>
      </w:r>
      <w:r w:rsidRPr="00EE6394">
        <w:rPr>
          <w:color w:val="A31515"/>
          <w:highlight w:val="white"/>
        </w:rPr>
        <w:t>"Not Found: "</w:t>
      </w:r>
      <w:r w:rsidRPr="00EE6394">
        <w:rPr>
          <w:color w:val="000000"/>
          <w:highlight w:val="white"/>
        </w:rPr>
        <w:t xml:space="preserve"> + name };</w:t>
      </w:r>
    </w:p>
    <w:p w14:paraId="2BC005DD" w14:textId="77777777" w:rsidR="0089358A" w:rsidRPr="00EE6394" w:rsidRDefault="0089358A" w:rsidP="0089358A">
      <w:pPr>
        <w:pStyle w:val="ad"/>
        <w:rPr>
          <w:color w:val="000000"/>
          <w:highlight w:val="white"/>
        </w:rPr>
      </w:pPr>
      <w:r w:rsidRPr="008F4996">
        <w:rPr>
          <w:color w:val="000000"/>
          <w:highlight w:val="white"/>
        </w:rPr>
        <w:tab/>
      </w:r>
      <w:r w:rsidRPr="008F4996">
        <w:rPr>
          <w:color w:val="000000"/>
          <w:highlight w:val="white"/>
        </w:rPr>
        <w:tab/>
      </w:r>
      <w:r w:rsidRPr="00EE6394">
        <w:rPr>
          <w:color w:val="000000"/>
          <w:highlight w:val="white"/>
        </w:rPr>
        <w:t>}</w:t>
      </w:r>
    </w:p>
    <w:p w14:paraId="00ADB400" w14:textId="77777777" w:rsidR="0089358A" w:rsidRPr="008F4996" w:rsidRDefault="0089358A" w:rsidP="0089358A">
      <w:pPr>
        <w:pStyle w:val="ad"/>
        <w:rPr>
          <w:color w:val="000000"/>
          <w:highlight w:val="white"/>
        </w:rPr>
      </w:pPr>
      <w:r w:rsidRPr="008F4996">
        <w:rPr>
          <w:color w:val="000000"/>
          <w:highlight w:val="white"/>
        </w:rPr>
        <w:tab/>
      </w:r>
      <w:r w:rsidRPr="00EE6394">
        <w:rPr>
          <w:color w:val="000000"/>
          <w:highlight w:val="white"/>
        </w:rPr>
        <w:t>}</w:t>
      </w:r>
    </w:p>
    <w:p w14:paraId="22DF06C5" w14:textId="77777777" w:rsidR="0089358A" w:rsidRPr="00EE6394" w:rsidRDefault="0089358A" w:rsidP="0089358A">
      <w:pPr>
        <w:pStyle w:val="ad"/>
        <w:rPr>
          <w:color w:val="000000"/>
          <w:highlight w:val="white"/>
        </w:rPr>
      </w:pPr>
      <w:r w:rsidRPr="008F4996">
        <w:rPr>
          <w:color w:val="000000"/>
          <w:highlight w:val="white"/>
        </w:rPr>
        <w:tab/>
      </w:r>
      <w:r w:rsidRPr="00EE6394">
        <w:rPr>
          <w:color w:val="0000FF"/>
          <w:highlight w:val="white"/>
        </w:rPr>
        <w:t>public</w:t>
      </w:r>
      <w:r w:rsidRPr="00EE6394">
        <w:rPr>
          <w:color w:val="000000"/>
          <w:highlight w:val="white"/>
        </w:rPr>
        <w:t xml:space="preserve"> </w:t>
      </w:r>
      <w:r w:rsidRPr="00EE6394">
        <w:rPr>
          <w:color w:val="0000FF"/>
          <w:highlight w:val="white"/>
        </w:rPr>
        <w:t>bool</w:t>
      </w:r>
      <w:r w:rsidRPr="00EE6394">
        <w:rPr>
          <w:color w:val="000000"/>
          <w:highlight w:val="white"/>
        </w:rPr>
        <w:t xml:space="preserve"> Match(</w:t>
      </w:r>
      <w:r w:rsidRPr="00EE6394">
        <w:rPr>
          <w:color w:val="0000FF"/>
          <w:highlight w:val="white"/>
        </w:rPr>
        <w:t>object</w:t>
      </w:r>
      <w:r w:rsidRPr="00EE6394">
        <w:rPr>
          <w:color w:val="000000"/>
          <w:highlight w:val="white"/>
        </w:rPr>
        <w:t xml:space="preserve"> data)</w:t>
      </w:r>
    </w:p>
    <w:p w14:paraId="611371D5" w14:textId="77777777" w:rsidR="0089358A" w:rsidRDefault="0089358A" w:rsidP="0089358A">
      <w:pPr>
        <w:pStyle w:val="ad"/>
        <w:rPr>
          <w:color w:val="000000"/>
          <w:highlight w:val="white"/>
        </w:rPr>
      </w:pPr>
      <w:r w:rsidRPr="008F4996">
        <w:rPr>
          <w:color w:val="000000"/>
          <w:highlight w:val="white"/>
        </w:rPr>
        <w:tab/>
      </w:r>
      <w:r>
        <w:rPr>
          <w:color w:val="000000"/>
          <w:highlight w:val="white"/>
        </w:rPr>
        <w:t>{</w:t>
      </w:r>
    </w:p>
    <w:p w14:paraId="4202DB8C" w14:textId="77777777" w:rsidR="0089358A" w:rsidRDefault="0089358A" w:rsidP="0089358A">
      <w:pPr>
        <w:pStyle w:val="ad"/>
        <w:rPr>
          <w:color w:val="000000"/>
          <w:highlight w:val="white"/>
        </w:rPr>
      </w:pPr>
      <w:r>
        <w:rPr>
          <w:color w:val="000000"/>
          <w:highlight w:val="white"/>
          <w:lang w:val="ru-RU"/>
        </w:rPr>
        <w:tab/>
      </w:r>
      <w:r>
        <w:rPr>
          <w:color w:val="000000"/>
          <w:highlight w:val="white"/>
          <w:lang w:val="ru-RU"/>
        </w:rPr>
        <w:tab/>
      </w:r>
      <w:r>
        <w:rPr>
          <w:color w:val="0000FF"/>
          <w:highlight w:val="white"/>
        </w:rPr>
        <w:t>return</w:t>
      </w:r>
      <w:r>
        <w:rPr>
          <w:color w:val="000000"/>
          <w:highlight w:val="white"/>
        </w:rPr>
        <w:t xml:space="preserve"> data </w:t>
      </w:r>
      <w:r>
        <w:rPr>
          <w:color w:val="0000FF"/>
          <w:highlight w:val="white"/>
        </w:rPr>
        <w:t>is</w:t>
      </w:r>
      <w:r>
        <w:rPr>
          <w:color w:val="000000"/>
          <w:highlight w:val="white"/>
        </w:rPr>
        <w:t xml:space="preserve"> </w:t>
      </w:r>
      <w:r>
        <w:rPr>
          <w:highlight w:val="white"/>
        </w:rPr>
        <w:t>ViewModelBase</w:t>
      </w:r>
      <w:r>
        <w:rPr>
          <w:color w:val="000000"/>
          <w:highlight w:val="white"/>
        </w:rPr>
        <w:t>;</w:t>
      </w:r>
    </w:p>
    <w:p w14:paraId="02AD5FE2" w14:textId="77777777" w:rsidR="0089358A" w:rsidRDefault="0089358A" w:rsidP="0089358A">
      <w:pPr>
        <w:pStyle w:val="ad"/>
        <w:rPr>
          <w:color w:val="000000"/>
          <w:highlight w:val="white"/>
        </w:rPr>
      </w:pPr>
      <w:r>
        <w:rPr>
          <w:color w:val="000000"/>
          <w:highlight w:val="white"/>
          <w:lang w:val="ru-RU"/>
        </w:rPr>
        <w:tab/>
      </w:r>
      <w:r>
        <w:rPr>
          <w:color w:val="000000"/>
          <w:highlight w:val="white"/>
        </w:rPr>
        <w:t>}</w:t>
      </w:r>
    </w:p>
    <w:p w14:paraId="5044024B" w14:textId="77777777" w:rsidR="0089358A" w:rsidRPr="00B30876" w:rsidRDefault="0089358A" w:rsidP="0089358A">
      <w:pPr>
        <w:pStyle w:val="ad"/>
      </w:pPr>
      <w:r>
        <w:rPr>
          <w:color w:val="000000"/>
          <w:highlight w:val="white"/>
        </w:rPr>
        <w:lastRenderedPageBreak/>
        <w:t>}</w:t>
      </w:r>
    </w:p>
    <w:p w14:paraId="5C18E2FE" w14:textId="77777777" w:rsidR="0089358A" w:rsidRDefault="0089358A" w:rsidP="0089358A">
      <w:pPr>
        <w:pStyle w:val="2"/>
        <w:numPr>
          <w:ilvl w:val="2"/>
          <w:numId w:val="6"/>
        </w:numPr>
      </w:pPr>
      <w:r>
        <w:t xml:space="preserve">Добавить в </w:t>
      </w:r>
      <w:r>
        <w:rPr>
          <w:lang w:val="en-US"/>
        </w:rPr>
        <w:t>App</w:t>
      </w:r>
      <w:r w:rsidRPr="005477D9">
        <w:t>.</w:t>
      </w:r>
      <w:r>
        <w:rPr>
          <w:lang w:val="en-US"/>
        </w:rPr>
        <w:t>axaml</w:t>
      </w:r>
      <w:r w:rsidRPr="005477D9">
        <w:t xml:space="preserve"> </w:t>
      </w:r>
      <w:r>
        <w:t>следующие строчки:</w:t>
      </w:r>
    </w:p>
    <w:p w14:paraId="41C922C2" w14:textId="77777777" w:rsidR="0089358A" w:rsidRDefault="0089358A" w:rsidP="0089358A">
      <w:pPr>
        <w:pStyle w:val="ad"/>
        <w:rPr>
          <w:color w:val="0000FF"/>
          <w:highlight w:val="white"/>
        </w:rPr>
      </w:pPr>
      <w:r>
        <w:rPr>
          <w:color w:val="0000FF"/>
          <w:highlight w:val="white"/>
        </w:rPr>
        <w:t>&lt;Application</w:t>
      </w:r>
    </w:p>
    <w:p w14:paraId="5C474950" w14:textId="77777777" w:rsidR="0089358A" w:rsidRPr="0089358A" w:rsidRDefault="0089358A" w:rsidP="0089358A">
      <w:pPr>
        <w:pStyle w:val="ad"/>
        <w:rPr>
          <w:color w:val="0000FF"/>
          <w:highlight w:val="white"/>
        </w:rPr>
      </w:pPr>
      <w:r>
        <w:rPr>
          <w:color w:val="0000FF"/>
          <w:highlight w:val="white"/>
        </w:rPr>
        <w:tab/>
        <w:t>xmlns:local=”using:</w:t>
      </w:r>
      <w:r>
        <w:rPr>
          <w:color w:val="0000FF"/>
          <w:highlight w:val="white"/>
          <w:lang w:val="ru-RU"/>
        </w:rPr>
        <w:t>ИмяПроекта</w:t>
      </w:r>
      <w:r>
        <w:rPr>
          <w:color w:val="0000FF"/>
          <w:highlight w:val="white"/>
        </w:rPr>
        <w:t>”</w:t>
      </w:r>
    </w:p>
    <w:p w14:paraId="35D45DED" w14:textId="77777777" w:rsidR="0089358A" w:rsidRDefault="0089358A" w:rsidP="0089358A">
      <w:pPr>
        <w:pStyle w:val="ad"/>
        <w:rPr>
          <w:color w:val="0000FF"/>
          <w:highlight w:val="white"/>
        </w:rPr>
      </w:pPr>
      <w:r w:rsidRPr="0089358A">
        <w:rPr>
          <w:color w:val="0000FF"/>
          <w:highlight w:val="white"/>
        </w:rPr>
        <w:tab/>
      </w:r>
      <w:r>
        <w:rPr>
          <w:color w:val="0000FF"/>
          <w:highlight w:val="white"/>
        </w:rPr>
        <w:t>…</w:t>
      </w:r>
    </w:p>
    <w:p w14:paraId="2F241B19" w14:textId="77777777" w:rsidR="0089358A" w:rsidRPr="00111F1D" w:rsidRDefault="0089358A" w:rsidP="0089358A">
      <w:pPr>
        <w:pStyle w:val="ad"/>
        <w:rPr>
          <w:color w:val="0000FF"/>
          <w:highlight w:val="white"/>
        </w:rPr>
      </w:pPr>
      <w:r>
        <w:rPr>
          <w:color w:val="0000FF"/>
          <w:highlight w:val="white"/>
        </w:rPr>
        <w:tab/>
        <w:t>/&gt;</w:t>
      </w:r>
    </w:p>
    <w:p w14:paraId="17306B4C" w14:textId="77777777" w:rsidR="0089358A" w:rsidRPr="0089358A" w:rsidRDefault="0089358A" w:rsidP="0089358A">
      <w:pPr>
        <w:pStyle w:val="ad"/>
        <w:rPr>
          <w:color w:val="0000FF"/>
          <w:highlight w:val="white"/>
        </w:rPr>
      </w:pPr>
    </w:p>
    <w:p w14:paraId="3790F496" w14:textId="77777777" w:rsidR="0089358A" w:rsidRDefault="0089358A" w:rsidP="0089358A">
      <w:pPr>
        <w:pStyle w:val="ad"/>
        <w:rPr>
          <w:color w:val="0000FF"/>
          <w:highlight w:val="white"/>
        </w:rPr>
      </w:pPr>
      <w:r>
        <w:rPr>
          <w:color w:val="0000FF"/>
          <w:highlight w:val="white"/>
        </w:rPr>
        <w:t>&lt;</w:t>
      </w:r>
      <w:r>
        <w:rPr>
          <w:highlight w:val="white"/>
        </w:rPr>
        <w:t>Application.DataTemplates</w:t>
      </w:r>
      <w:r>
        <w:rPr>
          <w:color w:val="0000FF"/>
          <w:highlight w:val="white"/>
        </w:rPr>
        <w:t>&gt;</w:t>
      </w:r>
    </w:p>
    <w:p w14:paraId="4F03FE40" w14:textId="77777777" w:rsidR="0089358A" w:rsidRDefault="0089358A" w:rsidP="0089358A">
      <w:pPr>
        <w:pStyle w:val="ad"/>
        <w:rPr>
          <w:color w:val="0000FF"/>
          <w:highlight w:val="white"/>
        </w:rPr>
      </w:pPr>
      <w:r>
        <w:rPr>
          <w:color w:val="0000FF"/>
          <w:highlight w:val="white"/>
        </w:rPr>
        <w:tab/>
        <w:t>&lt;</w:t>
      </w:r>
      <w:r>
        <w:rPr>
          <w:highlight w:val="white"/>
        </w:rPr>
        <w:t>local:ViewLocator</w:t>
      </w:r>
      <w:r>
        <w:rPr>
          <w:color w:val="0000FF"/>
          <w:highlight w:val="white"/>
        </w:rPr>
        <w:t>/&gt;</w:t>
      </w:r>
    </w:p>
    <w:p w14:paraId="673DBC55" w14:textId="77777777" w:rsidR="0089358A" w:rsidRDefault="0089358A" w:rsidP="0089358A">
      <w:pPr>
        <w:pStyle w:val="ad"/>
      </w:pPr>
      <w:r>
        <w:rPr>
          <w:color w:val="0000FF"/>
          <w:highlight w:val="white"/>
        </w:rPr>
        <w:t>&lt;/</w:t>
      </w:r>
      <w:r>
        <w:rPr>
          <w:highlight w:val="white"/>
        </w:rPr>
        <w:t>Application.DataTemplates</w:t>
      </w:r>
      <w:r>
        <w:rPr>
          <w:color w:val="0000FF"/>
          <w:highlight w:val="white"/>
        </w:rPr>
        <w:t>&gt;</w:t>
      </w:r>
    </w:p>
    <w:p w14:paraId="466EF5F9" w14:textId="555480DE" w:rsidR="0089358A" w:rsidRDefault="0089358A" w:rsidP="0089358A">
      <w:pPr>
        <w:rPr>
          <w:lang w:val="en-US"/>
        </w:rPr>
      </w:pPr>
      <w:r>
        <w:rPr>
          <w:lang w:val="en-US"/>
        </w:rPr>
        <w:t>ViewLocator</w:t>
      </w:r>
      <w:r w:rsidRPr="002A466E">
        <w:t xml:space="preserve"> </w:t>
      </w:r>
      <w:r>
        <w:t xml:space="preserve">позволяет автоматически создавать объект </w:t>
      </w:r>
      <w:r>
        <w:rPr>
          <w:lang w:val="en-US"/>
        </w:rPr>
        <w:t>View</w:t>
      </w:r>
      <w:r w:rsidRPr="002A466E">
        <w:t xml:space="preserve"> </w:t>
      </w:r>
      <w:r>
        <w:t xml:space="preserve">для объекта </w:t>
      </w:r>
      <w:r>
        <w:rPr>
          <w:lang w:val="en-US"/>
        </w:rPr>
        <w:t>ViewModel</w:t>
      </w:r>
      <w:r>
        <w:t xml:space="preserve"> в приложении</w:t>
      </w:r>
    </w:p>
    <w:p w14:paraId="364F4605" w14:textId="77777777" w:rsidR="00BC14C6" w:rsidRPr="00BC14C6" w:rsidRDefault="00BC14C6" w:rsidP="0089358A">
      <w:pPr>
        <w:rPr>
          <w:lang w:val="en-US"/>
        </w:rPr>
      </w:pPr>
    </w:p>
    <w:p w14:paraId="7DFB3EF9" w14:textId="55C1F14A" w:rsidR="008C6314" w:rsidRPr="002A466E" w:rsidRDefault="00BC14C6" w:rsidP="008C6314">
      <w:pPr>
        <w:pStyle w:val="2"/>
      </w:pPr>
      <w:r>
        <w:t>Переходы между</w:t>
      </w:r>
      <w:r w:rsidR="008C6314">
        <w:t xml:space="preserve"> страницами</w:t>
      </w:r>
    </w:p>
    <w:p w14:paraId="29DF3D48" w14:textId="42A9D8ED" w:rsidR="0089358A" w:rsidRPr="00544DBF" w:rsidRDefault="0089358A" w:rsidP="008C6314">
      <w:pPr>
        <w:pStyle w:val="2"/>
        <w:numPr>
          <w:ilvl w:val="2"/>
          <w:numId w:val="6"/>
        </w:numPr>
        <w:rPr>
          <w:lang w:val="en-US"/>
        </w:rPr>
      </w:pPr>
      <w:r>
        <w:t>В</w:t>
      </w:r>
      <w:r w:rsidRPr="00544DBF">
        <w:rPr>
          <w:lang w:val="en-US"/>
        </w:rPr>
        <w:t xml:space="preserve"> </w:t>
      </w:r>
      <w:r w:rsidRPr="008C6314">
        <w:rPr>
          <w:lang w:val="en-US"/>
        </w:rPr>
        <w:t>MainViewModel</w:t>
      </w:r>
      <w:r w:rsidRPr="00544DBF">
        <w:rPr>
          <w:lang w:val="en-US"/>
        </w:rPr>
        <w:t xml:space="preserve"> </w:t>
      </w:r>
      <w:r>
        <w:t>создайте</w:t>
      </w:r>
      <w:r w:rsidR="00544DBF" w:rsidRPr="00544DBF">
        <w:rPr>
          <w:lang w:val="en-US"/>
        </w:rPr>
        <w:t xml:space="preserve"> </w:t>
      </w:r>
      <w:r w:rsidR="00544DBF">
        <w:rPr>
          <w:lang w:val="en-US"/>
        </w:rPr>
        <w:t>ObservableProperty</w:t>
      </w:r>
      <w:r w:rsidRPr="00544DBF">
        <w:rPr>
          <w:lang w:val="en-US"/>
        </w:rPr>
        <w:t xml:space="preserve"> </w:t>
      </w:r>
      <w:r w:rsidR="00544DBF">
        <w:t>поле</w:t>
      </w:r>
      <w:r w:rsidRPr="00544DBF">
        <w:rPr>
          <w:lang w:val="en-US"/>
        </w:rPr>
        <w:t xml:space="preserve"> </w:t>
      </w:r>
      <w:r w:rsidR="00544DBF">
        <w:t>с</w:t>
      </w:r>
      <w:r w:rsidRPr="008C6314">
        <w:rPr>
          <w:lang w:val="en-US"/>
        </w:rPr>
        <w:t>urrentPage</w:t>
      </w:r>
      <w:r w:rsidR="0004035C" w:rsidRPr="00544DBF">
        <w:rPr>
          <w:lang w:val="en-US"/>
        </w:rPr>
        <w:t xml:space="preserve"> </w:t>
      </w:r>
      <w:r w:rsidR="0004035C">
        <w:t>типа</w:t>
      </w:r>
      <w:r w:rsidR="0004035C" w:rsidRPr="00544DBF">
        <w:rPr>
          <w:lang w:val="en-US"/>
        </w:rPr>
        <w:t xml:space="preserve"> </w:t>
      </w:r>
      <w:r w:rsidR="0004035C" w:rsidRPr="008C6314">
        <w:rPr>
          <w:lang w:val="en-US"/>
        </w:rPr>
        <w:t>ViewModelBase</w:t>
      </w:r>
    </w:p>
    <w:p w14:paraId="0BB73077" w14:textId="7BF55AD0" w:rsidR="00904583" w:rsidRPr="00C34E42" w:rsidRDefault="00904583" w:rsidP="0089358A">
      <w:pPr>
        <w:pStyle w:val="2"/>
        <w:numPr>
          <w:ilvl w:val="2"/>
          <w:numId w:val="6"/>
        </w:numPr>
      </w:pPr>
      <w:r>
        <w:t>Создайте</w:t>
      </w:r>
      <w:r w:rsidRPr="00C34E42">
        <w:t xml:space="preserve"> 2 </w:t>
      </w:r>
      <w:r>
        <w:t>страницы</w:t>
      </w:r>
      <w:r w:rsidRPr="00C34E42">
        <w:t xml:space="preserve"> </w:t>
      </w:r>
      <w:r w:rsidR="00C34E42">
        <w:rPr>
          <w:lang w:val="en-US"/>
        </w:rPr>
        <w:t>RegistrationView</w:t>
      </w:r>
      <w:r w:rsidR="00C34E42" w:rsidRPr="00C34E42">
        <w:t xml:space="preserve"> </w:t>
      </w:r>
      <w:r w:rsidR="00C34E42">
        <w:t>и</w:t>
      </w:r>
      <w:r w:rsidR="00C34E42" w:rsidRPr="00C34E42">
        <w:t xml:space="preserve"> </w:t>
      </w:r>
      <w:r w:rsidR="00C34E42">
        <w:rPr>
          <w:lang w:val="en-US"/>
        </w:rPr>
        <w:t>AuthorizationView</w:t>
      </w:r>
      <w:r w:rsidR="00C34E42" w:rsidRPr="00C34E42">
        <w:t xml:space="preserve">, </w:t>
      </w:r>
      <w:r w:rsidR="00C34E42">
        <w:t>расположите на них соответствующие элементы управления</w:t>
      </w:r>
    </w:p>
    <w:p w14:paraId="743EB53D" w14:textId="77777777" w:rsidR="0089358A" w:rsidRPr="00F414C6" w:rsidRDefault="0089358A" w:rsidP="0089358A">
      <w:pPr>
        <w:pStyle w:val="2"/>
        <w:numPr>
          <w:ilvl w:val="2"/>
          <w:numId w:val="6"/>
        </w:numPr>
      </w:pPr>
      <w:r>
        <w:t xml:space="preserve">В </w:t>
      </w:r>
      <w:r>
        <w:rPr>
          <w:lang w:val="en-US"/>
        </w:rPr>
        <w:t>MainWindow</w:t>
      </w:r>
      <w:r w:rsidRPr="00412DA8">
        <w:t xml:space="preserve"> </w:t>
      </w:r>
      <w:r>
        <w:t xml:space="preserve">создайте элемент управления </w:t>
      </w:r>
      <w:r w:rsidRPr="00D15723">
        <w:t>ContentControl</w:t>
      </w:r>
      <w:r>
        <w:t xml:space="preserve"> и выполните привязку его свойства </w:t>
      </w:r>
      <w:r>
        <w:rPr>
          <w:lang w:val="en-US"/>
        </w:rPr>
        <w:t>Content</w:t>
      </w:r>
      <w:r w:rsidRPr="00412DA8">
        <w:t xml:space="preserve"> </w:t>
      </w:r>
      <w:r>
        <w:t xml:space="preserve">к значению </w:t>
      </w:r>
      <w:r>
        <w:rPr>
          <w:lang w:val="en-US"/>
        </w:rPr>
        <w:t>CurrentPage</w:t>
      </w:r>
    </w:p>
    <w:p w14:paraId="24BBED4F" w14:textId="6F26A9AB" w:rsidR="0089358A" w:rsidRDefault="0089358A" w:rsidP="004C3F39">
      <w:pPr>
        <w:pStyle w:val="2"/>
        <w:numPr>
          <w:ilvl w:val="2"/>
          <w:numId w:val="6"/>
        </w:numPr>
      </w:pPr>
      <w:r>
        <w:t xml:space="preserve">Создайте в </w:t>
      </w:r>
      <w:r w:rsidRPr="004C3F39">
        <w:rPr>
          <w:lang w:val="en-US"/>
        </w:rPr>
        <w:t>MainWindow</w:t>
      </w:r>
      <w:r w:rsidRPr="00232E5A">
        <w:t xml:space="preserve"> </w:t>
      </w:r>
      <w:r>
        <w:t xml:space="preserve">две кнопки, создайте и привяжите к ним команды </w:t>
      </w:r>
      <w:r w:rsidR="00F765FC">
        <w:t xml:space="preserve">которые будут присваивать </w:t>
      </w:r>
      <w:r w:rsidR="00053584" w:rsidRPr="004C3F39">
        <w:rPr>
          <w:lang w:val="en-US"/>
        </w:rPr>
        <w:t>CurrentPage</w:t>
      </w:r>
      <w:r w:rsidR="00827531">
        <w:t xml:space="preserve"> соответствующее значение (</w:t>
      </w:r>
      <w:r w:rsidR="00827531" w:rsidRPr="004C3F39">
        <w:rPr>
          <w:lang w:val="en-US"/>
        </w:rPr>
        <w:t>RegistrationViewModel</w:t>
      </w:r>
      <w:r w:rsidR="00827531" w:rsidRPr="00827531">
        <w:t xml:space="preserve"> </w:t>
      </w:r>
      <w:r w:rsidR="00827531">
        <w:t xml:space="preserve">или </w:t>
      </w:r>
      <w:r w:rsidR="00827531" w:rsidRPr="004C3F39">
        <w:rPr>
          <w:lang w:val="en-US"/>
        </w:rPr>
        <w:t>AuthorizationViewModel</w:t>
      </w:r>
      <w:r w:rsidR="00827531">
        <w:t>)</w:t>
      </w:r>
    </w:p>
    <w:p w14:paraId="539A6C87" w14:textId="7527156F" w:rsidR="000D7645" w:rsidRDefault="000D7645" w:rsidP="004C3F39">
      <w:pPr>
        <w:pStyle w:val="2"/>
        <w:numPr>
          <w:ilvl w:val="2"/>
          <w:numId w:val="6"/>
        </w:numPr>
      </w:pPr>
      <w:r>
        <w:t>Протестируйте преходы между страницами</w:t>
      </w:r>
    </w:p>
    <w:p w14:paraId="5942343F" w14:textId="77777777" w:rsidR="004C3F39" w:rsidRDefault="004C3F39" w:rsidP="004C3F39"/>
    <w:p w14:paraId="3CAD0599" w14:textId="6E2306FA" w:rsidR="004C3F39" w:rsidRDefault="00BC14C6" w:rsidP="004C3F39">
      <w:pPr>
        <w:pStyle w:val="2"/>
      </w:pPr>
      <w:r>
        <w:t>Сервис навигиции</w:t>
      </w:r>
    </w:p>
    <w:p w14:paraId="54C421BB" w14:textId="24093D08" w:rsidR="00CF4650" w:rsidRPr="00F00C57" w:rsidRDefault="00CF4650" w:rsidP="00CF4650">
      <w:pPr>
        <w:pStyle w:val="2"/>
        <w:numPr>
          <w:ilvl w:val="2"/>
          <w:numId w:val="6"/>
        </w:numPr>
      </w:pPr>
      <w:r>
        <w:t xml:space="preserve">Создайте новый класс </w:t>
      </w:r>
      <w:r>
        <w:rPr>
          <w:lang w:val="en-US"/>
        </w:rPr>
        <w:t>NavigationServi</w:t>
      </w:r>
      <w:r w:rsidR="00F00C57">
        <w:rPr>
          <w:lang w:val="en-US"/>
        </w:rPr>
        <w:t>ce</w:t>
      </w:r>
    </w:p>
    <w:p w14:paraId="22B7F032" w14:textId="31EF07A1" w:rsidR="00F00C57" w:rsidRDefault="00F62317" w:rsidP="00CF4650">
      <w:pPr>
        <w:pStyle w:val="2"/>
        <w:numPr>
          <w:ilvl w:val="2"/>
          <w:numId w:val="6"/>
        </w:numPr>
      </w:pPr>
      <w:r>
        <w:t xml:space="preserve">В классе определите </w:t>
      </w:r>
      <w:r w:rsidR="005B68B1">
        <w:t xml:space="preserve">навигационный стек в виде </w:t>
      </w:r>
      <w:r w:rsidR="005B68B1">
        <w:rPr>
          <w:lang w:val="en-US"/>
        </w:rPr>
        <w:t>Stack</w:t>
      </w:r>
      <w:r w:rsidR="005B68B1" w:rsidRPr="005B68B1">
        <w:t>&lt;</w:t>
      </w:r>
      <w:r w:rsidR="005B68B1">
        <w:rPr>
          <w:lang w:val="en-US"/>
        </w:rPr>
        <w:t>ViewModelBase</w:t>
      </w:r>
      <w:r w:rsidR="005B68B1" w:rsidRPr="005B68B1">
        <w:t>&gt;</w:t>
      </w:r>
      <w:r w:rsidR="00686A65">
        <w:t xml:space="preserve"> и 2 метода</w:t>
      </w:r>
      <w:r w:rsidR="008F3C72">
        <w:t xml:space="preserve"> для управления этим стеком</w:t>
      </w:r>
      <w:r w:rsidR="003B3002">
        <w:t>: универсальный</w:t>
      </w:r>
      <w:r w:rsidR="00686A65">
        <w:t xml:space="preserve"> </w:t>
      </w:r>
      <w:r w:rsidR="00686A65">
        <w:rPr>
          <w:lang w:val="en-US"/>
        </w:rPr>
        <w:t>NavigateTo</w:t>
      </w:r>
      <w:r w:rsidR="00686A65" w:rsidRPr="00686A65">
        <w:t>&lt;</w:t>
      </w:r>
      <w:r w:rsidR="002F0CD0">
        <w:rPr>
          <w:lang w:val="en-US"/>
        </w:rPr>
        <w:t>T</w:t>
      </w:r>
      <w:r w:rsidR="00686A65" w:rsidRPr="00686A65">
        <w:t>&gt;</w:t>
      </w:r>
      <w:r w:rsidR="002F0CD0">
        <w:t xml:space="preserve">, где </w:t>
      </w:r>
      <w:r w:rsidR="002F0CD0">
        <w:rPr>
          <w:lang w:val="en-US"/>
        </w:rPr>
        <w:t>T</w:t>
      </w:r>
      <w:r w:rsidR="002F0CD0" w:rsidRPr="002F0CD0">
        <w:t xml:space="preserve"> </w:t>
      </w:r>
      <w:r w:rsidR="002F0CD0">
        <w:t>–</w:t>
      </w:r>
      <w:r w:rsidR="002F0CD0" w:rsidRPr="002F0CD0">
        <w:t xml:space="preserve"> </w:t>
      </w:r>
      <w:r w:rsidR="002F0CD0">
        <w:t>класс-насле</w:t>
      </w:r>
      <w:r w:rsidR="003B3002">
        <w:t>дник</w:t>
      </w:r>
      <w:r w:rsidR="00661848">
        <w:t xml:space="preserve"> </w:t>
      </w:r>
      <w:r w:rsidR="00661848">
        <w:rPr>
          <w:lang w:val="en-US"/>
        </w:rPr>
        <w:t>ViewModelBase</w:t>
      </w:r>
      <w:r w:rsidR="002F0CD0" w:rsidRPr="002F0CD0">
        <w:t xml:space="preserve"> </w:t>
      </w:r>
      <w:r w:rsidR="002F0CD0">
        <w:t xml:space="preserve">и </w:t>
      </w:r>
      <w:r w:rsidR="002F0CD0">
        <w:rPr>
          <w:lang w:val="en-US"/>
        </w:rPr>
        <w:t>GoBack</w:t>
      </w:r>
    </w:p>
    <w:p w14:paraId="349FC254" w14:textId="77777777" w:rsidR="00661848" w:rsidRDefault="00661848" w:rsidP="00661848">
      <w:pPr>
        <w:pStyle w:val="ad"/>
      </w:pPr>
      <w:r>
        <w:t>public void NavigateTo&lt;T&gt;(T viewModel, Action&lt;T&gt;? action = null) where T : ViewModelBase</w:t>
      </w:r>
    </w:p>
    <w:p w14:paraId="6FEEE688" w14:textId="664B755B" w:rsidR="00661848" w:rsidRDefault="00661848" w:rsidP="00661848">
      <w:pPr>
        <w:pStyle w:val="ad"/>
      </w:pPr>
      <w:r>
        <w:t>{</w:t>
      </w:r>
    </w:p>
    <w:p w14:paraId="71BECCE8" w14:textId="386AFD76" w:rsidR="00661848" w:rsidRPr="00661848" w:rsidRDefault="00661848" w:rsidP="00661848">
      <w:pPr>
        <w:pStyle w:val="ad"/>
      </w:pPr>
      <w:r>
        <w:t xml:space="preserve">    </w:t>
      </w:r>
      <w:r>
        <w:rPr>
          <w:lang w:val="ru-RU"/>
        </w:rPr>
        <w:t>//</w:t>
      </w:r>
      <w:r>
        <w:t>TODO</w:t>
      </w:r>
    </w:p>
    <w:p w14:paraId="5987E749" w14:textId="77E21C77" w:rsidR="00661848" w:rsidRDefault="00661848" w:rsidP="00661848">
      <w:pPr>
        <w:pStyle w:val="ad"/>
      </w:pPr>
      <w:r>
        <w:t>}</w:t>
      </w:r>
    </w:p>
    <w:p w14:paraId="0A2A7391" w14:textId="77777777" w:rsidR="00F20DE3" w:rsidRDefault="00F20DE3" w:rsidP="00661848">
      <w:pPr>
        <w:pStyle w:val="ad"/>
      </w:pPr>
    </w:p>
    <w:p w14:paraId="2D1F10D3" w14:textId="77777777" w:rsidR="00F20DE3" w:rsidRPr="00F20DE3" w:rsidRDefault="00F20DE3" w:rsidP="00F20DE3">
      <w:pPr>
        <w:pStyle w:val="ad"/>
      </w:pPr>
      <w:r w:rsidRPr="00F20DE3">
        <w:t>public void GoBack(int steps = 1)</w:t>
      </w:r>
    </w:p>
    <w:p w14:paraId="1BD53576" w14:textId="77777777" w:rsidR="00F20DE3" w:rsidRPr="00F20DE3" w:rsidRDefault="00F20DE3" w:rsidP="00F20DE3">
      <w:pPr>
        <w:pStyle w:val="ad"/>
      </w:pPr>
      <w:r w:rsidRPr="00F20DE3">
        <w:t>{</w:t>
      </w:r>
    </w:p>
    <w:p w14:paraId="313A376B" w14:textId="1B2E11B1" w:rsidR="00F20DE3" w:rsidRPr="00F20DE3" w:rsidRDefault="00F20DE3" w:rsidP="00F20DE3">
      <w:pPr>
        <w:pStyle w:val="ad"/>
      </w:pPr>
      <w:r w:rsidRPr="00F20DE3">
        <w:t xml:space="preserve">    </w:t>
      </w:r>
      <w:r>
        <w:rPr>
          <w:lang w:val="ru-RU"/>
        </w:rPr>
        <w:t>//</w:t>
      </w:r>
      <w:r>
        <w:t>TODO</w:t>
      </w:r>
    </w:p>
    <w:p w14:paraId="31F5ECE9" w14:textId="216CD552" w:rsidR="00F20DE3" w:rsidRDefault="00F20DE3" w:rsidP="00F20DE3">
      <w:pPr>
        <w:pStyle w:val="ad"/>
      </w:pPr>
      <w:r w:rsidRPr="00F20DE3">
        <w:rPr>
          <w:lang w:val="ru-RU"/>
        </w:rPr>
        <w:t>}</w:t>
      </w:r>
    </w:p>
    <w:p w14:paraId="0A1C9D44" w14:textId="620677AE" w:rsidR="00F20DE3" w:rsidRDefault="00F20DE3" w:rsidP="00F20DE3">
      <w:pPr>
        <w:pStyle w:val="2"/>
        <w:numPr>
          <w:ilvl w:val="2"/>
          <w:numId w:val="6"/>
        </w:numPr>
      </w:pPr>
      <w:r>
        <w:t>При выполнении на</w:t>
      </w:r>
      <w:r w:rsidR="00AB03CB">
        <w:t xml:space="preserve">вигации в метод может передаваться делегат </w:t>
      </w:r>
      <w:r w:rsidR="00AB03CB">
        <w:rPr>
          <w:lang w:val="en-US"/>
        </w:rPr>
        <w:t>Action</w:t>
      </w:r>
      <w:r w:rsidR="00AB03CB" w:rsidRPr="00AB03CB">
        <w:t>&lt;</w:t>
      </w:r>
      <w:r w:rsidR="00AB03CB">
        <w:rPr>
          <w:lang w:val="en-US"/>
        </w:rPr>
        <w:t>T</w:t>
      </w:r>
      <w:r w:rsidR="00AB03CB" w:rsidRPr="00AB03CB">
        <w:t>&gt;</w:t>
      </w:r>
      <w:r w:rsidR="00AB03CB">
        <w:t xml:space="preserve">, который позволит произвести настройки </w:t>
      </w:r>
      <w:r w:rsidR="00FD6A1F">
        <w:t>для страницы (установить значения некоторых свойств)</w:t>
      </w:r>
      <w:r w:rsidR="00F1443E">
        <w:t xml:space="preserve">. Для вызова делегата необходимо </w:t>
      </w:r>
      <w:r w:rsidR="007C3B60">
        <w:t>выполнить</w:t>
      </w:r>
    </w:p>
    <w:p w14:paraId="4825D9B4" w14:textId="175C042B" w:rsidR="007C3B60" w:rsidRDefault="007C3B60" w:rsidP="00FC6BCC">
      <w:pPr>
        <w:pStyle w:val="ad"/>
        <w:rPr>
          <w:lang w:val="ru-RU"/>
        </w:rPr>
      </w:pPr>
      <w:r w:rsidRPr="007C3B60">
        <w:lastRenderedPageBreak/>
        <w:t>action?.Invoke(viewModel);</w:t>
      </w:r>
    </w:p>
    <w:p w14:paraId="03E2F761" w14:textId="640D8EDD" w:rsidR="00752B27" w:rsidRDefault="00752B27" w:rsidP="00752B27">
      <w:pPr>
        <w:pStyle w:val="2"/>
        <w:numPr>
          <w:ilvl w:val="2"/>
          <w:numId w:val="6"/>
        </w:numPr>
      </w:pPr>
      <w:r>
        <w:t>Добавьте экземпляр сервиса в качестве статического</w:t>
      </w:r>
      <w:r w:rsidR="00870A35" w:rsidRPr="00870A35">
        <w:t xml:space="preserve"> </w:t>
      </w:r>
      <w:r w:rsidR="00870A35">
        <w:t>публичного</w:t>
      </w:r>
      <w:r>
        <w:t xml:space="preserve"> члена </w:t>
      </w:r>
      <w:r w:rsidR="008F3C72">
        <w:t xml:space="preserve">в </w:t>
      </w:r>
      <w:r w:rsidR="00870A35">
        <w:rPr>
          <w:lang w:val="en-US"/>
        </w:rPr>
        <w:t>MainViewModel</w:t>
      </w:r>
      <w:r w:rsidR="008F3C72">
        <w:t xml:space="preserve"> </w:t>
      </w:r>
    </w:p>
    <w:p w14:paraId="6FF8D145" w14:textId="6927DE99" w:rsidR="00663E62" w:rsidRPr="00FC6BCC" w:rsidRDefault="00663E62" w:rsidP="00752B27">
      <w:pPr>
        <w:pStyle w:val="2"/>
        <w:numPr>
          <w:ilvl w:val="2"/>
          <w:numId w:val="6"/>
        </w:numPr>
      </w:pPr>
      <w:r>
        <w:t xml:space="preserve">Измените </w:t>
      </w:r>
      <w:r w:rsidR="001F663C">
        <w:t>реализацию навигации</w:t>
      </w:r>
      <w:r>
        <w:t xml:space="preserve"> в приложении </w:t>
      </w:r>
      <w:r w:rsidR="001F663C">
        <w:t>с использованием созданного сервиса.</w:t>
      </w:r>
    </w:p>
    <w:p w14:paraId="213BBAC2" w14:textId="6C8F390C" w:rsidR="00FA45AA" w:rsidRPr="003500DC" w:rsidRDefault="00FA45AA" w:rsidP="00D835A0">
      <w:pPr>
        <w:pStyle w:val="1"/>
      </w:pPr>
      <w:r w:rsidRPr="003500DC">
        <w:t>Порядок выполнения работы</w:t>
      </w:r>
    </w:p>
    <w:p w14:paraId="0B786585" w14:textId="5630C9A0" w:rsidR="00FA45AA" w:rsidRPr="003500DC" w:rsidRDefault="00FA45AA" w:rsidP="00382EE2">
      <w:pPr>
        <w:pStyle w:val="2"/>
      </w:pPr>
      <w:r w:rsidRPr="003500DC">
        <w:t>Выполнить все задания из п.5.</w:t>
      </w:r>
    </w:p>
    <w:p w14:paraId="24DB45E8" w14:textId="74C69F0B" w:rsidR="00FA45AA" w:rsidRPr="003500DC" w:rsidRDefault="00FA45AA" w:rsidP="00382EE2">
      <w:pPr>
        <w:pStyle w:val="2"/>
      </w:pPr>
      <w:r w:rsidRPr="003500DC">
        <w:t>Ответить на контрольные вопросы.</w:t>
      </w:r>
    </w:p>
    <w:p w14:paraId="0B159DAA" w14:textId="40A8EF11" w:rsidR="00FA45AA" w:rsidRPr="003500DC" w:rsidRDefault="00FA45AA" w:rsidP="00382EE2">
      <w:pPr>
        <w:pStyle w:val="1"/>
      </w:pPr>
      <w:r w:rsidRPr="003500DC">
        <w:t>Содержание отчета</w:t>
      </w:r>
    </w:p>
    <w:p w14:paraId="574E4811" w14:textId="080E4336" w:rsidR="00FA45AA" w:rsidRPr="003500DC" w:rsidRDefault="00FA45AA" w:rsidP="00382EE2">
      <w:pPr>
        <w:pStyle w:val="2"/>
      </w:pPr>
      <w:r w:rsidRPr="003500DC">
        <w:t>Титульный лист</w:t>
      </w:r>
    </w:p>
    <w:p w14:paraId="4881DFF6" w14:textId="7843884A" w:rsidR="00FA45AA" w:rsidRDefault="00FA45AA" w:rsidP="008F4996">
      <w:pPr>
        <w:pStyle w:val="2"/>
      </w:pPr>
      <w:r w:rsidRPr="003500DC">
        <w:t>Цель работы</w:t>
      </w:r>
    </w:p>
    <w:p w14:paraId="309A7EF5" w14:textId="77777777" w:rsidR="00454D1E" w:rsidRDefault="00454D1E" w:rsidP="00454D1E">
      <w:pPr>
        <w:pStyle w:val="2"/>
      </w:pPr>
      <w:r w:rsidRPr="002F2922">
        <w:t>Ответы на контрольные вопросы</w:t>
      </w:r>
    </w:p>
    <w:p w14:paraId="60853C6D" w14:textId="35B818FC" w:rsidR="00965C8E" w:rsidRDefault="00FA45AA" w:rsidP="008F4996">
      <w:pPr>
        <w:pStyle w:val="2"/>
      </w:pPr>
      <w:r w:rsidRPr="003500DC">
        <w:t>Вывод</w:t>
      </w:r>
    </w:p>
    <w:p w14:paraId="5FC4FDEB" w14:textId="77777777" w:rsidR="00DA2515" w:rsidRDefault="00DA2515" w:rsidP="00DA2515">
      <w:pPr>
        <w:pStyle w:val="1"/>
      </w:pPr>
      <w:r w:rsidRPr="009671E3">
        <w:t xml:space="preserve">Контрольные вопросы </w:t>
      </w:r>
    </w:p>
    <w:p w14:paraId="35FDAC3A" w14:textId="03F4136B" w:rsidR="00DA2515" w:rsidRDefault="00CB0BC5" w:rsidP="00DA2515">
      <w:pPr>
        <w:pStyle w:val="2"/>
      </w:pPr>
      <w:r>
        <w:t xml:space="preserve">Для чего применяется </w:t>
      </w:r>
      <w:r>
        <w:rPr>
          <w:lang w:val="en-US"/>
        </w:rPr>
        <w:t>ViewLocator</w:t>
      </w:r>
      <w:r w:rsidR="00E84604">
        <w:rPr>
          <w:lang w:val="en-US"/>
        </w:rPr>
        <w:t>?</w:t>
      </w:r>
    </w:p>
    <w:p w14:paraId="51A8B3F7" w14:textId="4826FC4A" w:rsidR="00FE0061" w:rsidRDefault="007F017E" w:rsidP="00DA2515">
      <w:pPr>
        <w:pStyle w:val="2"/>
      </w:pPr>
      <w:r>
        <w:t>Как реализовать переход между страницами,</w:t>
      </w:r>
      <w:r w:rsidR="002D0E3C">
        <w:t xml:space="preserve"> обратный переход?</w:t>
      </w:r>
    </w:p>
    <w:p w14:paraId="371BFCE5" w14:textId="2E71E56F" w:rsidR="007C6337" w:rsidRPr="003500DC" w:rsidRDefault="002D0E3C" w:rsidP="00DA2515">
      <w:pPr>
        <w:pStyle w:val="2"/>
      </w:pPr>
      <w:r>
        <w:t xml:space="preserve">Как </w:t>
      </w:r>
      <w:r w:rsidR="00582ADB">
        <w:t>передать данные между страницами?</w:t>
      </w:r>
    </w:p>
    <w:sectPr w:rsidR="007C6337" w:rsidRPr="003500DC" w:rsidSect="00A55CB3">
      <w:headerReference w:type="first" r:id="rId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951533" w14:textId="77777777" w:rsidR="00F97FE2" w:rsidRDefault="00F97FE2" w:rsidP="006747A5">
      <w:r>
        <w:separator/>
      </w:r>
    </w:p>
  </w:endnote>
  <w:endnote w:type="continuationSeparator" w:id="0">
    <w:p w14:paraId="5A6D1832" w14:textId="77777777" w:rsidR="00F97FE2" w:rsidRDefault="00F97FE2" w:rsidP="006747A5">
      <w:r>
        <w:continuationSeparator/>
      </w:r>
    </w:p>
  </w:endnote>
  <w:endnote w:type="continuationNotice" w:id="1">
    <w:p w14:paraId="6BDD65A2" w14:textId="77777777" w:rsidR="00F97FE2" w:rsidRDefault="00F97FE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E8D762" w14:textId="77777777" w:rsidR="00F97FE2" w:rsidRDefault="00F97FE2" w:rsidP="006747A5">
      <w:r>
        <w:separator/>
      </w:r>
    </w:p>
  </w:footnote>
  <w:footnote w:type="continuationSeparator" w:id="0">
    <w:p w14:paraId="62DA1CDA" w14:textId="77777777" w:rsidR="00F97FE2" w:rsidRDefault="00F97FE2" w:rsidP="006747A5">
      <w:r>
        <w:continuationSeparator/>
      </w:r>
    </w:p>
  </w:footnote>
  <w:footnote w:type="continuationNotice" w:id="1">
    <w:p w14:paraId="479A1167" w14:textId="77777777" w:rsidR="00F97FE2" w:rsidRDefault="00F97FE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3DB78C" w14:textId="5A51A0E4" w:rsidR="00A55CB3" w:rsidRDefault="00A55CB3" w:rsidP="00A55CB3">
    <w:pPr>
      <w:pStyle w:val="af1"/>
      <w:jc w:val="right"/>
    </w:pPr>
    <w:r>
      <w:t xml:space="preserve">Составил: </w:t>
    </w:r>
    <w:r w:rsidR="0006339C">
      <w:t>Садовский Р.В.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5D41CF"/>
    <w:multiLevelType w:val="multilevel"/>
    <w:tmpl w:val="61103700"/>
    <w:styleLink w:val="a"/>
    <w:lvl w:ilvl="0">
      <w:start w:val="1"/>
      <w:numFmt w:val="decimal"/>
      <w:pStyle w:val="1"/>
      <w:suff w:val="space"/>
      <w:lvlText w:val="%1"/>
      <w:lvlJc w:val="left"/>
      <w:pPr>
        <w:ind w:left="568" w:firstLine="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5">
      <w:start w:val="1"/>
      <w:numFmt w:val="decimal"/>
      <w:suff w:val="space"/>
      <w:lvlText w:val="%1.%2.%3.%4.%5.%6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567"/>
      </w:pPr>
      <w:rPr>
        <w:rFonts w:ascii="Times New Roman" w:hAnsi="Times New Roman" w:hint="default"/>
        <w:sz w:val="28"/>
      </w:rPr>
    </w:lvl>
  </w:abstractNum>
  <w:abstractNum w:abstractNumId="1" w15:restartNumberingAfterBreak="0">
    <w:nsid w:val="6ED64C27"/>
    <w:multiLevelType w:val="multilevel"/>
    <w:tmpl w:val="61103700"/>
    <w:numStyleLink w:val="a"/>
  </w:abstractNum>
  <w:num w:numId="1" w16cid:durableId="1386948056">
    <w:abstractNumId w:val="0"/>
  </w:num>
  <w:num w:numId="2" w16cid:durableId="141122171">
    <w:abstractNumId w:val="0"/>
  </w:num>
  <w:num w:numId="3" w16cid:durableId="634676009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4" w16cid:durableId="737049000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5" w16cid:durableId="460226078">
    <w:abstractNumId w:val="0"/>
  </w:num>
  <w:num w:numId="6" w16cid:durableId="797380273">
    <w:abstractNumId w:val="0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568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-567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7" w16cid:durableId="814639327">
    <w:abstractNumId w:val="0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568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8" w16cid:durableId="1039814168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568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9" w16cid:durableId="816920178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568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10" w16cid:durableId="1971088212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568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5AA"/>
    <w:rsid w:val="0000013F"/>
    <w:rsid w:val="000010CD"/>
    <w:rsid w:val="00001270"/>
    <w:rsid w:val="00001E82"/>
    <w:rsid w:val="00005C67"/>
    <w:rsid w:val="000063E9"/>
    <w:rsid w:val="00006496"/>
    <w:rsid w:val="00007093"/>
    <w:rsid w:val="00012EB0"/>
    <w:rsid w:val="000130FB"/>
    <w:rsid w:val="00014B35"/>
    <w:rsid w:val="00014CE9"/>
    <w:rsid w:val="00017146"/>
    <w:rsid w:val="00025FAE"/>
    <w:rsid w:val="00027FDE"/>
    <w:rsid w:val="00030665"/>
    <w:rsid w:val="00031974"/>
    <w:rsid w:val="000350CB"/>
    <w:rsid w:val="0004035C"/>
    <w:rsid w:val="00043A77"/>
    <w:rsid w:val="000440BD"/>
    <w:rsid w:val="0004755B"/>
    <w:rsid w:val="00052C67"/>
    <w:rsid w:val="00053584"/>
    <w:rsid w:val="0005560D"/>
    <w:rsid w:val="0006339C"/>
    <w:rsid w:val="000675F8"/>
    <w:rsid w:val="00070FAF"/>
    <w:rsid w:val="00073333"/>
    <w:rsid w:val="0007503C"/>
    <w:rsid w:val="00075396"/>
    <w:rsid w:val="000757BE"/>
    <w:rsid w:val="00082D0F"/>
    <w:rsid w:val="000839DF"/>
    <w:rsid w:val="00087BBA"/>
    <w:rsid w:val="00090E7A"/>
    <w:rsid w:val="00091DFA"/>
    <w:rsid w:val="0009639D"/>
    <w:rsid w:val="000A0604"/>
    <w:rsid w:val="000A7F92"/>
    <w:rsid w:val="000B513A"/>
    <w:rsid w:val="000B6206"/>
    <w:rsid w:val="000C39E1"/>
    <w:rsid w:val="000C5562"/>
    <w:rsid w:val="000D6282"/>
    <w:rsid w:val="000D6F54"/>
    <w:rsid w:val="000D7645"/>
    <w:rsid w:val="000E0039"/>
    <w:rsid w:val="000E66B8"/>
    <w:rsid w:val="001061EE"/>
    <w:rsid w:val="00111B29"/>
    <w:rsid w:val="00111B90"/>
    <w:rsid w:val="00111F1D"/>
    <w:rsid w:val="00112D44"/>
    <w:rsid w:val="0011466E"/>
    <w:rsid w:val="00125014"/>
    <w:rsid w:val="001305F6"/>
    <w:rsid w:val="001315B2"/>
    <w:rsid w:val="0013164C"/>
    <w:rsid w:val="00132061"/>
    <w:rsid w:val="00133DBC"/>
    <w:rsid w:val="001344A4"/>
    <w:rsid w:val="00134B1E"/>
    <w:rsid w:val="00135F4C"/>
    <w:rsid w:val="0014142D"/>
    <w:rsid w:val="00143EBA"/>
    <w:rsid w:val="0014546A"/>
    <w:rsid w:val="00151972"/>
    <w:rsid w:val="00155593"/>
    <w:rsid w:val="00155D5D"/>
    <w:rsid w:val="001577AF"/>
    <w:rsid w:val="00163C74"/>
    <w:rsid w:val="0017150B"/>
    <w:rsid w:val="00174882"/>
    <w:rsid w:val="00180869"/>
    <w:rsid w:val="00181F55"/>
    <w:rsid w:val="0018259A"/>
    <w:rsid w:val="001834E5"/>
    <w:rsid w:val="001841A3"/>
    <w:rsid w:val="00185F85"/>
    <w:rsid w:val="00193FD5"/>
    <w:rsid w:val="0019491D"/>
    <w:rsid w:val="001974B9"/>
    <w:rsid w:val="001A1A3E"/>
    <w:rsid w:val="001A7E28"/>
    <w:rsid w:val="001B1DA2"/>
    <w:rsid w:val="001B2E5E"/>
    <w:rsid w:val="001B7F35"/>
    <w:rsid w:val="001C1D09"/>
    <w:rsid w:val="001C31AE"/>
    <w:rsid w:val="001C482C"/>
    <w:rsid w:val="001C7E8E"/>
    <w:rsid w:val="001E22AF"/>
    <w:rsid w:val="001E32F3"/>
    <w:rsid w:val="001E337C"/>
    <w:rsid w:val="001E3AD0"/>
    <w:rsid w:val="001E6D51"/>
    <w:rsid w:val="001E773C"/>
    <w:rsid w:val="001F39D3"/>
    <w:rsid w:val="001F423A"/>
    <w:rsid w:val="001F663C"/>
    <w:rsid w:val="001F7334"/>
    <w:rsid w:val="002052D6"/>
    <w:rsid w:val="00214AD5"/>
    <w:rsid w:val="002248EC"/>
    <w:rsid w:val="00232E5A"/>
    <w:rsid w:val="00234D02"/>
    <w:rsid w:val="00243AEB"/>
    <w:rsid w:val="0024531C"/>
    <w:rsid w:val="00251C79"/>
    <w:rsid w:val="00267466"/>
    <w:rsid w:val="002676DB"/>
    <w:rsid w:val="002714B8"/>
    <w:rsid w:val="00271E47"/>
    <w:rsid w:val="002746AE"/>
    <w:rsid w:val="002755FC"/>
    <w:rsid w:val="002827DC"/>
    <w:rsid w:val="00284533"/>
    <w:rsid w:val="00286C7F"/>
    <w:rsid w:val="00290B81"/>
    <w:rsid w:val="00293EED"/>
    <w:rsid w:val="002957B4"/>
    <w:rsid w:val="002A466E"/>
    <w:rsid w:val="002A71C5"/>
    <w:rsid w:val="002B410E"/>
    <w:rsid w:val="002B4E77"/>
    <w:rsid w:val="002C24B1"/>
    <w:rsid w:val="002D0E3C"/>
    <w:rsid w:val="002E0A1F"/>
    <w:rsid w:val="002E220D"/>
    <w:rsid w:val="002E3EFE"/>
    <w:rsid w:val="002E48DD"/>
    <w:rsid w:val="002F0CD0"/>
    <w:rsid w:val="002F1949"/>
    <w:rsid w:val="002F4AE0"/>
    <w:rsid w:val="002F710D"/>
    <w:rsid w:val="002F7575"/>
    <w:rsid w:val="0030560F"/>
    <w:rsid w:val="0030660D"/>
    <w:rsid w:val="00306799"/>
    <w:rsid w:val="00307172"/>
    <w:rsid w:val="003151F0"/>
    <w:rsid w:val="003179B2"/>
    <w:rsid w:val="00323128"/>
    <w:rsid w:val="003233C8"/>
    <w:rsid w:val="00325463"/>
    <w:rsid w:val="003256EF"/>
    <w:rsid w:val="003270F0"/>
    <w:rsid w:val="00331370"/>
    <w:rsid w:val="00337C43"/>
    <w:rsid w:val="003406A0"/>
    <w:rsid w:val="003470F5"/>
    <w:rsid w:val="00347AC8"/>
    <w:rsid w:val="003500DC"/>
    <w:rsid w:val="00352810"/>
    <w:rsid w:val="00356139"/>
    <w:rsid w:val="00357D90"/>
    <w:rsid w:val="0036031B"/>
    <w:rsid w:val="00361B18"/>
    <w:rsid w:val="00367795"/>
    <w:rsid w:val="00376509"/>
    <w:rsid w:val="003767EF"/>
    <w:rsid w:val="0038239B"/>
    <w:rsid w:val="00382EE2"/>
    <w:rsid w:val="003870A1"/>
    <w:rsid w:val="003878DC"/>
    <w:rsid w:val="00393F25"/>
    <w:rsid w:val="003941DD"/>
    <w:rsid w:val="003964EC"/>
    <w:rsid w:val="00397D6D"/>
    <w:rsid w:val="003A36A1"/>
    <w:rsid w:val="003A64DF"/>
    <w:rsid w:val="003A7186"/>
    <w:rsid w:val="003B0679"/>
    <w:rsid w:val="003B3002"/>
    <w:rsid w:val="003C576A"/>
    <w:rsid w:val="003C74AA"/>
    <w:rsid w:val="003D4A47"/>
    <w:rsid w:val="003D4EF8"/>
    <w:rsid w:val="003D73A6"/>
    <w:rsid w:val="003D76AF"/>
    <w:rsid w:val="003E0728"/>
    <w:rsid w:val="003E41F2"/>
    <w:rsid w:val="00401FFF"/>
    <w:rsid w:val="0040491B"/>
    <w:rsid w:val="0040642F"/>
    <w:rsid w:val="00412DA8"/>
    <w:rsid w:val="00412EC6"/>
    <w:rsid w:val="00414E6C"/>
    <w:rsid w:val="00417D0D"/>
    <w:rsid w:val="004220B0"/>
    <w:rsid w:val="00423795"/>
    <w:rsid w:val="004277A9"/>
    <w:rsid w:val="00432B3F"/>
    <w:rsid w:val="00432DBE"/>
    <w:rsid w:val="00433027"/>
    <w:rsid w:val="00434A8B"/>
    <w:rsid w:val="004435D2"/>
    <w:rsid w:val="00445437"/>
    <w:rsid w:val="00446DE6"/>
    <w:rsid w:val="00454D1E"/>
    <w:rsid w:val="004634B3"/>
    <w:rsid w:val="00466F93"/>
    <w:rsid w:val="004725CA"/>
    <w:rsid w:val="00473B1C"/>
    <w:rsid w:val="00476BBF"/>
    <w:rsid w:val="00476FE3"/>
    <w:rsid w:val="00480587"/>
    <w:rsid w:val="004806E3"/>
    <w:rsid w:val="00483B6D"/>
    <w:rsid w:val="0048437C"/>
    <w:rsid w:val="00490DA5"/>
    <w:rsid w:val="004919C0"/>
    <w:rsid w:val="00494985"/>
    <w:rsid w:val="004978EC"/>
    <w:rsid w:val="004A08AE"/>
    <w:rsid w:val="004A368A"/>
    <w:rsid w:val="004A666A"/>
    <w:rsid w:val="004B033B"/>
    <w:rsid w:val="004B1C88"/>
    <w:rsid w:val="004B5805"/>
    <w:rsid w:val="004C0EA0"/>
    <w:rsid w:val="004C2480"/>
    <w:rsid w:val="004C3F39"/>
    <w:rsid w:val="004C68B5"/>
    <w:rsid w:val="004D30C4"/>
    <w:rsid w:val="004E1F76"/>
    <w:rsid w:val="004E5BA0"/>
    <w:rsid w:val="004E7BED"/>
    <w:rsid w:val="004F5FFB"/>
    <w:rsid w:val="004F79D8"/>
    <w:rsid w:val="0050048C"/>
    <w:rsid w:val="00510AB9"/>
    <w:rsid w:val="00516085"/>
    <w:rsid w:val="00517625"/>
    <w:rsid w:val="0051771E"/>
    <w:rsid w:val="005225E8"/>
    <w:rsid w:val="005231CC"/>
    <w:rsid w:val="0053062C"/>
    <w:rsid w:val="00531910"/>
    <w:rsid w:val="00543084"/>
    <w:rsid w:val="00544DBF"/>
    <w:rsid w:val="005477D9"/>
    <w:rsid w:val="0055027A"/>
    <w:rsid w:val="00550ADC"/>
    <w:rsid w:val="0056123E"/>
    <w:rsid w:val="0057016C"/>
    <w:rsid w:val="00570B6B"/>
    <w:rsid w:val="005711CD"/>
    <w:rsid w:val="00571464"/>
    <w:rsid w:val="00573461"/>
    <w:rsid w:val="0057374E"/>
    <w:rsid w:val="0057701B"/>
    <w:rsid w:val="00577B85"/>
    <w:rsid w:val="00580673"/>
    <w:rsid w:val="005819CC"/>
    <w:rsid w:val="00582ADB"/>
    <w:rsid w:val="005842D8"/>
    <w:rsid w:val="0059183D"/>
    <w:rsid w:val="00591CDE"/>
    <w:rsid w:val="00593255"/>
    <w:rsid w:val="005A12D1"/>
    <w:rsid w:val="005A2AD8"/>
    <w:rsid w:val="005A468C"/>
    <w:rsid w:val="005A5A70"/>
    <w:rsid w:val="005A650C"/>
    <w:rsid w:val="005A6D80"/>
    <w:rsid w:val="005A7349"/>
    <w:rsid w:val="005B1485"/>
    <w:rsid w:val="005B2731"/>
    <w:rsid w:val="005B48CD"/>
    <w:rsid w:val="005B4B3E"/>
    <w:rsid w:val="005B68B1"/>
    <w:rsid w:val="005B6A98"/>
    <w:rsid w:val="005C4184"/>
    <w:rsid w:val="005C583D"/>
    <w:rsid w:val="005C7219"/>
    <w:rsid w:val="005C73C1"/>
    <w:rsid w:val="005D57B6"/>
    <w:rsid w:val="005D7775"/>
    <w:rsid w:val="005E474D"/>
    <w:rsid w:val="005E48CB"/>
    <w:rsid w:val="005E6B6A"/>
    <w:rsid w:val="00601E65"/>
    <w:rsid w:val="00605956"/>
    <w:rsid w:val="00605F5D"/>
    <w:rsid w:val="00606167"/>
    <w:rsid w:val="00610F11"/>
    <w:rsid w:val="006222B5"/>
    <w:rsid w:val="006228A5"/>
    <w:rsid w:val="00622E3F"/>
    <w:rsid w:val="00624B44"/>
    <w:rsid w:val="006273A5"/>
    <w:rsid w:val="00627E40"/>
    <w:rsid w:val="00634C48"/>
    <w:rsid w:val="00644E66"/>
    <w:rsid w:val="00653D48"/>
    <w:rsid w:val="00661848"/>
    <w:rsid w:val="00663E62"/>
    <w:rsid w:val="00664733"/>
    <w:rsid w:val="00672101"/>
    <w:rsid w:val="00672658"/>
    <w:rsid w:val="00672AC3"/>
    <w:rsid w:val="00673181"/>
    <w:rsid w:val="006747A5"/>
    <w:rsid w:val="00676233"/>
    <w:rsid w:val="00685DA4"/>
    <w:rsid w:val="00686A65"/>
    <w:rsid w:val="00690FDF"/>
    <w:rsid w:val="00693BA2"/>
    <w:rsid w:val="006940DF"/>
    <w:rsid w:val="006942C3"/>
    <w:rsid w:val="006A2C90"/>
    <w:rsid w:val="006A3E2E"/>
    <w:rsid w:val="006B0608"/>
    <w:rsid w:val="006B3023"/>
    <w:rsid w:val="006B4BFB"/>
    <w:rsid w:val="006B585B"/>
    <w:rsid w:val="006C1440"/>
    <w:rsid w:val="006C560A"/>
    <w:rsid w:val="006D0729"/>
    <w:rsid w:val="006D0C30"/>
    <w:rsid w:val="006D3F07"/>
    <w:rsid w:val="006D4F24"/>
    <w:rsid w:val="006E08C4"/>
    <w:rsid w:val="006E28D9"/>
    <w:rsid w:val="006E2B52"/>
    <w:rsid w:val="006E2BAC"/>
    <w:rsid w:val="006E6843"/>
    <w:rsid w:val="007009E7"/>
    <w:rsid w:val="00701A12"/>
    <w:rsid w:val="007053B1"/>
    <w:rsid w:val="00706018"/>
    <w:rsid w:val="00707D59"/>
    <w:rsid w:val="00710147"/>
    <w:rsid w:val="00710836"/>
    <w:rsid w:val="0072379F"/>
    <w:rsid w:val="00725221"/>
    <w:rsid w:val="007264CB"/>
    <w:rsid w:val="00727E3D"/>
    <w:rsid w:val="00733855"/>
    <w:rsid w:val="00735212"/>
    <w:rsid w:val="0074217E"/>
    <w:rsid w:val="007422B4"/>
    <w:rsid w:val="0074290F"/>
    <w:rsid w:val="00742A9F"/>
    <w:rsid w:val="00743CB8"/>
    <w:rsid w:val="0074752C"/>
    <w:rsid w:val="00752B27"/>
    <w:rsid w:val="00755B36"/>
    <w:rsid w:val="00760A24"/>
    <w:rsid w:val="007619F6"/>
    <w:rsid w:val="007627AE"/>
    <w:rsid w:val="00762C2C"/>
    <w:rsid w:val="00764BF3"/>
    <w:rsid w:val="00766DC1"/>
    <w:rsid w:val="007711CF"/>
    <w:rsid w:val="0077606D"/>
    <w:rsid w:val="007761F7"/>
    <w:rsid w:val="007775C7"/>
    <w:rsid w:val="00780151"/>
    <w:rsid w:val="00783148"/>
    <w:rsid w:val="00783B79"/>
    <w:rsid w:val="00790454"/>
    <w:rsid w:val="007925D7"/>
    <w:rsid w:val="007938D8"/>
    <w:rsid w:val="00795AB4"/>
    <w:rsid w:val="007971BE"/>
    <w:rsid w:val="007A1104"/>
    <w:rsid w:val="007A1575"/>
    <w:rsid w:val="007A3EAD"/>
    <w:rsid w:val="007A5F05"/>
    <w:rsid w:val="007A6834"/>
    <w:rsid w:val="007A781A"/>
    <w:rsid w:val="007A7F3C"/>
    <w:rsid w:val="007B1798"/>
    <w:rsid w:val="007B4492"/>
    <w:rsid w:val="007B4AD9"/>
    <w:rsid w:val="007B6958"/>
    <w:rsid w:val="007C0B4E"/>
    <w:rsid w:val="007C3B60"/>
    <w:rsid w:val="007C4FE2"/>
    <w:rsid w:val="007C60B3"/>
    <w:rsid w:val="007C6337"/>
    <w:rsid w:val="007D0C33"/>
    <w:rsid w:val="007D3168"/>
    <w:rsid w:val="007D4E0F"/>
    <w:rsid w:val="007D5AB9"/>
    <w:rsid w:val="007D5B15"/>
    <w:rsid w:val="007D600B"/>
    <w:rsid w:val="007E4EB5"/>
    <w:rsid w:val="007E741C"/>
    <w:rsid w:val="007F017E"/>
    <w:rsid w:val="007F0F79"/>
    <w:rsid w:val="007F3234"/>
    <w:rsid w:val="00803915"/>
    <w:rsid w:val="00812B08"/>
    <w:rsid w:val="00812E06"/>
    <w:rsid w:val="00813293"/>
    <w:rsid w:val="00814C20"/>
    <w:rsid w:val="0082374D"/>
    <w:rsid w:val="00824955"/>
    <w:rsid w:val="00824F28"/>
    <w:rsid w:val="00827438"/>
    <w:rsid w:val="00827531"/>
    <w:rsid w:val="00832C88"/>
    <w:rsid w:val="00835C74"/>
    <w:rsid w:val="0083678F"/>
    <w:rsid w:val="00840D63"/>
    <w:rsid w:val="00842FC5"/>
    <w:rsid w:val="00852C29"/>
    <w:rsid w:val="00855871"/>
    <w:rsid w:val="0085777B"/>
    <w:rsid w:val="008629B7"/>
    <w:rsid w:val="00867E43"/>
    <w:rsid w:val="00870A35"/>
    <w:rsid w:val="008736EC"/>
    <w:rsid w:val="008754E2"/>
    <w:rsid w:val="00876E8B"/>
    <w:rsid w:val="00876F1B"/>
    <w:rsid w:val="00877E1C"/>
    <w:rsid w:val="008921AE"/>
    <w:rsid w:val="00892D19"/>
    <w:rsid w:val="0089358A"/>
    <w:rsid w:val="00894D60"/>
    <w:rsid w:val="00894D85"/>
    <w:rsid w:val="00894F6E"/>
    <w:rsid w:val="008A2D6A"/>
    <w:rsid w:val="008A6A3D"/>
    <w:rsid w:val="008B13BF"/>
    <w:rsid w:val="008B3C92"/>
    <w:rsid w:val="008B5DE4"/>
    <w:rsid w:val="008C0A5B"/>
    <w:rsid w:val="008C30FF"/>
    <w:rsid w:val="008C4A93"/>
    <w:rsid w:val="008C50E5"/>
    <w:rsid w:val="008C5AE8"/>
    <w:rsid w:val="008C6246"/>
    <w:rsid w:val="008C6314"/>
    <w:rsid w:val="008C7633"/>
    <w:rsid w:val="008D0546"/>
    <w:rsid w:val="008D0ED7"/>
    <w:rsid w:val="008D516D"/>
    <w:rsid w:val="008E1493"/>
    <w:rsid w:val="008E1781"/>
    <w:rsid w:val="008E1DD6"/>
    <w:rsid w:val="008E3B8C"/>
    <w:rsid w:val="008E3D31"/>
    <w:rsid w:val="008F1A70"/>
    <w:rsid w:val="008F3C72"/>
    <w:rsid w:val="008F4996"/>
    <w:rsid w:val="008F7128"/>
    <w:rsid w:val="0090011B"/>
    <w:rsid w:val="00902556"/>
    <w:rsid w:val="00902880"/>
    <w:rsid w:val="009043E4"/>
    <w:rsid w:val="00904583"/>
    <w:rsid w:val="00912716"/>
    <w:rsid w:val="00915945"/>
    <w:rsid w:val="009168EF"/>
    <w:rsid w:val="00917C59"/>
    <w:rsid w:val="00920991"/>
    <w:rsid w:val="00922D0E"/>
    <w:rsid w:val="00923348"/>
    <w:rsid w:val="00925158"/>
    <w:rsid w:val="009268B0"/>
    <w:rsid w:val="00927455"/>
    <w:rsid w:val="00930599"/>
    <w:rsid w:val="00932AA8"/>
    <w:rsid w:val="0093676A"/>
    <w:rsid w:val="00941D12"/>
    <w:rsid w:val="009463F1"/>
    <w:rsid w:val="00946917"/>
    <w:rsid w:val="00950051"/>
    <w:rsid w:val="009510DA"/>
    <w:rsid w:val="00957C72"/>
    <w:rsid w:val="00960202"/>
    <w:rsid w:val="009642D1"/>
    <w:rsid w:val="00965C8E"/>
    <w:rsid w:val="009809CD"/>
    <w:rsid w:val="00983970"/>
    <w:rsid w:val="00990975"/>
    <w:rsid w:val="00990A57"/>
    <w:rsid w:val="0099198F"/>
    <w:rsid w:val="009939EA"/>
    <w:rsid w:val="009A0577"/>
    <w:rsid w:val="009A3358"/>
    <w:rsid w:val="009A4876"/>
    <w:rsid w:val="009A6EEE"/>
    <w:rsid w:val="009A74EF"/>
    <w:rsid w:val="009A7790"/>
    <w:rsid w:val="009B17D2"/>
    <w:rsid w:val="009B451D"/>
    <w:rsid w:val="009C0E46"/>
    <w:rsid w:val="009C4862"/>
    <w:rsid w:val="009C5E73"/>
    <w:rsid w:val="009C6AA8"/>
    <w:rsid w:val="009C7052"/>
    <w:rsid w:val="009D0A07"/>
    <w:rsid w:val="009D18CB"/>
    <w:rsid w:val="009D3C36"/>
    <w:rsid w:val="009D5945"/>
    <w:rsid w:val="009D73BE"/>
    <w:rsid w:val="009E01CF"/>
    <w:rsid w:val="009E4F37"/>
    <w:rsid w:val="009E58AC"/>
    <w:rsid w:val="009E58D7"/>
    <w:rsid w:val="009F126C"/>
    <w:rsid w:val="009F448B"/>
    <w:rsid w:val="009F4ACC"/>
    <w:rsid w:val="009F72D5"/>
    <w:rsid w:val="00A05CB3"/>
    <w:rsid w:val="00A12C82"/>
    <w:rsid w:val="00A14230"/>
    <w:rsid w:val="00A219F7"/>
    <w:rsid w:val="00A238F8"/>
    <w:rsid w:val="00A26D31"/>
    <w:rsid w:val="00A31E8C"/>
    <w:rsid w:val="00A32E35"/>
    <w:rsid w:val="00A331AB"/>
    <w:rsid w:val="00A417EF"/>
    <w:rsid w:val="00A4219A"/>
    <w:rsid w:val="00A509E8"/>
    <w:rsid w:val="00A51F50"/>
    <w:rsid w:val="00A55CB3"/>
    <w:rsid w:val="00A56EFB"/>
    <w:rsid w:val="00A617D5"/>
    <w:rsid w:val="00A61F40"/>
    <w:rsid w:val="00A622BF"/>
    <w:rsid w:val="00A62509"/>
    <w:rsid w:val="00A67C92"/>
    <w:rsid w:val="00A71B48"/>
    <w:rsid w:val="00A72215"/>
    <w:rsid w:val="00A7328A"/>
    <w:rsid w:val="00A73723"/>
    <w:rsid w:val="00A7632F"/>
    <w:rsid w:val="00A84FD8"/>
    <w:rsid w:val="00A9148C"/>
    <w:rsid w:val="00A91D54"/>
    <w:rsid w:val="00A94224"/>
    <w:rsid w:val="00A94701"/>
    <w:rsid w:val="00A94BAA"/>
    <w:rsid w:val="00A97D63"/>
    <w:rsid w:val="00AA02FB"/>
    <w:rsid w:val="00AA3416"/>
    <w:rsid w:val="00AA4C22"/>
    <w:rsid w:val="00AB03CB"/>
    <w:rsid w:val="00AB29E0"/>
    <w:rsid w:val="00AB3A67"/>
    <w:rsid w:val="00AB46F6"/>
    <w:rsid w:val="00AB4A4A"/>
    <w:rsid w:val="00AB5D0C"/>
    <w:rsid w:val="00AB7D49"/>
    <w:rsid w:val="00AC4556"/>
    <w:rsid w:val="00AC5634"/>
    <w:rsid w:val="00AD1750"/>
    <w:rsid w:val="00AD1C34"/>
    <w:rsid w:val="00AD29CD"/>
    <w:rsid w:val="00AE115E"/>
    <w:rsid w:val="00AE3802"/>
    <w:rsid w:val="00AE3D82"/>
    <w:rsid w:val="00AE5ACA"/>
    <w:rsid w:val="00AE7ADF"/>
    <w:rsid w:val="00AF10E1"/>
    <w:rsid w:val="00AF2AB1"/>
    <w:rsid w:val="00AF3B67"/>
    <w:rsid w:val="00AF3FE4"/>
    <w:rsid w:val="00AF4ABD"/>
    <w:rsid w:val="00B005BC"/>
    <w:rsid w:val="00B01E0A"/>
    <w:rsid w:val="00B04478"/>
    <w:rsid w:val="00B05D29"/>
    <w:rsid w:val="00B10041"/>
    <w:rsid w:val="00B1011A"/>
    <w:rsid w:val="00B15070"/>
    <w:rsid w:val="00B23B74"/>
    <w:rsid w:val="00B23BB9"/>
    <w:rsid w:val="00B23FBF"/>
    <w:rsid w:val="00B25DDA"/>
    <w:rsid w:val="00B26E1E"/>
    <w:rsid w:val="00B26F2E"/>
    <w:rsid w:val="00B30876"/>
    <w:rsid w:val="00B43A88"/>
    <w:rsid w:val="00B441E6"/>
    <w:rsid w:val="00B465C1"/>
    <w:rsid w:val="00B50AD8"/>
    <w:rsid w:val="00B54F24"/>
    <w:rsid w:val="00B568CF"/>
    <w:rsid w:val="00B60BA9"/>
    <w:rsid w:val="00B62695"/>
    <w:rsid w:val="00B63730"/>
    <w:rsid w:val="00B63D98"/>
    <w:rsid w:val="00B6711F"/>
    <w:rsid w:val="00B71072"/>
    <w:rsid w:val="00B71472"/>
    <w:rsid w:val="00B77EB5"/>
    <w:rsid w:val="00B868B4"/>
    <w:rsid w:val="00B904BB"/>
    <w:rsid w:val="00B95EA4"/>
    <w:rsid w:val="00BA3E36"/>
    <w:rsid w:val="00BB4AEF"/>
    <w:rsid w:val="00BC14C6"/>
    <w:rsid w:val="00BE08FB"/>
    <w:rsid w:val="00BE465D"/>
    <w:rsid w:val="00BE511B"/>
    <w:rsid w:val="00BF4EA6"/>
    <w:rsid w:val="00BF6607"/>
    <w:rsid w:val="00C01869"/>
    <w:rsid w:val="00C0520D"/>
    <w:rsid w:val="00C111CE"/>
    <w:rsid w:val="00C11327"/>
    <w:rsid w:val="00C15B8C"/>
    <w:rsid w:val="00C21426"/>
    <w:rsid w:val="00C33D0A"/>
    <w:rsid w:val="00C34E42"/>
    <w:rsid w:val="00C41CA8"/>
    <w:rsid w:val="00C429C5"/>
    <w:rsid w:val="00C42E00"/>
    <w:rsid w:val="00C43E99"/>
    <w:rsid w:val="00C46B83"/>
    <w:rsid w:val="00C540ED"/>
    <w:rsid w:val="00C5501C"/>
    <w:rsid w:val="00C60AD7"/>
    <w:rsid w:val="00C7047D"/>
    <w:rsid w:val="00C71644"/>
    <w:rsid w:val="00C77005"/>
    <w:rsid w:val="00C8109C"/>
    <w:rsid w:val="00C81621"/>
    <w:rsid w:val="00C83802"/>
    <w:rsid w:val="00C87AA1"/>
    <w:rsid w:val="00C900F9"/>
    <w:rsid w:val="00C909A7"/>
    <w:rsid w:val="00C90AF3"/>
    <w:rsid w:val="00C917DE"/>
    <w:rsid w:val="00C9318C"/>
    <w:rsid w:val="00C94B71"/>
    <w:rsid w:val="00CA3F72"/>
    <w:rsid w:val="00CA5054"/>
    <w:rsid w:val="00CA737D"/>
    <w:rsid w:val="00CB04EA"/>
    <w:rsid w:val="00CB0BC5"/>
    <w:rsid w:val="00CB16AE"/>
    <w:rsid w:val="00CB30E1"/>
    <w:rsid w:val="00CB6142"/>
    <w:rsid w:val="00CC0580"/>
    <w:rsid w:val="00CC250A"/>
    <w:rsid w:val="00CC6D49"/>
    <w:rsid w:val="00CC7B46"/>
    <w:rsid w:val="00CD112C"/>
    <w:rsid w:val="00CD11D0"/>
    <w:rsid w:val="00CD3EE2"/>
    <w:rsid w:val="00CD50D8"/>
    <w:rsid w:val="00CD6B7F"/>
    <w:rsid w:val="00CE55A9"/>
    <w:rsid w:val="00CE5A63"/>
    <w:rsid w:val="00CE5C49"/>
    <w:rsid w:val="00CE5FE6"/>
    <w:rsid w:val="00CE6558"/>
    <w:rsid w:val="00CF0E87"/>
    <w:rsid w:val="00CF4650"/>
    <w:rsid w:val="00CF483A"/>
    <w:rsid w:val="00CF4976"/>
    <w:rsid w:val="00CF5381"/>
    <w:rsid w:val="00CF5D80"/>
    <w:rsid w:val="00CF7B9D"/>
    <w:rsid w:val="00D023AC"/>
    <w:rsid w:val="00D02A1F"/>
    <w:rsid w:val="00D0337E"/>
    <w:rsid w:val="00D054E9"/>
    <w:rsid w:val="00D056B2"/>
    <w:rsid w:val="00D140B4"/>
    <w:rsid w:val="00D15723"/>
    <w:rsid w:val="00D169A1"/>
    <w:rsid w:val="00D2177E"/>
    <w:rsid w:val="00D22B10"/>
    <w:rsid w:val="00D23F5E"/>
    <w:rsid w:val="00D2420C"/>
    <w:rsid w:val="00D25084"/>
    <w:rsid w:val="00D27313"/>
    <w:rsid w:val="00D27750"/>
    <w:rsid w:val="00D27782"/>
    <w:rsid w:val="00D27F11"/>
    <w:rsid w:val="00D30043"/>
    <w:rsid w:val="00D3211F"/>
    <w:rsid w:val="00D337C4"/>
    <w:rsid w:val="00D356CF"/>
    <w:rsid w:val="00D37862"/>
    <w:rsid w:val="00D4416D"/>
    <w:rsid w:val="00D50D20"/>
    <w:rsid w:val="00D50F3C"/>
    <w:rsid w:val="00D55266"/>
    <w:rsid w:val="00D66B17"/>
    <w:rsid w:val="00D66C75"/>
    <w:rsid w:val="00D6720D"/>
    <w:rsid w:val="00D6759E"/>
    <w:rsid w:val="00D67F8A"/>
    <w:rsid w:val="00D72FF3"/>
    <w:rsid w:val="00D73338"/>
    <w:rsid w:val="00D760E6"/>
    <w:rsid w:val="00D76A92"/>
    <w:rsid w:val="00D800C8"/>
    <w:rsid w:val="00D810FF"/>
    <w:rsid w:val="00D835A0"/>
    <w:rsid w:val="00D84A76"/>
    <w:rsid w:val="00D84E77"/>
    <w:rsid w:val="00D96466"/>
    <w:rsid w:val="00DA2515"/>
    <w:rsid w:val="00DA53D6"/>
    <w:rsid w:val="00DA6B4F"/>
    <w:rsid w:val="00DA7CA7"/>
    <w:rsid w:val="00DB7153"/>
    <w:rsid w:val="00DC0D9E"/>
    <w:rsid w:val="00DC6694"/>
    <w:rsid w:val="00DD25E3"/>
    <w:rsid w:val="00DD3A5A"/>
    <w:rsid w:val="00DD3F56"/>
    <w:rsid w:val="00DE10FA"/>
    <w:rsid w:val="00DE16BA"/>
    <w:rsid w:val="00DE743B"/>
    <w:rsid w:val="00DE750F"/>
    <w:rsid w:val="00DF6619"/>
    <w:rsid w:val="00E01BFD"/>
    <w:rsid w:val="00E0688F"/>
    <w:rsid w:val="00E070CA"/>
    <w:rsid w:val="00E15AD1"/>
    <w:rsid w:val="00E15C6A"/>
    <w:rsid w:val="00E248D5"/>
    <w:rsid w:val="00E32D93"/>
    <w:rsid w:val="00E3424D"/>
    <w:rsid w:val="00E379E5"/>
    <w:rsid w:val="00E45284"/>
    <w:rsid w:val="00E600EA"/>
    <w:rsid w:val="00E643AB"/>
    <w:rsid w:val="00E65595"/>
    <w:rsid w:val="00E65989"/>
    <w:rsid w:val="00E72530"/>
    <w:rsid w:val="00E74803"/>
    <w:rsid w:val="00E75152"/>
    <w:rsid w:val="00E75451"/>
    <w:rsid w:val="00E770CE"/>
    <w:rsid w:val="00E8247E"/>
    <w:rsid w:val="00E84604"/>
    <w:rsid w:val="00E8763A"/>
    <w:rsid w:val="00E91D60"/>
    <w:rsid w:val="00E9200A"/>
    <w:rsid w:val="00E93403"/>
    <w:rsid w:val="00E937EE"/>
    <w:rsid w:val="00E9417A"/>
    <w:rsid w:val="00EB2E83"/>
    <w:rsid w:val="00EB3A47"/>
    <w:rsid w:val="00EC3E3D"/>
    <w:rsid w:val="00EC3E80"/>
    <w:rsid w:val="00EC493D"/>
    <w:rsid w:val="00ED07D4"/>
    <w:rsid w:val="00ED545F"/>
    <w:rsid w:val="00ED57B2"/>
    <w:rsid w:val="00EE187F"/>
    <w:rsid w:val="00EE2660"/>
    <w:rsid w:val="00EE3FCB"/>
    <w:rsid w:val="00EE489E"/>
    <w:rsid w:val="00EE6394"/>
    <w:rsid w:val="00EE78BE"/>
    <w:rsid w:val="00EF1D21"/>
    <w:rsid w:val="00EF26F6"/>
    <w:rsid w:val="00EF367C"/>
    <w:rsid w:val="00EF4830"/>
    <w:rsid w:val="00EF506D"/>
    <w:rsid w:val="00EF5E87"/>
    <w:rsid w:val="00EF64FF"/>
    <w:rsid w:val="00F00C57"/>
    <w:rsid w:val="00F01410"/>
    <w:rsid w:val="00F01FEF"/>
    <w:rsid w:val="00F05A35"/>
    <w:rsid w:val="00F06D05"/>
    <w:rsid w:val="00F1021B"/>
    <w:rsid w:val="00F12ABA"/>
    <w:rsid w:val="00F13A43"/>
    <w:rsid w:val="00F140C2"/>
    <w:rsid w:val="00F1443E"/>
    <w:rsid w:val="00F15290"/>
    <w:rsid w:val="00F17A4E"/>
    <w:rsid w:val="00F20A16"/>
    <w:rsid w:val="00F20DE3"/>
    <w:rsid w:val="00F23147"/>
    <w:rsid w:val="00F25EE6"/>
    <w:rsid w:val="00F30874"/>
    <w:rsid w:val="00F3159A"/>
    <w:rsid w:val="00F343E4"/>
    <w:rsid w:val="00F34B3A"/>
    <w:rsid w:val="00F353D9"/>
    <w:rsid w:val="00F36445"/>
    <w:rsid w:val="00F40896"/>
    <w:rsid w:val="00F414C6"/>
    <w:rsid w:val="00F41EE2"/>
    <w:rsid w:val="00F42A9D"/>
    <w:rsid w:val="00F4333C"/>
    <w:rsid w:val="00F44DB3"/>
    <w:rsid w:val="00F45029"/>
    <w:rsid w:val="00F45858"/>
    <w:rsid w:val="00F471D6"/>
    <w:rsid w:val="00F50784"/>
    <w:rsid w:val="00F51233"/>
    <w:rsid w:val="00F54BB9"/>
    <w:rsid w:val="00F551A6"/>
    <w:rsid w:val="00F62317"/>
    <w:rsid w:val="00F641D2"/>
    <w:rsid w:val="00F66EBF"/>
    <w:rsid w:val="00F670BB"/>
    <w:rsid w:val="00F74539"/>
    <w:rsid w:val="00F75448"/>
    <w:rsid w:val="00F75D3B"/>
    <w:rsid w:val="00F765FC"/>
    <w:rsid w:val="00F827AF"/>
    <w:rsid w:val="00F8475A"/>
    <w:rsid w:val="00F86C25"/>
    <w:rsid w:val="00F87155"/>
    <w:rsid w:val="00F94BAF"/>
    <w:rsid w:val="00F95329"/>
    <w:rsid w:val="00F95F7F"/>
    <w:rsid w:val="00F96774"/>
    <w:rsid w:val="00F97FE2"/>
    <w:rsid w:val="00FA0F4A"/>
    <w:rsid w:val="00FA0F97"/>
    <w:rsid w:val="00FA45AA"/>
    <w:rsid w:val="00FA7144"/>
    <w:rsid w:val="00FB5FF3"/>
    <w:rsid w:val="00FB62BB"/>
    <w:rsid w:val="00FB6F61"/>
    <w:rsid w:val="00FB767C"/>
    <w:rsid w:val="00FB7FA6"/>
    <w:rsid w:val="00FC015F"/>
    <w:rsid w:val="00FC4B46"/>
    <w:rsid w:val="00FC6BCC"/>
    <w:rsid w:val="00FD00E1"/>
    <w:rsid w:val="00FD1DD8"/>
    <w:rsid w:val="00FD3A33"/>
    <w:rsid w:val="00FD6194"/>
    <w:rsid w:val="00FD6A1F"/>
    <w:rsid w:val="00FE0061"/>
    <w:rsid w:val="00FE0863"/>
    <w:rsid w:val="00FE2034"/>
    <w:rsid w:val="00FE35F0"/>
    <w:rsid w:val="00FF19B4"/>
    <w:rsid w:val="00FF1F6C"/>
    <w:rsid w:val="00FF407D"/>
    <w:rsid w:val="00FF4156"/>
    <w:rsid w:val="00FF4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B01ADD9"/>
  <w15:chartTrackingRefBased/>
  <w15:docId w15:val="{EECC9441-22AB-4AC0-9320-5D30C0D31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Cs/>
        <w:kern w:val="3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01FEF"/>
    <w:pPr>
      <w:spacing w:after="0" w:line="240" w:lineRule="auto"/>
      <w:ind w:firstLine="567"/>
      <w:jc w:val="both"/>
    </w:pPr>
  </w:style>
  <w:style w:type="paragraph" w:styleId="10">
    <w:name w:val="heading 1"/>
    <w:basedOn w:val="a0"/>
    <w:next w:val="a0"/>
    <w:link w:val="11"/>
    <w:uiPriority w:val="9"/>
    <w:qFormat/>
    <w:rsid w:val="00824955"/>
    <w:pPr>
      <w:pageBreakBefore/>
      <w:widowControl w:val="0"/>
      <w:tabs>
        <w:tab w:val="left" w:pos="709"/>
      </w:tabs>
      <w:suppressAutoHyphens/>
      <w:autoSpaceDN w:val="0"/>
      <w:ind w:firstLine="0"/>
      <w:jc w:val="center"/>
      <w:textAlignment w:val="baseline"/>
      <w:outlineLvl w:val="0"/>
    </w:pPr>
    <w:rPr>
      <w:rFonts w:eastAsia="Lucida Sans Unicode"/>
      <w:b/>
      <w:sz w:val="32"/>
      <w:szCs w:val="32"/>
      <w:lang w:eastAsia="ru-RU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A7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7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A7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A7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7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A7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A7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A7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824955"/>
    <w:rPr>
      <w:rFonts w:eastAsia="Lucida Sans Unicode"/>
      <w:b/>
      <w:sz w:val="32"/>
      <w:szCs w:val="32"/>
      <w:lang w:eastAsia="ru-RU"/>
    </w:rPr>
  </w:style>
  <w:style w:type="character" w:customStyle="1" w:styleId="21">
    <w:name w:val="Заголовок 2 Знак"/>
    <w:basedOn w:val="a1"/>
    <w:link w:val="20"/>
    <w:uiPriority w:val="9"/>
    <w:semiHidden/>
    <w:rsid w:val="00A7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7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7632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7632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7632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7632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7632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7632F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A7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7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A7632F"/>
    <w:pPr>
      <w:numPr>
        <w:ilvl w:val="1"/>
      </w:numPr>
      <w:ind w:firstLine="567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7">
    <w:name w:val="Подзаголовок Знак"/>
    <w:basedOn w:val="a1"/>
    <w:link w:val="a6"/>
    <w:uiPriority w:val="11"/>
    <w:rsid w:val="00A7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0"/>
    <w:next w:val="a0"/>
    <w:link w:val="23"/>
    <w:uiPriority w:val="29"/>
    <w:qFormat/>
    <w:rsid w:val="00A763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sid w:val="00A7632F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A7632F"/>
    <w:pPr>
      <w:ind w:left="720"/>
      <w:contextualSpacing/>
    </w:pPr>
  </w:style>
  <w:style w:type="character" w:styleId="a9">
    <w:name w:val="Intense Emphasis"/>
    <w:basedOn w:val="a1"/>
    <w:uiPriority w:val="21"/>
    <w:qFormat/>
    <w:rsid w:val="00A7632F"/>
    <w:rPr>
      <w:i/>
      <w:iCs/>
      <w:color w:val="0F4761" w:themeColor="accent1" w:themeShade="BF"/>
    </w:rPr>
  </w:style>
  <w:style w:type="paragraph" w:styleId="aa">
    <w:name w:val="Intense Quote"/>
    <w:basedOn w:val="a0"/>
    <w:next w:val="a0"/>
    <w:link w:val="ab"/>
    <w:uiPriority w:val="30"/>
    <w:qFormat/>
    <w:rsid w:val="00A7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A7632F"/>
    <w:rPr>
      <w:i/>
      <w:iCs/>
      <w:color w:val="0F4761" w:themeColor="accent1" w:themeShade="BF"/>
    </w:rPr>
  </w:style>
  <w:style w:type="character" w:styleId="ac">
    <w:name w:val="Intense Reference"/>
    <w:basedOn w:val="a1"/>
    <w:uiPriority w:val="32"/>
    <w:qFormat/>
    <w:rsid w:val="00A7632F"/>
    <w:rPr>
      <w:b/>
      <w:bCs w:val="0"/>
      <w:smallCaps/>
      <w:color w:val="0F4761" w:themeColor="accent1" w:themeShade="BF"/>
      <w:spacing w:val="5"/>
    </w:rPr>
  </w:style>
  <w:style w:type="numbering" w:customStyle="1" w:styleId="a">
    <w:name w:val="Основная нумерация"/>
    <w:uiPriority w:val="99"/>
    <w:rsid w:val="0018259A"/>
    <w:pPr>
      <w:numPr>
        <w:numId w:val="1"/>
      </w:numPr>
    </w:pPr>
  </w:style>
  <w:style w:type="paragraph" w:customStyle="1" w:styleId="ad">
    <w:name w:val="Фрагмент кода"/>
    <w:basedOn w:val="a0"/>
    <w:link w:val="ae"/>
    <w:qFormat/>
    <w:rsid w:val="00271E47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</w:pPr>
    <w:rPr>
      <w:rFonts w:ascii="Courier New" w:hAnsi="Courier New"/>
      <w:lang w:val="en-US"/>
    </w:rPr>
  </w:style>
  <w:style w:type="character" w:customStyle="1" w:styleId="ae">
    <w:name w:val="Фрагмент кода Знак"/>
    <w:basedOn w:val="a1"/>
    <w:link w:val="ad"/>
    <w:rsid w:val="00271E47"/>
    <w:rPr>
      <w:rFonts w:ascii="Courier New" w:hAnsi="Courier New"/>
      <w:lang w:val="en-US"/>
    </w:rPr>
  </w:style>
  <w:style w:type="paragraph" w:customStyle="1" w:styleId="1">
    <w:name w:val="Основная нумерация 1"/>
    <w:basedOn w:val="a0"/>
    <w:qFormat/>
    <w:rsid w:val="0018259A"/>
    <w:pPr>
      <w:keepNext/>
      <w:widowControl w:val="0"/>
      <w:numPr>
        <w:numId w:val="6"/>
      </w:numPr>
      <w:spacing w:before="280"/>
      <w:ind w:left="0"/>
    </w:pPr>
    <w:rPr>
      <w:b/>
      <w:bCs w:val="0"/>
    </w:rPr>
  </w:style>
  <w:style w:type="paragraph" w:customStyle="1" w:styleId="2">
    <w:name w:val="Основная нумерация 2"/>
    <w:basedOn w:val="a0"/>
    <w:link w:val="24"/>
    <w:qFormat/>
    <w:rsid w:val="0018259A"/>
    <w:pPr>
      <w:widowControl w:val="0"/>
      <w:numPr>
        <w:ilvl w:val="1"/>
        <w:numId w:val="6"/>
      </w:numPr>
      <w:ind w:left="0"/>
    </w:pPr>
  </w:style>
  <w:style w:type="character" w:customStyle="1" w:styleId="24">
    <w:name w:val="Основная нумерация 2 Знак"/>
    <w:basedOn w:val="a1"/>
    <w:link w:val="2"/>
    <w:rsid w:val="00E65989"/>
  </w:style>
  <w:style w:type="paragraph" w:styleId="af">
    <w:name w:val="No Spacing"/>
    <w:uiPriority w:val="1"/>
    <w:qFormat/>
    <w:rsid w:val="000839DF"/>
    <w:pPr>
      <w:spacing w:after="0" w:line="240" w:lineRule="auto"/>
    </w:pPr>
  </w:style>
  <w:style w:type="table" w:styleId="af0">
    <w:name w:val="Table Grid"/>
    <w:basedOn w:val="a2"/>
    <w:uiPriority w:val="39"/>
    <w:rsid w:val="00CA3F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header"/>
    <w:basedOn w:val="a0"/>
    <w:link w:val="af2"/>
    <w:uiPriority w:val="99"/>
    <w:unhideWhenUsed/>
    <w:rsid w:val="006747A5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1"/>
    <w:link w:val="af1"/>
    <w:uiPriority w:val="99"/>
    <w:rsid w:val="006747A5"/>
  </w:style>
  <w:style w:type="paragraph" w:styleId="af3">
    <w:name w:val="footer"/>
    <w:basedOn w:val="a0"/>
    <w:link w:val="af4"/>
    <w:uiPriority w:val="99"/>
    <w:unhideWhenUsed/>
    <w:rsid w:val="006747A5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1"/>
    <w:link w:val="af3"/>
    <w:uiPriority w:val="99"/>
    <w:rsid w:val="006747A5"/>
  </w:style>
  <w:style w:type="paragraph" w:styleId="HTML">
    <w:name w:val="HTML Preformatted"/>
    <w:basedOn w:val="a0"/>
    <w:link w:val="HTML0"/>
    <w:uiPriority w:val="99"/>
    <w:semiHidden/>
    <w:unhideWhenUsed/>
    <w:rsid w:val="00DA7CA7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DA7CA7"/>
    <w:rPr>
      <w:rFonts w:ascii="Consolas" w:hAnsi="Consolas"/>
      <w:sz w:val="20"/>
      <w:szCs w:val="20"/>
    </w:rPr>
  </w:style>
  <w:style w:type="character" w:styleId="af5">
    <w:name w:val="Hyperlink"/>
    <w:basedOn w:val="a1"/>
    <w:uiPriority w:val="99"/>
    <w:unhideWhenUsed/>
    <w:rsid w:val="004220B0"/>
    <w:rPr>
      <w:color w:val="467886" w:themeColor="hyperlink"/>
      <w:u w:val="single"/>
    </w:rPr>
  </w:style>
  <w:style w:type="character" w:styleId="af6">
    <w:name w:val="Unresolved Mention"/>
    <w:basedOn w:val="a1"/>
    <w:uiPriority w:val="99"/>
    <w:semiHidden/>
    <w:unhideWhenUsed/>
    <w:rsid w:val="004220B0"/>
    <w:rPr>
      <w:color w:val="605E5C"/>
      <w:shd w:val="clear" w:color="auto" w:fill="E1DFDD"/>
    </w:rPr>
  </w:style>
  <w:style w:type="character" w:styleId="af7">
    <w:name w:val="FollowedHyperlink"/>
    <w:basedOn w:val="a1"/>
    <w:uiPriority w:val="99"/>
    <w:semiHidden/>
    <w:unhideWhenUsed/>
    <w:rsid w:val="001577AF"/>
    <w:rPr>
      <w:color w:val="96607D" w:themeColor="followedHyperlink"/>
      <w:u w:val="single"/>
    </w:rPr>
  </w:style>
  <w:style w:type="paragraph" w:styleId="af8">
    <w:name w:val="Normal (Web)"/>
    <w:basedOn w:val="a0"/>
    <w:uiPriority w:val="99"/>
    <w:semiHidden/>
    <w:unhideWhenUsed/>
    <w:rsid w:val="00C87AA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94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yRom\OneDrive\Documents\&#1055;&#1072;&#1088;&#1099;\&#1052;&#1077;&#1090;&#1086;&#1076;&#1080;&#1095;&#1082;&#1080;\arotel_metod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arotel_metod.dotx</Template>
  <TotalTime>12409</TotalTime>
  <Pages>3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Роман Садовский</cp:lastModifiedBy>
  <cp:revision>560</cp:revision>
  <cp:lastPrinted>2025-03-12T15:36:00Z</cp:lastPrinted>
  <dcterms:created xsi:type="dcterms:W3CDTF">2025-02-04T05:43:00Z</dcterms:created>
  <dcterms:modified xsi:type="dcterms:W3CDTF">2025-04-04T11:38:00Z</dcterms:modified>
</cp:coreProperties>
</file>