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8C70B" w14:textId="2EC17670" w:rsidR="00FA45AA" w:rsidRPr="000E2BA3" w:rsidRDefault="007009E7" w:rsidP="00C01869">
      <w:pPr>
        <w:pStyle w:val="10"/>
        <w:tabs>
          <w:tab w:val="clear" w:pos="709"/>
        </w:tabs>
        <w:rPr>
          <w:lang w:val="en-US"/>
        </w:rPr>
      </w:pPr>
      <w:r w:rsidRPr="00F45029">
        <w:t>Практическ</w:t>
      </w:r>
      <w:r w:rsidR="000C4184">
        <w:t>ая</w:t>
      </w:r>
      <w:r w:rsidR="00FA45AA" w:rsidRPr="00F45029">
        <w:t xml:space="preserve"> работ</w:t>
      </w:r>
      <w:r w:rsidR="000C4184">
        <w:t>а</w:t>
      </w:r>
      <w:r w:rsidR="00FA45AA" w:rsidRPr="00F45029">
        <w:t xml:space="preserve"> №</w:t>
      </w:r>
      <w:r w:rsidR="000E2BA3">
        <w:rPr>
          <w:lang w:val="en-US"/>
        </w:rPr>
        <w:t>7</w:t>
      </w:r>
      <w:r w:rsidR="0006536C">
        <w:t>-</w:t>
      </w:r>
      <w:r w:rsidR="000E2BA3">
        <w:rPr>
          <w:lang w:val="en-US"/>
        </w:rPr>
        <w:t>9</w:t>
      </w:r>
    </w:p>
    <w:p w14:paraId="3DE8D613" w14:textId="2380D3A9" w:rsidR="00FA45AA" w:rsidRPr="00F45029" w:rsidRDefault="00FA45AA" w:rsidP="00382EE2">
      <w:pPr>
        <w:pStyle w:val="1"/>
      </w:pPr>
      <w:r w:rsidRPr="00F45029">
        <w:t>Цель работы</w:t>
      </w:r>
    </w:p>
    <w:p w14:paraId="59AD556A" w14:textId="36469DCD" w:rsidR="004725CA" w:rsidRPr="00F45029" w:rsidRDefault="00D15A4B" w:rsidP="004A4D65">
      <w:pPr>
        <w:pStyle w:val="2"/>
      </w:pPr>
      <w:r>
        <w:t>З</w:t>
      </w:r>
      <w:r w:rsidR="0006536C">
        <w:t>акрепить навыки разработки приложений на</w:t>
      </w:r>
      <w:r w:rsidR="00EE78BE">
        <w:t xml:space="preserve"> </w:t>
      </w:r>
      <w:r w:rsidR="005819CC" w:rsidRPr="00F45029">
        <w:rPr>
          <w:lang w:val="en-US"/>
        </w:rPr>
        <w:t>Avalonia</w:t>
      </w:r>
      <w:r w:rsidR="005819CC" w:rsidRPr="00EE78BE">
        <w:t xml:space="preserve"> </w:t>
      </w:r>
      <w:r w:rsidR="005819CC" w:rsidRPr="00F45029">
        <w:rPr>
          <w:lang w:val="en-US"/>
        </w:rPr>
        <w:t>UI</w:t>
      </w:r>
      <w:r w:rsidR="009043E4" w:rsidRPr="00F45029">
        <w:t>.</w:t>
      </w:r>
    </w:p>
    <w:p w14:paraId="4239D8D4" w14:textId="68D43D90" w:rsidR="00FA45AA" w:rsidRPr="00F45029" w:rsidRDefault="00FA45AA" w:rsidP="00382EE2">
      <w:pPr>
        <w:pStyle w:val="1"/>
      </w:pPr>
      <w:r w:rsidRPr="00F45029">
        <w:t>Литература</w:t>
      </w:r>
    </w:p>
    <w:p w14:paraId="7768CDD4" w14:textId="6B5FF629" w:rsidR="00FA45AA" w:rsidRPr="00F45029" w:rsidRDefault="00653D48" w:rsidP="00382EE2">
      <w:pPr>
        <w:pStyle w:val="2"/>
        <w:rPr>
          <w:lang w:val="en-US"/>
        </w:rPr>
      </w:pPr>
      <w:r w:rsidRPr="00F45029">
        <w:rPr>
          <w:lang w:val="en-US"/>
        </w:rPr>
        <w:t>Avalonia documentation</w:t>
      </w:r>
      <w:r w:rsidR="008E3D31" w:rsidRPr="00F45029">
        <w:rPr>
          <w:lang w:val="en-US"/>
        </w:rPr>
        <w:t xml:space="preserve"> – </w:t>
      </w:r>
      <w:r w:rsidR="008E3D31" w:rsidRPr="00F45029">
        <w:t>Текст</w:t>
      </w:r>
      <w:r w:rsidR="008E3D31" w:rsidRPr="00F45029">
        <w:rPr>
          <w:lang w:val="en-US"/>
        </w:rPr>
        <w:t xml:space="preserve"> : </w:t>
      </w:r>
      <w:r w:rsidR="008E3D31" w:rsidRPr="00F45029">
        <w:t>электронный</w:t>
      </w:r>
      <w:r w:rsidR="008E3D31" w:rsidRPr="00F45029">
        <w:rPr>
          <w:lang w:val="en-US"/>
        </w:rPr>
        <w:t xml:space="preserve"> // </w:t>
      </w:r>
      <w:r w:rsidR="00F45029" w:rsidRPr="00F45029">
        <w:rPr>
          <w:lang w:val="en-US"/>
        </w:rPr>
        <w:t>AvaloniaUI</w:t>
      </w:r>
      <w:r w:rsidR="008E3D31" w:rsidRPr="00F45029">
        <w:rPr>
          <w:lang w:val="en-US"/>
        </w:rPr>
        <w:t>, 202</w:t>
      </w:r>
      <w:r w:rsidR="00F45029" w:rsidRPr="00F45029">
        <w:rPr>
          <w:lang w:val="en-US"/>
        </w:rPr>
        <w:t>4</w:t>
      </w:r>
      <w:r w:rsidR="008E3D31" w:rsidRPr="00F45029">
        <w:rPr>
          <w:lang w:val="en-US"/>
        </w:rPr>
        <w:t xml:space="preserve">. – URL: </w:t>
      </w:r>
      <w:r w:rsidR="00B71472" w:rsidRPr="00F45029">
        <w:rPr>
          <w:lang w:val="en-US"/>
        </w:rPr>
        <w:t>https://docs.avaloniaui.net/</w:t>
      </w:r>
    </w:p>
    <w:p w14:paraId="0AAD396D" w14:textId="4E27E75C" w:rsidR="00FA45AA" w:rsidRPr="00F45029" w:rsidRDefault="00FA45AA" w:rsidP="00382EE2">
      <w:pPr>
        <w:pStyle w:val="1"/>
      </w:pPr>
      <w:r w:rsidRPr="00F45029">
        <w:t>Подготовка к работе</w:t>
      </w:r>
    </w:p>
    <w:p w14:paraId="3280C45E" w14:textId="59B7EB9E" w:rsidR="00FA45AA" w:rsidRPr="00F45029" w:rsidRDefault="00FA45AA" w:rsidP="00382EE2">
      <w:pPr>
        <w:pStyle w:val="2"/>
      </w:pPr>
      <w:r w:rsidRPr="00F45029">
        <w:t>Повторить теоретический материал (см.п.2).</w:t>
      </w:r>
    </w:p>
    <w:p w14:paraId="10FA25B7" w14:textId="0BE7D0BC" w:rsidR="00FA45AA" w:rsidRPr="00F45029" w:rsidRDefault="00FA45AA" w:rsidP="00382EE2">
      <w:pPr>
        <w:pStyle w:val="2"/>
      </w:pPr>
      <w:r w:rsidRPr="00F45029">
        <w:t>Изучить описание лабораторной работы.</w:t>
      </w:r>
    </w:p>
    <w:p w14:paraId="67858F9B" w14:textId="6F36D116" w:rsidR="00FA45AA" w:rsidRPr="00F45029" w:rsidRDefault="00FA45AA" w:rsidP="00382EE2">
      <w:pPr>
        <w:pStyle w:val="1"/>
      </w:pPr>
      <w:r w:rsidRPr="00F45029">
        <w:t>Основное оборудование</w:t>
      </w:r>
    </w:p>
    <w:p w14:paraId="09E31B02" w14:textId="2AF90053" w:rsidR="00FA45AA" w:rsidRPr="00F45029" w:rsidRDefault="00FA45AA" w:rsidP="00382EE2">
      <w:pPr>
        <w:pStyle w:val="2"/>
      </w:pPr>
      <w:r w:rsidRPr="00F45029">
        <w:t>Персональный компьютер.</w:t>
      </w:r>
    </w:p>
    <w:p w14:paraId="36A998BB" w14:textId="77777777" w:rsidR="002676DB" w:rsidRPr="00F45029" w:rsidRDefault="00FA45AA" w:rsidP="002676DB">
      <w:pPr>
        <w:pStyle w:val="1"/>
      </w:pPr>
      <w:r w:rsidRPr="00F45029">
        <w:t>Задание</w:t>
      </w:r>
    </w:p>
    <w:p w14:paraId="40D82CED" w14:textId="78D68F7C" w:rsidR="005C0014" w:rsidRDefault="001B1974" w:rsidP="00E94FD9">
      <w:pPr>
        <w:pStyle w:val="2"/>
      </w:pPr>
      <w:r>
        <w:t>Доработка Сервиса</w:t>
      </w:r>
    </w:p>
    <w:p w14:paraId="35B3A51F" w14:textId="77777777" w:rsidR="000720B2" w:rsidRDefault="00534571" w:rsidP="007064B5">
      <w:pPr>
        <w:pStyle w:val="2"/>
        <w:numPr>
          <w:ilvl w:val="2"/>
          <w:numId w:val="6"/>
        </w:numPr>
      </w:pPr>
      <w:r>
        <w:t>Клонируйте репозиторий</w:t>
      </w:r>
      <w:r w:rsidR="00CA73D9">
        <w:t xml:space="preserve"> </w:t>
      </w:r>
    </w:p>
    <w:p w14:paraId="50CB635E" w14:textId="017D0EF6" w:rsidR="007064B5" w:rsidRPr="001B7D7C" w:rsidRDefault="00CA73D9" w:rsidP="000720B2">
      <w:r w:rsidRPr="00CA73D9">
        <w:t>https://github.com/ReyRom-Edu/WeatherApp.git</w:t>
      </w:r>
    </w:p>
    <w:p w14:paraId="054D97AE" w14:textId="19FAC650" w:rsidR="001B7D7C" w:rsidRPr="00DD4EF2" w:rsidRDefault="000720B2" w:rsidP="000720B2">
      <w:pPr>
        <w:pStyle w:val="2"/>
        <w:numPr>
          <w:ilvl w:val="2"/>
          <w:numId w:val="6"/>
        </w:numPr>
      </w:pPr>
      <w:r>
        <w:t xml:space="preserve">Изучите файлы </w:t>
      </w:r>
      <w:r w:rsidR="00854F68">
        <w:t xml:space="preserve">проекта, ознакомьтесь с </w:t>
      </w:r>
      <w:r w:rsidR="00EA4270">
        <w:rPr>
          <w:lang w:val="en-US"/>
        </w:rPr>
        <w:t>Weat</w:t>
      </w:r>
      <w:r w:rsidR="00DD4EF2">
        <w:rPr>
          <w:lang w:val="en-US"/>
        </w:rPr>
        <w:t>herService</w:t>
      </w:r>
    </w:p>
    <w:p w14:paraId="623E5AF1" w14:textId="6AB6FD13" w:rsidR="00DD4EF2" w:rsidRPr="001B1974" w:rsidRDefault="00DD4EF2" w:rsidP="000720B2">
      <w:pPr>
        <w:pStyle w:val="2"/>
        <w:numPr>
          <w:ilvl w:val="2"/>
          <w:numId w:val="6"/>
        </w:numPr>
      </w:pPr>
      <w:r>
        <w:t xml:space="preserve">Дополните реализацию методов в </w:t>
      </w:r>
      <w:r>
        <w:rPr>
          <w:lang w:val="en-US"/>
        </w:rPr>
        <w:t>WeatherService</w:t>
      </w:r>
      <w:r w:rsidRPr="00DD4EF2">
        <w:t>.</w:t>
      </w:r>
      <w:r>
        <w:t xml:space="preserve"> </w:t>
      </w:r>
    </w:p>
    <w:p w14:paraId="10C938C8" w14:textId="1A419A70" w:rsidR="001B1974" w:rsidRDefault="00202228" w:rsidP="001B1974">
      <w:pPr>
        <w:pStyle w:val="2"/>
      </w:pPr>
      <w:r>
        <w:t xml:space="preserve">Модификация </w:t>
      </w:r>
      <w:r w:rsidR="000134DA">
        <w:t>интерфейса приложения</w:t>
      </w:r>
    </w:p>
    <w:p w14:paraId="653ABC59" w14:textId="3A0F2C48" w:rsidR="00997E74" w:rsidRDefault="00764C61" w:rsidP="00997E74">
      <w:pPr>
        <w:pStyle w:val="2"/>
        <w:numPr>
          <w:ilvl w:val="2"/>
          <w:numId w:val="6"/>
        </w:numPr>
      </w:pPr>
      <w:r>
        <w:t xml:space="preserve">На странице </w:t>
      </w:r>
      <w:r w:rsidR="00997E74">
        <w:t xml:space="preserve">расположите </w:t>
      </w:r>
      <w:r>
        <w:t>поле ввода</w:t>
      </w:r>
      <w:r w:rsidR="00B408FA">
        <w:t>, две кнопки</w:t>
      </w:r>
      <w:r w:rsidR="001B403C">
        <w:t xml:space="preserve"> – Добавить и Обновить</w:t>
      </w:r>
      <w:r>
        <w:t xml:space="preserve"> и список </w:t>
      </w:r>
      <w:r w:rsidR="00E46C16">
        <w:t>прогнозов погоды</w:t>
      </w:r>
      <w:r w:rsidR="00097656">
        <w:t>.</w:t>
      </w:r>
    </w:p>
    <w:p w14:paraId="5CC6D4D6" w14:textId="4836C856" w:rsidR="00097656" w:rsidRDefault="00097656" w:rsidP="00997E74">
      <w:pPr>
        <w:pStyle w:val="2"/>
        <w:numPr>
          <w:ilvl w:val="2"/>
          <w:numId w:val="6"/>
        </w:numPr>
      </w:pPr>
      <w:r>
        <w:t>Прогноз погоды должен отображаться в виде карточки</w:t>
      </w:r>
      <w:r w:rsidR="009B6339">
        <w:t>, карточки отображаются в вид</w:t>
      </w:r>
      <w:r w:rsidR="008F0B17">
        <w:t>е списка. Общий вид интерфейса должен соответствовать макету:</w:t>
      </w:r>
      <w:r w:rsidR="00B17045">
        <w:t xml:space="preserve"> </w:t>
      </w:r>
    </w:p>
    <w:p w14:paraId="210FE3E1" w14:textId="301484AE" w:rsidR="00B17045" w:rsidRPr="009B6339" w:rsidRDefault="009B6339" w:rsidP="009B6339">
      <w:pPr>
        <w:ind w:firstLine="0"/>
        <w:jc w:val="center"/>
        <w:rPr>
          <w:lang w:val="en-US"/>
        </w:rPr>
      </w:pPr>
      <w:r w:rsidRPr="009B6339">
        <w:rPr>
          <w:lang w:val="en-US"/>
        </w:rPr>
        <w:drawing>
          <wp:inline distT="0" distB="0" distL="0" distR="0" wp14:anchorId="1E32D4C4" wp14:editId="7E128588">
            <wp:extent cx="3705225" cy="3129737"/>
            <wp:effectExtent l="0" t="0" r="0" b="0"/>
            <wp:docPr id="1856706726" name="Рисунок 1" descr="Изображение выглядит как Прямоугольник, прямоугольный, зарисовк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06726" name="Рисунок 1" descr="Изображение выглядит как Прямоугольник, прямоугольный, зарисовка, линия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685" cy="31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6990" w14:textId="7F8EA24F" w:rsidR="00B55A4C" w:rsidRPr="00C62482" w:rsidRDefault="00D06F07" w:rsidP="00B55A4C">
      <w:pPr>
        <w:pStyle w:val="2"/>
        <w:numPr>
          <w:ilvl w:val="2"/>
          <w:numId w:val="6"/>
        </w:numPr>
      </w:pPr>
      <w:r>
        <w:t xml:space="preserve">Для списка карточек используйте </w:t>
      </w:r>
      <w:r>
        <w:rPr>
          <w:lang w:val="en-US"/>
        </w:rPr>
        <w:t>Items</w:t>
      </w:r>
      <w:r w:rsidR="00527AB4">
        <w:rPr>
          <w:lang w:val="en-US"/>
        </w:rPr>
        <w:t>Control</w:t>
      </w:r>
      <w:r w:rsidR="00652862" w:rsidRPr="00652862">
        <w:t xml:space="preserve">. </w:t>
      </w:r>
      <w:r w:rsidR="00652862">
        <w:t xml:space="preserve">В качестве значения для </w:t>
      </w:r>
      <w:r w:rsidR="00652862">
        <w:rPr>
          <w:lang w:val="en-US"/>
        </w:rPr>
        <w:t>ItemsControl</w:t>
      </w:r>
      <w:r w:rsidR="00652862">
        <w:t>.</w:t>
      </w:r>
      <w:r w:rsidR="00652862">
        <w:rPr>
          <w:lang w:val="en-US"/>
        </w:rPr>
        <w:t>ItemsPanel</w:t>
      </w:r>
      <w:r w:rsidR="00652862" w:rsidRPr="00652862">
        <w:t xml:space="preserve"> </w:t>
      </w:r>
      <w:r w:rsidR="00652862">
        <w:t xml:space="preserve">установите </w:t>
      </w:r>
      <w:r w:rsidR="00015B5E">
        <w:rPr>
          <w:lang w:val="en-US"/>
        </w:rPr>
        <w:t>WrapPanel</w:t>
      </w:r>
      <w:r w:rsidR="00015B5E" w:rsidRPr="00015B5E">
        <w:t>.</w:t>
      </w:r>
    </w:p>
    <w:p w14:paraId="06121430" w14:textId="77777777" w:rsidR="00C62482" w:rsidRPr="00C62482" w:rsidRDefault="00C62482" w:rsidP="00C62482">
      <w:pPr>
        <w:pStyle w:val="ad"/>
        <w:rPr>
          <w:color w:val="0000FF"/>
          <w:highlight w:val="white"/>
        </w:rPr>
      </w:pPr>
      <w:r w:rsidRPr="00C62482">
        <w:rPr>
          <w:color w:val="0000FF"/>
          <w:highlight w:val="white"/>
        </w:rPr>
        <w:lastRenderedPageBreak/>
        <w:t>&lt;</w:t>
      </w:r>
      <w:r w:rsidRPr="00C62482">
        <w:rPr>
          <w:highlight w:val="white"/>
        </w:rPr>
        <w:t>ItemsControl.ItemsPanel</w:t>
      </w:r>
      <w:r w:rsidRPr="00C62482">
        <w:rPr>
          <w:color w:val="0000FF"/>
          <w:highlight w:val="white"/>
        </w:rPr>
        <w:t>&gt;</w:t>
      </w:r>
    </w:p>
    <w:p w14:paraId="7E9D3340" w14:textId="77777777" w:rsidR="00C62482" w:rsidRPr="00C62482" w:rsidRDefault="00C62482" w:rsidP="00C62482">
      <w:pPr>
        <w:pStyle w:val="ad"/>
        <w:rPr>
          <w:color w:val="0000FF"/>
          <w:highlight w:val="white"/>
        </w:rPr>
      </w:pPr>
      <w:r w:rsidRPr="00C62482">
        <w:rPr>
          <w:color w:val="0000FF"/>
          <w:highlight w:val="white"/>
        </w:rPr>
        <w:tab/>
        <w:t>&lt;</w:t>
      </w:r>
      <w:r w:rsidRPr="00C62482">
        <w:rPr>
          <w:highlight w:val="white"/>
        </w:rPr>
        <w:t>ItemsPanelTemplate</w:t>
      </w:r>
      <w:r w:rsidRPr="00C62482">
        <w:rPr>
          <w:color w:val="0000FF"/>
          <w:highlight w:val="white"/>
        </w:rPr>
        <w:t>&gt;</w:t>
      </w:r>
    </w:p>
    <w:p w14:paraId="6FC418D5" w14:textId="77777777" w:rsidR="00C62482" w:rsidRPr="00C62482" w:rsidRDefault="00C62482" w:rsidP="00C62482">
      <w:pPr>
        <w:pStyle w:val="ad"/>
        <w:rPr>
          <w:color w:val="0000FF"/>
          <w:highlight w:val="white"/>
        </w:rPr>
      </w:pPr>
      <w:r w:rsidRPr="00C62482">
        <w:rPr>
          <w:color w:val="0000FF"/>
          <w:highlight w:val="white"/>
        </w:rPr>
        <w:tab/>
      </w:r>
      <w:r w:rsidRPr="00C62482">
        <w:rPr>
          <w:color w:val="0000FF"/>
          <w:highlight w:val="white"/>
        </w:rPr>
        <w:tab/>
        <w:t>&lt;</w:t>
      </w:r>
      <w:r w:rsidRPr="00C62482">
        <w:rPr>
          <w:highlight w:val="white"/>
        </w:rPr>
        <w:t>WrapPanel</w:t>
      </w:r>
      <w:r w:rsidRPr="00C62482">
        <w:rPr>
          <w:color w:val="0000FF"/>
          <w:highlight w:val="white"/>
        </w:rPr>
        <w:t>/&gt;</w:t>
      </w:r>
    </w:p>
    <w:p w14:paraId="50F98383" w14:textId="77777777" w:rsidR="00C62482" w:rsidRPr="00C62482" w:rsidRDefault="00C62482" w:rsidP="00C62482">
      <w:pPr>
        <w:pStyle w:val="ad"/>
        <w:rPr>
          <w:color w:val="0000FF"/>
          <w:highlight w:val="white"/>
        </w:rPr>
      </w:pPr>
      <w:r w:rsidRPr="00C62482">
        <w:rPr>
          <w:color w:val="0000FF"/>
          <w:highlight w:val="white"/>
        </w:rPr>
        <w:tab/>
        <w:t>&lt;/</w:t>
      </w:r>
      <w:r w:rsidRPr="00C62482">
        <w:rPr>
          <w:highlight w:val="white"/>
        </w:rPr>
        <w:t>ItemsPanelTemplate</w:t>
      </w:r>
      <w:r w:rsidRPr="00C62482">
        <w:rPr>
          <w:color w:val="0000FF"/>
          <w:highlight w:val="white"/>
        </w:rPr>
        <w:t>&gt;</w:t>
      </w:r>
    </w:p>
    <w:p w14:paraId="7FEB7E47" w14:textId="0F37143B" w:rsidR="00C62482" w:rsidRDefault="00C62482" w:rsidP="00C62482">
      <w:pPr>
        <w:pStyle w:val="ad"/>
      </w:pPr>
      <w:r w:rsidRPr="00C62482">
        <w:rPr>
          <w:color w:val="0000FF"/>
          <w:highlight w:val="white"/>
        </w:rPr>
        <w:t>&lt;/</w:t>
      </w:r>
      <w:r w:rsidRPr="00C62482">
        <w:rPr>
          <w:highlight w:val="white"/>
        </w:rPr>
        <w:t>ItemsControl.ItemsPanel</w:t>
      </w:r>
      <w:r w:rsidRPr="00C62482">
        <w:rPr>
          <w:color w:val="0000FF"/>
          <w:highlight w:val="white"/>
        </w:rPr>
        <w:t>&gt;</w:t>
      </w:r>
    </w:p>
    <w:p w14:paraId="066F4760" w14:textId="551DD923" w:rsidR="00C62482" w:rsidRPr="00BD005F" w:rsidRDefault="00BD005F" w:rsidP="00C62482">
      <w:pPr>
        <w:pStyle w:val="2"/>
        <w:numPr>
          <w:ilvl w:val="2"/>
          <w:numId w:val="6"/>
        </w:numPr>
      </w:pPr>
      <w:r>
        <w:rPr>
          <w:lang w:val="en-US"/>
        </w:rPr>
        <w:t xml:space="preserve">ItemsControl </w:t>
      </w:r>
      <w:r>
        <w:t xml:space="preserve">расположите внутри </w:t>
      </w:r>
      <w:r>
        <w:rPr>
          <w:lang w:val="en-US"/>
        </w:rPr>
        <w:t>ScrollViewer</w:t>
      </w:r>
    </w:p>
    <w:p w14:paraId="658D0AE2" w14:textId="524F7A97" w:rsidR="00BD005F" w:rsidRDefault="00BD005F" w:rsidP="00BD005F">
      <w:pPr>
        <w:pStyle w:val="2"/>
      </w:pPr>
      <w:r>
        <w:t>Создание карточки погоды</w:t>
      </w:r>
    </w:p>
    <w:p w14:paraId="11A1F7AE" w14:textId="27542A56" w:rsidR="008C72B8" w:rsidRDefault="000716C1" w:rsidP="008C72B8">
      <w:pPr>
        <w:pStyle w:val="2"/>
        <w:numPr>
          <w:ilvl w:val="2"/>
          <w:numId w:val="6"/>
        </w:numPr>
      </w:pPr>
      <w:r>
        <w:t>На стра</w:t>
      </w:r>
      <w:r w:rsidR="00071771">
        <w:t xml:space="preserve">нице </w:t>
      </w:r>
      <w:r w:rsidR="00071771">
        <w:rPr>
          <w:lang w:val="en-US"/>
        </w:rPr>
        <w:t>WeatherView</w:t>
      </w:r>
      <w:r w:rsidR="00071771">
        <w:t xml:space="preserve"> определен шаблон для </w:t>
      </w:r>
      <w:r w:rsidR="00071771">
        <w:rPr>
          <w:lang w:val="en-US"/>
        </w:rPr>
        <w:t>Weather</w:t>
      </w:r>
      <w:r w:rsidR="00E8405D">
        <w:t xml:space="preserve">. В предоставленном шаблоне необходимо расположить </w:t>
      </w:r>
      <w:r w:rsidR="00C2735D">
        <w:t>элементы управления, для отображения информации о погоде.</w:t>
      </w:r>
    </w:p>
    <w:p w14:paraId="1F4DA4BF" w14:textId="2D9D5A67" w:rsidR="00071771" w:rsidRPr="00EA06DD" w:rsidRDefault="00A85F32" w:rsidP="008C72B8">
      <w:pPr>
        <w:pStyle w:val="2"/>
        <w:numPr>
          <w:ilvl w:val="2"/>
          <w:numId w:val="6"/>
        </w:numPr>
      </w:pPr>
      <w:r>
        <w:t xml:space="preserve">Для отображения изображения добавьте </w:t>
      </w:r>
      <w:r w:rsidR="006B1A77">
        <w:t xml:space="preserve">в класс </w:t>
      </w:r>
      <w:r w:rsidR="006B1A77">
        <w:rPr>
          <w:lang w:val="en-US"/>
        </w:rPr>
        <w:t>Weather</w:t>
      </w:r>
      <w:r w:rsidR="006B1A77" w:rsidRPr="006B1A77">
        <w:t xml:space="preserve"> </w:t>
      </w:r>
      <w:r w:rsidR="006B1A77">
        <w:t>новое свойство</w:t>
      </w:r>
      <w:r w:rsidR="003D135D">
        <w:t xml:space="preserve"> </w:t>
      </w:r>
      <w:r w:rsidR="003D135D">
        <w:rPr>
          <w:lang w:val="en-US"/>
        </w:rPr>
        <w:t>IconBitmap</w:t>
      </w:r>
      <w:r w:rsidR="003D135D" w:rsidRPr="003D135D">
        <w:t xml:space="preserve">. </w:t>
      </w:r>
      <w:r w:rsidR="003D135D">
        <w:t xml:space="preserve">Свойство должно иметь тип </w:t>
      </w:r>
      <w:r w:rsidR="003D135D">
        <w:rPr>
          <w:lang w:val="en-US"/>
        </w:rPr>
        <w:t>Task</w:t>
      </w:r>
      <w:r w:rsidR="003D135D" w:rsidRPr="007A147A">
        <w:t>&lt;</w:t>
      </w:r>
      <w:r w:rsidR="003D135D">
        <w:rPr>
          <w:lang w:val="en-US"/>
        </w:rPr>
        <w:t>Bitmap</w:t>
      </w:r>
      <w:r w:rsidR="003D135D" w:rsidRPr="007A147A">
        <w:t>&gt;</w:t>
      </w:r>
      <w:r w:rsidR="007A147A" w:rsidRPr="007A147A">
        <w:t xml:space="preserve">. </w:t>
      </w:r>
      <w:r w:rsidR="007A147A">
        <w:t>В</w:t>
      </w:r>
      <w:r w:rsidR="007A147A" w:rsidRPr="007A147A">
        <w:t xml:space="preserve"> </w:t>
      </w:r>
      <w:r w:rsidR="007A147A">
        <w:rPr>
          <w:lang w:val="en-US"/>
        </w:rPr>
        <w:t>get</w:t>
      </w:r>
      <w:r w:rsidR="007A147A" w:rsidRPr="007A147A">
        <w:t>-</w:t>
      </w:r>
      <w:r w:rsidR="007A147A">
        <w:t xml:space="preserve">методе свойства </w:t>
      </w:r>
      <w:r w:rsidR="00EA06DD">
        <w:t xml:space="preserve">получите изображение при помощи </w:t>
      </w:r>
      <w:r w:rsidR="00EA06DD">
        <w:rPr>
          <w:lang w:val="en-US"/>
        </w:rPr>
        <w:t>ImageHelper:</w:t>
      </w:r>
    </w:p>
    <w:p w14:paraId="454B7D07" w14:textId="20D2DAEC" w:rsidR="00EA06DD" w:rsidRDefault="00EA06DD" w:rsidP="008A19D0">
      <w:pPr>
        <w:pStyle w:val="ad"/>
        <w:ind w:firstLine="0"/>
        <w:rPr>
          <w:sz w:val="24"/>
          <w:szCs w:val="24"/>
          <w:lang w:val="ru-RU"/>
        </w:rPr>
      </w:pPr>
      <w:r w:rsidRPr="002C70E1">
        <w:rPr>
          <w:sz w:val="24"/>
          <w:szCs w:val="24"/>
        </w:rPr>
        <w:t>ImageHelper.LoadFromWeb(new Uri("</w:t>
      </w:r>
      <w:r w:rsidR="008A19D0" w:rsidRPr="002C70E1">
        <w:rPr>
          <w:sz w:val="24"/>
          <w:szCs w:val="24"/>
        </w:rPr>
        <w:t>https://openweathermap.org/img/wn/</w:t>
      </w:r>
      <w:r w:rsidR="002C70E1" w:rsidRPr="009E7D61">
        <w:rPr>
          <w:i/>
          <w:iCs/>
          <w:sz w:val="24"/>
          <w:szCs w:val="24"/>
          <w:u w:val="single"/>
          <w:lang w:val="ru-RU"/>
        </w:rPr>
        <w:t>ИД</w:t>
      </w:r>
      <w:r w:rsidR="002C70E1" w:rsidRPr="009E7D61">
        <w:rPr>
          <w:i/>
          <w:iCs/>
          <w:sz w:val="24"/>
          <w:szCs w:val="24"/>
          <w:u w:val="single"/>
        </w:rPr>
        <w:t>_</w:t>
      </w:r>
      <w:r w:rsidR="002C70E1" w:rsidRPr="009E7D61">
        <w:rPr>
          <w:i/>
          <w:iCs/>
          <w:sz w:val="24"/>
          <w:szCs w:val="24"/>
          <w:u w:val="single"/>
          <w:lang w:val="ru-RU"/>
        </w:rPr>
        <w:t>иконки</w:t>
      </w:r>
      <w:r w:rsidR="008A19D0" w:rsidRPr="002C70E1">
        <w:rPr>
          <w:sz w:val="24"/>
          <w:szCs w:val="24"/>
        </w:rPr>
        <w:t>@2x.png</w:t>
      </w:r>
      <w:r w:rsidR="008A19D0" w:rsidRPr="002C70E1">
        <w:rPr>
          <w:sz w:val="24"/>
          <w:szCs w:val="24"/>
        </w:rPr>
        <w:t xml:space="preserve"> </w:t>
      </w:r>
      <w:r w:rsidRPr="002C70E1">
        <w:rPr>
          <w:sz w:val="24"/>
          <w:szCs w:val="24"/>
        </w:rPr>
        <w:t>"));</w:t>
      </w:r>
    </w:p>
    <w:p w14:paraId="3253E554" w14:textId="22C34B84" w:rsidR="007B3F75" w:rsidRDefault="007B3F75" w:rsidP="007B3F75">
      <w:pPr>
        <w:pStyle w:val="2"/>
        <w:numPr>
          <w:ilvl w:val="2"/>
          <w:numId w:val="6"/>
        </w:numPr>
      </w:pPr>
      <w:r>
        <w:t>Обработайте отображение всех данных в виде, привычном пользователю:</w:t>
      </w:r>
    </w:p>
    <w:p w14:paraId="3C22231C" w14:textId="304A01F2" w:rsidR="007B3F75" w:rsidRDefault="007B3F75" w:rsidP="007B3F75">
      <w:r>
        <w:t>Давление в миллиметрах ртутного столба</w:t>
      </w:r>
    </w:p>
    <w:p w14:paraId="0F3BB16A" w14:textId="02C86911" w:rsidR="007B3F75" w:rsidRDefault="00CC3B01" w:rsidP="007B3F75">
      <w:r>
        <w:t xml:space="preserve">Направление ветра </w:t>
      </w:r>
      <w:r w:rsidR="00D35CE1">
        <w:t>на основе сторон света (северный, северо-западный и т.д.)</w:t>
      </w:r>
    </w:p>
    <w:p w14:paraId="763557AA" w14:textId="2AA100E7" w:rsidR="009A0BED" w:rsidRDefault="009A0BED" w:rsidP="007B3F75">
      <w:r>
        <w:t>Метрические единицы измерения для величин</w:t>
      </w:r>
    </w:p>
    <w:p w14:paraId="577FE0D9" w14:textId="415D3B75" w:rsidR="001C4146" w:rsidRPr="007B3F75" w:rsidRDefault="001C4146" w:rsidP="007B3F75">
      <w:r>
        <w:t>Обязательно указывайте единицы измерения параметров</w:t>
      </w:r>
    </w:p>
    <w:p w14:paraId="63158E0B" w14:textId="3F115DDC" w:rsidR="00716C72" w:rsidRDefault="001B403C" w:rsidP="00716C72">
      <w:pPr>
        <w:pStyle w:val="2"/>
      </w:pPr>
      <w:r>
        <w:t xml:space="preserve">Пользователь </w:t>
      </w:r>
      <w:r w:rsidR="00DF7240">
        <w:t xml:space="preserve">должен вводить </w:t>
      </w:r>
      <w:r w:rsidR="00A140F6">
        <w:t xml:space="preserve">название города </w:t>
      </w:r>
      <w:r w:rsidR="00275816">
        <w:t xml:space="preserve">в поле ввода, нажимать на кнопку «Добавить» и </w:t>
      </w:r>
      <w:r w:rsidR="00DE5634">
        <w:t>после этого должна появляться новая погодная карточка для города</w:t>
      </w:r>
      <w:r w:rsidR="001E0F59">
        <w:t xml:space="preserve">, если он существует. </w:t>
      </w:r>
      <w:r w:rsidR="00150C66">
        <w:t xml:space="preserve">После добавления новой карточки необходимо сохранить на устройстве список городов, карточки которых </w:t>
      </w:r>
      <w:r w:rsidR="00716C72">
        <w:t>отображаются в приложении</w:t>
      </w:r>
    </w:p>
    <w:p w14:paraId="3DBC4C08" w14:textId="075542B3" w:rsidR="00190EA6" w:rsidRDefault="00716C72" w:rsidP="00351912">
      <w:pPr>
        <w:pStyle w:val="2"/>
        <w:numPr>
          <w:ilvl w:val="2"/>
          <w:numId w:val="6"/>
        </w:numPr>
      </w:pPr>
      <w:r>
        <w:t xml:space="preserve">Для решения данной задачи требуется использовать </w:t>
      </w:r>
      <w:r w:rsidR="00351912">
        <w:t xml:space="preserve">класс </w:t>
      </w:r>
      <w:r w:rsidR="00351912">
        <w:rPr>
          <w:lang w:val="en-US"/>
        </w:rPr>
        <w:t>Preferences</w:t>
      </w:r>
      <w:r w:rsidR="00351912" w:rsidRPr="00351912">
        <w:t xml:space="preserve"> </w:t>
      </w:r>
      <w:r w:rsidR="00351912">
        <w:t xml:space="preserve">в проекте. </w:t>
      </w:r>
      <w:r w:rsidR="00190EA6">
        <w:t>Ознакомьтесь с его содержимым.</w:t>
      </w:r>
    </w:p>
    <w:p w14:paraId="1508247F" w14:textId="268E576A" w:rsidR="00AA2F7D" w:rsidRDefault="00351912" w:rsidP="00351912">
      <w:pPr>
        <w:pStyle w:val="2"/>
        <w:numPr>
          <w:ilvl w:val="2"/>
          <w:numId w:val="6"/>
        </w:numPr>
      </w:pPr>
      <w:r>
        <w:t xml:space="preserve">Для сохранения данных необходимо воспользоваться методом </w:t>
      </w:r>
    </w:p>
    <w:p w14:paraId="5A93BB05" w14:textId="70718CAD" w:rsidR="00351912" w:rsidRPr="001713D6" w:rsidRDefault="001713D6" w:rsidP="00AA2F7D">
      <w:pPr>
        <w:pStyle w:val="ad"/>
      </w:pPr>
      <w:r>
        <w:t>await</w:t>
      </w:r>
      <w:r w:rsidRPr="001713D6">
        <w:t xml:space="preserve"> </w:t>
      </w:r>
      <w:r w:rsidR="00351912" w:rsidRPr="00AA2F7D">
        <w:t>Preferences</w:t>
      </w:r>
      <w:r w:rsidR="00351912" w:rsidRPr="001713D6">
        <w:t>.</w:t>
      </w:r>
      <w:r w:rsidR="00351912" w:rsidRPr="00AA2F7D">
        <w:t>Save</w:t>
      </w:r>
      <w:r w:rsidR="00351912" w:rsidRPr="001713D6">
        <w:t>(“</w:t>
      </w:r>
      <w:r>
        <w:rPr>
          <w:lang w:val="ru-RU"/>
        </w:rPr>
        <w:t>к</w:t>
      </w:r>
      <w:r w:rsidR="00351912" w:rsidRPr="001713D6">
        <w:rPr>
          <w:lang w:val="ru-RU"/>
        </w:rPr>
        <w:t>люча</w:t>
      </w:r>
      <w:r w:rsidR="00351912" w:rsidRPr="001713D6">
        <w:t>”</w:t>
      </w:r>
      <w:r w:rsidR="00AA2F7D" w:rsidRPr="001713D6">
        <w:t xml:space="preserve">, </w:t>
      </w:r>
      <w:r w:rsidR="00AA2F7D" w:rsidRPr="001713D6">
        <w:rPr>
          <w:lang w:val="ru-RU"/>
        </w:rPr>
        <w:t>данные</w:t>
      </w:r>
      <w:r w:rsidR="00351912" w:rsidRPr="001713D6">
        <w:t>)</w:t>
      </w:r>
    </w:p>
    <w:p w14:paraId="279EC516" w14:textId="301EB451" w:rsidR="009E7D61" w:rsidRDefault="00024C11" w:rsidP="003A7D3B">
      <w:pPr>
        <w:pStyle w:val="2"/>
        <w:numPr>
          <w:ilvl w:val="2"/>
          <w:numId w:val="6"/>
        </w:numPr>
      </w:pPr>
      <w:r>
        <w:t xml:space="preserve">При запуске приложения загружайте данные из списка при помощи метода </w:t>
      </w:r>
    </w:p>
    <w:p w14:paraId="735AFD8A" w14:textId="105088C8" w:rsidR="00024C11" w:rsidRPr="001713D6" w:rsidRDefault="001713D6" w:rsidP="00024C11">
      <w:pPr>
        <w:pStyle w:val="ad"/>
      </w:pPr>
      <w:r>
        <w:t>data</w:t>
      </w:r>
      <w:r w:rsidRPr="001713D6">
        <w:t xml:space="preserve"> = </w:t>
      </w:r>
      <w:r>
        <w:t xml:space="preserve">await </w:t>
      </w:r>
      <w:r w:rsidR="00024C11" w:rsidRPr="00AA2F7D">
        <w:t>Preferences</w:t>
      </w:r>
      <w:r w:rsidR="00024C11" w:rsidRPr="001713D6">
        <w:t>.</w:t>
      </w:r>
      <w:r>
        <w:t>Load</w:t>
      </w:r>
      <w:r w:rsidR="00024C11" w:rsidRPr="001713D6">
        <w:t>(“</w:t>
      </w:r>
      <w:r>
        <w:rPr>
          <w:lang w:val="ru-RU"/>
        </w:rPr>
        <w:t>к</w:t>
      </w:r>
      <w:r w:rsidR="00024C11" w:rsidRPr="001713D6">
        <w:rPr>
          <w:lang w:val="ru-RU"/>
        </w:rPr>
        <w:t>люч</w:t>
      </w:r>
      <w:r w:rsidR="00024C11" w:rsidRPr="001713D6">
        <w:t xml:space="preserve">”, </w:t>
      </w:r>
      <w:r>
        <w:rPr>
          <w:lang w:val="ru-RU"/>
        </w:rPr>
        <w:t>знач</w:t>
      </w:r>
      <w:r w:rsidRPr="001A0AF1">
        <w:t>_</w:t>
      </w:r>
      <w:r>
        <w:rPr>
          <w:lang w:val="ru-RU"/>
        </w:rPr>
        <w:t>по</w:t>
      </w:r>
      <w:r w:rsidR="001A0AF1" w:rsidRPr="001A0AF1">
        <w:t>_</w:t>
      </w:r>
      <w:r w:rsidR="001A0AF1">
        <w:rPr>
          <w:lang w:val="ru-RU"/>
        </w:rPr>
        <w:t>умолч</w:t>
      </w:r>
      <w:r w:rsidR="00024C11" w:rsidRPr="001713D6">
        <w:t>)</w:t>
      </w:r>
    </w:p>
    <w:p w14:paraId="00EBDBC6" w14:textId="6836D313" w:rsidR="00024C11" w:rsidRPr="00834523" w:rsidRDefault="002B68E2" w:rsidP="00E94FD9">
      <w:pPr>
        <w:pStyle w:val="2"/>
      </w:pPr>
      <w:r>
        <w:t xml:space="preserve">При нажатии кнопки </w:t>
      </w:r>
      <w:r w:rsidR="00834523">
        <w:t>«</w:t>
      </w:r>
      <w:r>
        <w:t>Обновить</w:t>
      </w:r>
      <w:r w:rsidR="00834523">
        <w:t>»</w:t>
      </w:r>
      <w:r>
        <w:t xml:space="preserve"> </w:t>
      </w:r>
      <w:r w:rsidR="00834523">
        <w:t>необходимо обновлять значения погоды на карточках.</w:t>
      </w:r>
    </w:p>
    <w:p w14:paraId="213BBAC2" w14:textId="6C8F390C" w:rsidR="00FA45AA" w:rsidRPr="003500DC" w:rsidRDefault="00FA45AA" w:rsidP="00D835A0">
      <w:pPr>
        <w:pStyle w:val="1"/>
      </w:pPr>
      <w:r w:rsidRPr="003500DC">
        <w:t>Порядок выполнения работы</w:t>
      </w:r>
    </w:p>
    <w:p w14:paraId="0B786585" w14:textId="5630C9A0" w:rsidR="00FA45AA" w:rsidRPr="003500DC" w:rsidRDefault="00FA45AA" w:rsidP="00382EE2">
      <w:pPr>
        <w:pStyle w:val="2"/>
      </w:pPr>
      <w:r w:rsidRPr="003500DC">
        <w:t>Выполнить все задания из п.5.</w:t>
      </w:r>
    </w:p>
    <w:p w14:paraId="24DB45E8" w14:textId="74C69F0B" w:rsidR="00FA45AA" w:rsidRPr="003500DC" w:rsidRDefault="00FA45AA" w:rsidP="00382EE2">
      <w:pPr>
        <w:pStyle w:val="2"/>
      </w:pPr>
      <w:r w:rsidRPr="003500DC">
        <w:t>Ответить на контрольные вопросы.</w:t>
      </w:r>
    </w:p>
    <w:p w14:paraId="0B159DAA" w14:textId="40A8EF11" w:rsidR="00FA45AA" w:rsidRPr="003500DC" w:rsidRDefault="00FA45AA" w:rsidP="00382EE2">
      <w:pPr>
        <w:pStyle w:val="1"/>
      </w:pPr>
      <w:r w:rsidRPr="003500DC">
        <w:t>Содержание отчета</w:t>
      </w:r>
    </w:p>
    <w:p w14:paraId="574E4811" w14:textId="080E4336" w:rsidR="00FA45AA" w:rsidRPr="003500DC" w:rsidRDefault="00FA45AA" w:rsidP="00382EE2">
      <w:pPr>
        <w:pStyle w:val="2"/>
      </w:pPr>
      <w:r w:rsidRPr="003500DC">
        <w:t>Титульный лист</w:t>
      </w:r>
    </w:p>
    <w:p w14:paraId="26D65168" w14:textId="410C2F5A" w:rsidR="00D2177E" w:rsidRPr="003500DC" w:rsidRDefault="00FA45AA" w:rsidP="00F42F25">
      <w:pPr>
        <w:pStyle w:val="2"/>
      </w:pPr>
      <w:r w:rsidRPr="003500DC">
        <w:t>Цель работы</w:t>
      </w:r>
    </w:p>
    <w:p w14:paraId="60853C6D" w14:textId="35B818FC" w:rsidR="00965C8E" w:rsidRPr="003500DC" w:rsidRDefault="00FA45AA" w:rsidP="008F4996">
      <w:pPr>
        <w:pStyle w:val="2"/>
      </w:pPr>
      <w:r w:rsidRPr="003500DC">
        <w:t>Вывод</w:t>
      </w:r>
    </w:p>
    <w:sectPr w:rsidR="00965C8E" w:rsidRPr="003500DC" w:rsidSect="00A55CB3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CB80C7" w14:textId="77777777" w:rsidR="00D3297C" w:rsidRDefault="00D3297C" w:rsidP="006747A5">
      <w:r>
        <w:separator/>
      </w:r>
    </w:p>
  </w:endnote>
  <w:endnote w:type="continuationSeparator" w:id="0">
    <w:p w14:paraId="22704561" w14:textId="77777777" w:rsidR="00D3297C" w:rsidRDefault="00D3297C" w:rsidP="006747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524F5" w14:textId="77777777" w:rsidR="00D3297C" w:rsidRDefault="00D3297C" w:rsidP="006747A5">
      <w:r>
        <w:separator/>
      </w:r>
    </w:p>
  </w:footnote>
  <w:footnote w:type="continuationSeparator" w:id="0">
    <w:p w14:paraId="2240A615" w14:textId="77777777" w:rsidR="00D3297C" w:rsidRDefault="00D3297C" w:rsidP="006747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3DB78C" w14:textId="5A51A0E4" w:rsidR="00A55CB3" w:rsidRDefault="00A55CB3" w:rsidP="00A55CB3">
    <w:pPr>
      <w:pStyle w:val="af1"/>
      <w:jc w:val="right"/>
    </w:pPr>
    <w:r>
      <w:t xml:space="preserve">Составил: </w:t>
    </w:r>
    <w:r w:rsidR="0006339C">
      <w:t>Садовский Р.В.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1103700"/>
    <w:styleLink w:val="a"/>
    <w:lvl w:ilvl="0">
      <w:start w:val="1"/>
      <w:numFmt w:val="decimal"/>
      <w:pStyle w:val="1"/>
      <w:suff w:val="space"/>
      <w:lvlText w:val="%1"/>
      <w:lvlJc w:val="left"/>
      <w:pPr>
        <w:ind w:left="568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1103700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81463932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103981416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81692017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197108821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568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AA"/>
    <w:rsid w:val="0000013F"/>
    <w:rsid w:val="00001270"/>
    <w:rsid w:val="00005C67"/>
    <w:rsid w:val="00012EB0"/>
    <w:rsid w:val="000130FB"/>
    <w:rsid w:val="000134DA"/>
    <w:rsid w:val="00014B35"/>
    <w:rsid w:val="00014CE9"/>
    <w:rsid w:val="00015B5E"/>
    <w:rsid w:val="00017146"/>
    <w:rsid w:val="00024C11"/>
    <w:rsid w:val="00025FAE"/>
    <w:rsid w:val="00027FDE"/>
    <w:rsid w:val="00030665"/>
    <w:rsid w:val="00031974"/>
    <w:rsid w:val="000440BD"/>
    <w:rsid w:val="00052C67"/>
    <w:rsid w:val="000555EB"/>
    <w:rsid w:val="0005560D"/>
    <w:rsid w:val="00055C23"/>
    <w:rsid w:val="0006339C"/>
    <w:rsid w:val="0006536C"/>
    <w:rsid w:val="00070FAF"/>
    <w:rsid w:val="000716C1"/>
    <w:rsid w:val="00071771"/>
    <w:rsid w:val="000720B2"/>
    <w:rsid w:val="00073333"/>
    <w:rsid w:val="0007503C"/>
    <w:rsid w:val="00082D0F"/>
    <w:rsid w:val="000839DF"/>
    <w:rsid w:val="00091DFA"/>
    <w:rsid w:val="00097656"/>
    <w:rsid w:val="000B513A"/>
    <w:rsid w:val="000C0A33"/>
    <w:rsid w:val="000C39E1"/>
    <w:rsid w:val="000C4184"/>
    <w:rsid w:val="000D5214"/>
    <w:rsid w:val="000D6282"/>
    <w:rsid w:val="000D6F54"/>
    <w:rsid w:val="000E0039"/>
    <w:rsid w:val="000E2BA3"/>
    <w:rsid w:val="000F4360"/>
    <w:rsid w:val="00103E1E"/>
    <w:rsid w:val="0010418A"/>
    <w:rsid w:val="001061EE"/>
    <w:rsid w:val="00111B29"/>
    <w:rsid w:val="00111B90"/>
    <w:rsid w:val="00111F1D"/>
    <w:rsid w:val="0011466E"/>
    <w:rsid w:val="00120EAD"/>
    <w:rsid w:val="001301CA"/>
    <w:rsid w:val="001305F6"/>
    <w:rsid w:val="001315B2"/>
    <w:rsid w:val="001344A4"/>
    <w:rsid w:val="00135FF3"/>
    <w:rsid w:val="00143EBA"/>
    <w:rsid w:val="00150C66"/>
    <w:rsid w:val="00151972"/>
    <w:rsid w:val="00154C8C"/>
    <w:rsid w:val="00155593"/>
    <w:rsid w:val="00155D5D"/>
    <w:rsid w:val="001577AF"/>
    <w:rsid w:val="001713D6"/>
    <w:rsid w:val="0017150B"/>
    <w:rsid w:val="00174882"/>
    <w:rsid w:val="00181F55"/>
    <w:rsid w:val="0018259A"/>
    <w:rsid w:val="001834E5"/>
    <w:rsid w:val="001841A3"/>
    <w:rsid w:val="00185F85"/>
    <w:rsid w:val="00190EA6"/>
    <w:rsid w:val="00193FD5"/>
    <w:rsid w:val="0019491D"/>
    <w:rsid w:val="00194BED"/>
    <w:rsid w:val="001974B9"/>
    <w:rsid w:val="001A0AF1"/>
    <w:rsid w:val="001A1A3E"/>
    <w:rsid w:val="001A7E28"/>
    <w:rsid w:val="001B1974"/>
    <w:rsid w:val="001B1DA2"/>
    <w:rsid w:val="001B2E5E"/>
    <w:rsid w:val="001B403C"/>
    <w:rsid w:val="001B7D7C"/>
    <w:rsid w:val="001B7F35"/>
    <w:rsid w:val="001C1D09"/>
    <w:rsid w:val="001C31AE"/>
    <w:rsid w:val="001C4146"/>
    <w:rsid w:val="001C482C"/>
    <w:rsid w:val="001C4C10"/>
    <w:rsid w:val="001C776F"/>
    <w:rsid w:val="001D1BAC"/>
    <w:rsid w:val="001D6B6B"/>
    <w:rsid w:val="001E0F59"/>
    <w:rsid w:val="001E22AF"/>
    <w:rsid w:val="001E32F3"/>
    <w:rsid w:val="001E337C"/>
    <w:rsid w:val="001E3AD0"/>
    <w:rsid w:val="001E6D51"/>
    <w:rsid w:val="001E773C"/>
    <w:rsid w:val="001F39D3"/>
    <w:rsid w:val="001F40D9"/>
    <w:rsid w:val="001F7334"/>
    <w:rsid w:val="00202228"/>
    <w:rsid w:val="002052D6"/>
    <w:rsid w:val="0020628C"/>
    <w:rsid w:val="00206327"/>
    <w:rsid w:val="00214AD5"/>
    <w:rsid w:val="00232E5A"/>
    <w:rsid w:val="002348F9"/>
    <w:rsid w:val="00243AEB"/>
    <w:rsid w:val="0024531C"/>
    <w:rsid w:val="00251C79"/>
    <w:rsid w:val="0025450E"/>
    <w:rsid w:val="00267466"/>
    <w:rsid w:val="002676DB"/>
    <w:rsid w:val="00271E47"/>
    <w:rsid w:val="002746AE"/>
    <w:rsid w:val="002755FC"/>
    <w:rsid w:val="00275816"/>
    <w:rsid w:val="002827DC"/>
    <w:rsid w:val="00284533"/>
    <w:rsid w:val="00285413"/>
    <w:rsid w:val="00286C7F"/>
    <w:rsid w:val="00293EED"/>
    <w:rsid w:val="00295B4A"/>
    <w:rsid w:val="002A466E"/>
    <w:rsid w:val="002A65F8"/>
    <w:rsid w:val="002A71C5"/>
    <w:rsid w:val="002B410E"/>
    <w:rsid w:val="002B68E2"/>
    <w:rsid w:val="002C70E1"/>
    <w:rsid w:val="002D15C1"/>
    <w:rsid w:val="002D215D"/>
    <w:rsid w:val="002E0A1F"/>
    <w:rsid w:val="002E220D"/>
    <w:rsid w:val="002E48DD"/>
    <w:rsid w:val="002E4C11"/>
    <w:rsid w:val="002F1949"/>
    <w:rsid w:val="002F3899"/>
    <w:rsid w:val="002F710D"/>
    <w:rsid w:val="002F7575"/>
    <w:rsid w:val="0030560F"/>
    <w:rsid w:val="00305BBE"/>
    <w:rsid w:val="0030660D"/>
    <w:rsid w:val="00307172"/>
    <w:rsid w:val="003136EC"/>
    <w:rsid w:val="00316B83"/>
    <w:rsid w:val="003179B2"/>
    <w:rsid w:val="003233C8"/>
    <w:rsid w:val="003270F0"/>
    <w:rsid w:val="00327AA5"/>
    <w:rsid w:val="00337C43"/>
    <w:rsid w:val="003470F5"/>
    <w:rsid w:val="003500DC"/>
    <w:rsid w:val="00351912"/>
    <w:rsid w:val="003535B3"/>
    <w:rsid w:val="00356139"/>
    <w:rsid w:val="00357D90"/>
    <w:rsid w:val="00357F6C"/>
    <w:rsid w:val="00367795"/>
    <w:rsid w:val="00371797"/>
    <w:rsid w:val="00376509"/>
    <w:rsid w:val="003767EF"/>
    <w:rsid w:val="0038239B"/>
    <w:rsid w:val="00382EE2"/>
    <w:rsid w:val="003870A1"/>
    <w:rsid w:val="00393F25"/>
    <w:rsid w:val="003A36A1"/>
    <w:rsid w:val="003A4840"/>
    <w:rsid w:val="003A64DF"/>
    <w:rsid w:val="003A7D3B"/>
    <w:rsid w:val="003B0679"/>
    <w:rsid w:val="003B3929"/>
    <w:rsid w:val="003B70D7"/>
    <w:rsid w:val="003C74AA"/>
    <w:rsid w:val="003D135D"/>
    <w:rsid w:val="003D35EE"/>
    <w:rsid w:val="003D4EF8"/>
    <w:rsid w:val="003D73A6"/>
    <w:rsid w:val="003D76AF"/>
    <w:rsid w:val="003D7D1D"/>
    <w:rsid w:val="003E0728"/>
    <w:rsid w:val="0040491B"/>
    <w:rsid w:val="00412DA8"/>
    <w:rsid w:val="00412EC6"/>
    <w:rsid w:val="00414E6C"/>
    <w:rsid w:val="004220B0"/>
    <w:rsid w:val="00422F8F"/>
    <w:rsid w:val="00423795"/>
    <w:rsid w:val="00431959"/>
    <w:rsid w:val="00431A53"/>
    <w:rsid w:val="00432B3F"/>
    <w:rsid w:val="00432DBE"/>
    <w:rsid w:val="00433027"/>
    <w:rsid w:val="004435D2"/>
    <w:rsid w:val="00445437"/>
    <w:rsid w:val="00446DE6"/>
    <w:rsid w:val="004634B3"/>
    <w:rsid w:val="004725CA"/>
    <w:rsid w:val="00476BBF"/>
    <w:rsid w:val="00476FE3"/>
    <w:rsid w:val="00480587"/>
    <w:rsid w:val="00483B6D"/>
    <w:rsid w:val="0048437C"/>
    <w:rsid w:val="00490DA5"/>
    <w:rsid w:val="00494985"/>
    <w:rsid w:val="004978EC"/>
    <w:rsid w:val="004A08AE"/>
    <w:rsid w:val="004A368A"/>
    <w:rsid w:val="004A4D65"/>
    <w:rsid w:val="004A666A"/>
    <w:rsid w:val="004B033B"/>
    <w:rsid w:val="004B1C88"/>
    <w:rsid w:val="004C2480"/>
    <w:rsid w:val="004C5169"/>
    <w:rsid w:val="004C5776"/>
    <w:rsid w:val="004C68B5"/>
    <w:rsid w:val="004C6CCF"/>
    <w:rsid w:val="004D30C4"/>
    <w:rsid w:val="004E1F76"/>
    <w:rsid w:val="004E3680"/>
    <w:rsid w:val="004E5BA0"/>
    <w:rsid w:val="004E7BED"/>
    <w:rsid w:val="004F4ED5"/>
    <w:rsid w:val="004F79D8"/>
    <w:rsid w:val="0050048C"/>
    <w:rsid w:val="00516085"/>
    <w:rsid w:val="0051771E"/>
    <w:rsid w:val="005204FA"/>
    <w:rsid w:val="005225E8"/>
    <w:rsid w:val="005232EF"/>
    <w:rsid w:val="00527AB4"/>
    <w:rsid w:val="00531910"/>
    <w:rsid w:val="0053368A"/>
    <w:rsid w:val="00534571"/>
    <w:rsid w:val="00537773"/>
    <w:rsid w:val="00543084"/>
    <w:rsid w:val="005477D9"/>
    <w:rsid w:val="0055027A"/>
    <w:rsid w:val="00550ADC"/>
    <w:rsid w:val="00550AF5"/>
    <w:rsid w:val="0056123E"/>
    <w:rsid w:val="0057016C"/>
    <w:rsid w:val="00570B6B"/>
    <w:rsid w:val="005711CD"/>
    <w:rsid w:val="00571464"/>
    <w:rsid w:val="00573461"/>
    <w:rsid w:val="0057374E"/>
    <w:rsid w:val="005755E4"/>
    <w:rsid w:val="005819CC"/>
    <w:rsid w:val="005842D8"/>
    <w:rsid w:val="0059183D"/>
    <w:rsid w:val="00591CDE"/>
    <w:rsid w:val="00593255"/>
    <w:rsid w:val="005A12D1"/>
    <w:rsid w:val="005A1A2D"/>
    <w:rsid w:val="005A2AD8"/>
    <w:rsid w:val="005A5A70"/>
    <w:rsid w:val="005A650C"/>
    <w:rsid w:val="005A7349"/>
    <w:rsid w:val="005B1485"/>
    <w:rsid w:val="005B48CD"/>
    <w:rsid w:val="005B4B3E"/>
    <w:rsid w:val="005B6A98"/>
    <w:rsid w:val="005C0014"/>
    <w:rsid w:val="005C73C1"/>
    <w:rsid w:val="005D57B6"/>
    <w:rsid w:val="005E48CB"/>
    <w:rsid w:val="005E6B6A"/>
    <w:rsid w:val="00601E65"/>
    <w:rsid w:val="00605956"/>
    <w:rsid w:val="00605F5D"/>
    <w:rsid w:val="006228A5"/>
    <w:rsid w:val="00624B44"/>
    <w:rsid w:val="00630BBD"/>
    <w:rsid w:val="00634C48"/>
    <w:rsid w:val="00652862"/>
    <w:rsid w:val="00653D48"/>
    <w:rsid w:val="00655AF2"/>
    <w:rsid w:val="00673181"/>
    <w:rsid w:val="006747A5"/>
    <w:rsid w:val="00676233"/>
    <w:rsid w:val="006773EC"/>
    <w:rsid w:val="00690FDF"/>
    <w:rsid w:val="00693BA2"/>
    <w:rsid w:val="006942C3"/>
    <w:rsid w:val="006A3E2E"/>
    <w:rsid w:val="006B1A77"/>
    <w:rsid w:val="006B3023"/>
    <w:rsid w:val="006C03F9"/>
    <w:rsid w:val="006C2A82"/>
    <w:rsid w:val="006D0729"/>
    <w:rsid w:val="006D0C30"/>
    <w:rsid w:val="006D4F24"/>
    <w:rsid w:val="006D5F11"/>
    <w:rsid w:val="006E08C4"/>
    <w:rsid w:val="006E28D9"/>
    <w:rsid w:val="006E2B52"/>
    <w:rsid w:val="006E2BAC"/>
    <w:rsid w:val="006E6843"/>
    <w:rsid w:val="007009E7"/>
    <w:rsid w:val="00701A12"/>
    <w:rsid w:val="007053B1"/>
    <w:rsid w:val="007064B5"/>
    <w:rsid w:val="00710836"/>
    <w:rsid w:val="00713DBB"/>
    <w:rsid w:val="00716C72"/>
    <w:rsid w:val="007264CB"/>
    <w:rsid w:val="00727E3D"/>
    <w:rsid w:val="007422B4"/>
    <w:rsid w:val="00742A9F"/>
    <w:rsid w:val="00746341"/>
    <w:rsid w:val="0074752C"/>
    <w:rsid w:val="00755B36"/>
    <w:rsid w:val="00760A24"/>
    <w:rsid w:val="007627AE"/>
    <w:rsid w:val="00762C2C"/>
    <w:rsid w:val="00764BF3"/>
    <w:rsid w:val="00764C61"/>
    <w:rsid w:val="00766DC1"/>
    <w:rsid w:val="007711CF"/>
    <w:rsid w:val="007761F7"/>
    <w:rsid w:val="00783148"/>
    <w:rsid w:val="0078335D"/>
    <w:rsid w:val="00786293"/>
    <w:rsid w:val="00790454"/>
    <w:rsid w:val="007925D7"/>
    <w:rsid w:val="007938D8"/>
    <w:rsid w:val="00795AB4"/>
    <w:rsid w:val="007971BE"/>
    <w:rsid w:val="007A147A"/>
    <w:rsid w:val="007A1575"/>
    <w:rsid w:val="007A3EAD"/>
    <w:rsid w:val="007A5F05"/>
    <w:rsid w:val="007A781A"/>
    <w:rsid w:val="007B1798"/>
    <w:rsid w:val="007B3F75"/>
    <w:rsid w:val="007B4492"/>
    <w:rsid w:val="007C4FE2"/>
    <w:rsid w:val="007D3168"/>
    <w:rsid w:val="007D4E0F"/>
    <w:rsid w:val="007D5AB9"/>
    <w:rsid w:val="007D5B15"/>
    <w:rsid w:val="007E31D1"/>
    <w:rsid w:val="007E4EB5"/>
    <w:rsid w:val="007E5197"/>
    <w:rsid w:val="007F0F79"/>
    <w:rsid w:val="00812B08"/>
    <w:rsid w:val="00813293"/>
    <w:rsid w:val="00814C20"/>
    <w:rsid w:val="0082374D"/>
    <w:rsid w:val="008245CC"/>
    <w:rsid w:val="0082474A"/>
    <w:rsid w:val="00824955"/>
    <w:rsid w:val="00824F28"/>
    <w:rsid w:val="00827438"/>
    <w:rsid w:val="00832C88"/>
    <w:rsid w:val="00834523"/>
    <w:rsid w:val="00835B9E"/>
    <w:rsid w:val="00840D63"/>
    <w:rsid w:val="00852C29"/>
    <w:rsid w:val="00854F68"/>
    <w:rsid w:val="00855871"/>
    <w:rsid w:val="0085777B"/>
    <w:rsid w:val="008629B7"/>
    <w:rsid w:val="00867E43"/>
    <w:rsid w:val="008736EC"/>
    <w:rsid w:val="00873E99"/>
    <w:rsid w:val="008754E2"/>
    <w:rsid w:val="00876E8B"/>
    <w:rsid w:val="00876F1B"/>
    <w:rsid w:val="00877E1C"/>
    <w:rsid w:val="008921AE"/>
    <w:rsid w:val="00894F6E"/>
    <w:rsid w:val="00895A74"/>
    <w:rsid w:val="008A19D0"/>
    <w:rsid w:val="008A2AF7"/>
    <w:rsid w:val="008A2D6A"/>
    <w:rsid w:val="008A6A3D"/>
    <w:rsid w:val="008B13BF"/>
    <w:rsid w:val="008B3C92"/>
    <w:rsid w:val="008B5DE4"/>
    <w:rsid w:val="008B6567"/>
    <w:rsid w:val="008C30FF"/>
    <w:rsid w:val="008C50E5"/>
    <w:rsid w:val="008C5AE8"/>
    <w:rsid w:val="008C72B8"/>
    <w:rsid w:val="008C7633"/>
    <w:rsid w:val="008C7707"/>
    <w:rsid w:val="008D0546"/>
    <w:rsid w:val="008D0ED7"/>
    <w:rsid w:val="008D516D"/>
    <w:rsid w:val="008E1781"/>
    <w:rsid w:val="008E1DD6"/>
    <w:rsid w:val="008E38E4"/>
    <w:rsid w:val="008E3D31"/>
    <w:rsid w:val="008F0B17"/>
    <w:rsid w:val="008F1B43"/>
    <w:rsid w:val="008F4996"/>
    <w:rsid w:val="008F7128"/>
    <w:rsid w:val="0090011B"/>
    <w:rsid w:val="00902556"/>
    <w:rsid w:val="00902880"/>
    <w:rsid w:val="009043E4"/>
    <w:rsid w:val="00912716"/>
    <w:rsid w:val="00915945"/>
    <w:rsid w:val="009168EF"/>
    <w:rsid w:val="00920991"/>
    <w:rsid w:val="00922D0E"/>
    <w:rsid w:val="00925158"/>
    <w:rsid w:val="00925993"/>
    <w:rsid w:val="009268B0"/>
    <w:rsid w:val="00930599"/>
    <w:rsid w:val="00932AA8"/>
    <w:rsid w:val="00941D12"/>
    <w:rsid w:val="00946917"/>
    <w:rsid w:val="00947639"/>
    <w:rsid w:val="00950051"/>
    <w:rsid w:val="00957C72"/>
    <w:rsid w:val="00960202"/>
    <w:rsid w:val="00965C8E"/>
    <w:rsid w:val="00983970"/>
    <w:rsid w:val="00984F6C"/>
    <w:rsid w:val="00990975"/>
    <w:rsid w:val="00990A57"/>
    <w:rsid w:val="0099198F"/>
    <w:rsid w:val="009939EA"/>
    <w:rsid w:val="00995A4D"/>
    <w:rsid w:val="00997E74"/>
    <w:rsid w:val="009A0BED"/>
    <w:rsid w:val="009A11BD"/>
    <w:rsid w:val="009A2929"/>
    <w:rsid w:val="009A4876"/>
    <w:rsid w:val="009A6EEE"/>
    <w:rsid w:val="009A74EF"/>
    <w:rsid w:val="009A7790"/>
    <w:rsid w:val="009B17D2"/>
    <w:rsid w:val="009B451D"/>
    <w:rsid w:val="009B6339"/>
    <w:rsid w:val="009C0E46"/>
    <w:rsid w:val="009C4862"/>
    <w:rsid w:val="009C5E73"/>
    <w:rsid w:val="009C7052"/>
    <w:rsid w:val="009D0A07"/>
    <w:rsid w:val="009D18CB"/>
    <w:rsid w:val="009D5945"/>
    <w:rsid w:val="009D73BE"/>
    <w:rsid w:val="009E01CF"/>
    <w:rsid w:val="009E4F37"/>
    <w:rsid w:val="009E58AC"/>
    <w:rsid w:val="009E7D61"/>
    <w:rsid w:val="009F126C"/>
    <w:rsid w:val="009F3A4D"/>
    <w:rsid w:val="009F4ACC"/>
    <w:rsid w:val="009F72D5"/>
    <w:rsid w:val="00A12547"/>
    <w:rsid w:val="00A12C82"/>
    <w:rsid w:val="00A140F6"/>
    <w:rsid w:val="00A238F8"/>
    <w:rsid w:val="00A31E8C"/>
    <w:rsid w:val="00A32E35"/>
    <w:rsid w:val="00A331AB"/>
    <w:rsid w:val="00A4219A"/>
    <w:rsid w:val="00A509E8"/>
    <w:rsid w:val="00A51F50"/>
    <w:rsid w:val="00A55CB3"/>
    <w:rsid w:val="00A61F40"/>
    <w:rsid w:val="00A622BF"/>
    <w:rsid w:val="00A62509"/>
    <w:rsid w:val="00A67C92"/>
    <w:rsid w:val="00A71B48"/>
    <w:rsid w:val="00A7328A"/>
    <w:rsid w:val="00A74BD5"/>
    <w:rsid w:val="00A7632F"/>
    <w:rsid w:val="00A84FD8"/>
    <w:rsid w:val="00A85F32"/>
    <w:rsid w:val="00A90841"/>
    <w:rsid w:val="00A9148C"/>
    <w:rsid w:val="00A91D54"/>
    <w:rsid w:val="00A94224"/>
    <w:rsid w:val="00A94701"/>
    <w:rsid w:val="00A97D63"/>
    <w:rsid w:val="00AA02FB"/>
    <w:rsid w:val="00AA2F7D"/>
    <w:rsid w:val="00AA3054"/>
    <w:rsid w:val="00AA3416"/>
    <w:rsid w:val="00AA4C22"/>
    <w:rsid w:val="00AA6173"/>
    <w:rsid w:val="00AB29E0"/>
    <w:rsid w:val="00AB3A67"/>
    <w:rsid w:val="00AB4A4A"/>
    <w:rsid w:val="00AB5D0C"/>
    <w:rsid w:val="00AB73E4"/>
    <w:rsid w:val="00AB7D49"/>
    <w:rsid w:val="00AC4556"/>
    <w:rsid w:val="00AD1750"/>
    <w:rsid w:val="00AD1C34"/>
    <w:rsid w:val="00AD2022"/>
    <w:rsid w:val="00AE0AF3"/>
    <w:rsid w:val="00AE115E"/>
    <w:rsid w:val="00AE3802"/>
    <w:rsid w:val="00AE3D82"/>
    <w:rsid w:val="00AE5ACA"/>
    <w:rsid w:val="00AE7ADF"/>
    <w:rsid w:val="00AF2AB1"/>
    <w:rsid w:val="00AF3FE4"/>
    <w:rsid w:val="00AF4ABD"/>
    <w:rsid w:val="00B01E0A"/>
    <w:rsid w:val="00B04478"/>
    <w:rsid w:val="00B10041"/>
    <w:rsid w:val="00B1011A"/>
    <w:rsid w:val="00B15070"/>
    <w:rsid w:val="00B17045"/>
    <w:rsid w:val="00B23B74"/>
    <w:rsid w:val="00B25DDA"/>
    <w:rsid w:val="00B26F2E"/>
    <w:rsid w:val="00B30876"/>
    <w:rsid w:val="00B31BE9"/>
    <w:rsid w:val="00B408FA"/>
    <w:rsid w:val="00B43A88"/>
    <w:rsid w:val="00B441E6"/>
    <w:rsid w:val="00B465C1"/>
    <w:rsid w:val="00B54F24"/>
    <w:rsid w:val="00B55A4C"/>
    <w:rsid w:val="00B568CF"/>
    <w:rsid w:val="00B60BA9"/>
    <w:rsid w:val="00B63D98"/>
    <w:rsid w:val="00B6711F"/>
    <w:rsid w:val="00B71472"/>
    <w:rsid w:val="00B72FE2"/>
    <w:rsid w:val="00B77EB5"/>
    <w:rsid w:val="00B90452"/>
    <w:rsid w:val="00B904BB"/>
    <w:rsid w:val="00B95EA4"/>
    <w:rsid w:val="00B97F02"/>
    <w:rsid w:val="00BB45F5"/>
    <w:rsid w:val="00BB4AEF"/>
    <w:rsid w:val="00BD005F"/>
    <w:rsid w:val="00BE08FB"/>
    <w:rsid w:val="00BE465D"/>
    <w:rsid w:val="00BF38AE"/>
    <w:rsid w:val="00BF6607"/>
    <w:rsid w:val="00BF6F5F"/>
    <w:rsid w:val="00C01869"/>
    <w:rsid w:val="00C0520D"/>
    <w:rsid w:val="00C111CE"/>
    <w:rsid w:val="00C21426"/>
    <w:rsid w:val="00C2735D"/>
    <w:rsid w:val="00C275F5"/>
    <w:rsid w:val="00C41CA8"/>
    <w:rsid w:val="00C429C5"/>
    <w:rsid w:val="00C43E99"/>
    <w:rsid w:val="00C46B83"/>
    <w:rsid w:val="00C5501C"/>
    <w:rsid w:val="00C60AD7"/>
    <w:rsid w:val="00C62482"/>
    <w:rsid w:val="00C62AB7"/>
    <w:rsid w:val="00C7047D"/>
    <w:rsid w:val="00C730A2"/>
    <w:rsid w:val="00C7697D"/>
    <w:rsid w:val="00C8109C"/>
    <w:rsid w:val="00C81621"/>
    <w:rsid w:val="00C83802"/>
    <w:rsid w:val="00C853F8"/>
    <w:rsid w:val="00C87AA1"/>
    <w:rsid w:val="00C900F9"/>
    <w:rsid w:val="00C909A7"/>
    <w:rsid w:val="00C917DE"/>
    <w:rsid w:val="00C9318C"/>
    <w:rsid w:val="00C95402"/>
    <w:rsid w:val="00C959A7"/>
    <w:rsid w:val="00CA3F72"/>
    <w:rsid w:val="00CA4811"/>
    <w:rsid w:val="00CA5054"/>
    <w:rsid w:val="00CA6AC0"/>
    <w:rsid w:val="00CA737D"/>
    <w:rsid w:val="00CA73D9"/>
    <w:rsid w:val="00CB16AE"/>
    <w:rsid w:val="00CB6142"/>
    <w:rsid w:val="00CC0580"/>
    <w:rsid w:val="00CC250A"/>
    <w:rsid w:val="00CC3B01"/>
    <w:rsid w:val="00CC4441"/>
    <w:rsid w:val="00CC6D49"/>
    <w:rsid w:val="00CC7B46"/>
    <w:rsid w:val="00CD11D0"/>
    <w:rsid w:val="00CD3EE2"/>
    <w:rsid w:val="00CD50D8"/>
    <w:rsid w:val="00CE0C46"/>
    <w:rsid w:val="00CE5A63"/>
    <w:rsid w:val="00CE5C49"/>
    <w:rsid w:val="00CF0E87"/>
    <w:rsid w:val="00CF483A"/>
    <w:rsid w:val="00CF4976"/>
    <w:rsid w:val="00CF7B9D"/>
    <w:rsid w:val="00D00706"/>
    <w:rsid w:val="00D023AC"/>
    <w:rsid w:val="00D0337E"/>
    <w:rsid w:val="00D054E9"/>
    <w:rsid w:val="00D056B2"/>
    <w:rsid w:val="00D06F07"/>
    <w:rsid w:val="00D140B4"/>
    <w:rsid w:val="00D15723"/>
    <w:rsid w:val="00D15A4B"/>
    <w:rsid w:val="00D15CED"/>
    <w:rsid w:val="00D169A1"/>
    <w:rsid w:val="00D2177E"/>
    <w:rsid w:val="00D22B10"/>
    <w:rsid w:val="00D23F5E"/>
    <w:rsid w:val="00D2420C"/>
    <w:rsid w:val="00D25084"/>
    <w:rsid w:val="00D27313"/>
    <w:rsid w:val="00D27F11"/>
    <w:rsid w:val="00D3211F"/>
    <w:rsid w:val="00D3297C"/>
    <w:rsid w:val="00D337C4"/>
    <w:rsid w:val="00D356CF"/>
    <w:rsid w:val="00D35CE1"/>
    <w:rsid w:val="00D44909"/>
    <w:rsid w:val="00D50D20"/>
    <w:rsid w:val="00D50F3C"/>
    <w:rsid w:val="00D61AC9"/>
    <w:rsid w:val="00D66B17"/>
    <w:rsid w:val="00D66C75"/>
    <w:rsid w:val="00D6720D"/>
    <w:rsid w:val="00D6759E"/>
    <w:rsid w:val="00D67F8A"/>
    <w:rsid w:val="00D71AA3"/>
    <w:rsid w:val="00D760E6"/>
    <w:rsid w:val="00D800C8"/>
    <w:rsid w:val="00D82088"/>
    <w:rsid w:val="00D835A0"/>
    <w:rsid w:val="00D83684"/>
    <w:rsid w:val="00D84A76"/>
    <w:rsid w:val="00D84E77"/>
    <w:rsid w:val="00D96466"/>
    <w:rsid w:val="00DA291E"/>
    <w:rsid w:val="00DA53D6"/>
    <w:rsid w:val="00DA7CA7"/>
    <w:rsid w:val="00DB7153"/>
    <w:rsid w:val="00DD25E3"/>
    <w:rsid w:val="00DD3A5A"/>
    <w:rsid w:val="00DD3F56"/>
    <w:rsid w:val="00DD4EF2"/>
    <w:rsid w:val="00DE10FA"/>
    <w:rsid w:val="00DE16BA"/>
    <w:rsid w:val="00DE5634"/>
    <w:rsid w:val="00DE743B"/>
    <w:rsid w:val="00DF6619"/>
    <w:rsid w:val="00DF7240"/>
    <w:rsid w:val="00E01BFD"/>
    <w:rsid w:val="00E0688F"/>
    <w:rsid w:val="00E070CA"/>
    <w:rsid w:val="00E15AD1"/>
    <w:rsid w:val="00E15C6A"/>
    <w:rsid w:val="00E23273"/>
    <w:rsid w:val="00E248D5"/>
    <w:rsid w:val="00E3424D"/>
    <w:rsid w:val="00E379E5"/>
    <w:rsid w:val="00E43934"/>
    <w:rsid w:val="00E46C16"/>
    <w:rsid w:val="00E57C52"/>
    <w:rsid w:val="00E600EA"/>
    <w:rsid w:val="00E643AB"/>
    <w:rsid w:val="00E65595"/>
    <w:rsid w:val="00E65989"/>
    <w:rsid w:val="00E65B69"/>
    <w:rsid w:val="00E72530"/>
    <w:rsid w:val="00E75152"/>
    <w:rsid w:val="00E75451"/>
    <w:rsid w:val="00E76222"/>
    <w:rsid w:val="00E8247E"/>
    <w:rsid w:val="00E8405D"/>
    <w:rsid w:val="00E8763A"/>
    <w:rsid w:val="00E90793"/>
    <w:rsid w:val="00E91D60"/>
    <w:rsid w:val="00E9200A"/>
    <w:rsid w:val="00E93403"/>
    <w:rsid w:val="00E94FD9"/>
    <w:rsid w:val="00E9740B"/>
    <w:rsid w:val="00EA06DD"/>
    <w:rsid w:val="00EA4270"/>
    <w:rsid w:val="00EB3A47"/>
    <w:rsid w:val="00EC493D"/>
    <w:rsid w:val="00EC5503"/>
    <w:rsid w:val="00EC5F5A"/>
    <w:rsid w:val="00ED545F"/>
    <w:rsid w:val="00ED57B2"/>
    <w:rsid w:val="00EE187F"/>
    <w:rsid w:val="00EE2660"/>
    <w:rsid w:val="00EE3FCB"/>
    <w:rsid w:val="00EE489E"/>
    <w:rsid w:val="00EE6394"/>
    <w:rsid w:val="00EE78BE"/>
    <w:rsid w:val="00EF26F6"/>
    <w:rsid w:val="00EF367C"/>
    <w:rsid w:val="00EF5E87"/>
    <w:rsid w:val="00EF64FF"/>
    <w:rsid w:val="00F01FEF"/>
    <w:rsid w:val="00F05A35"/>
    <w:rsid w:val="00F06D05"/>
    <w:rsid w:val="00F1021B"/>
    <w:rsid w:val="00F1092E"/>
    <w:rsid w:val="00F130F9"/>
    <w:rsid w:val="00F140C2"/>
    <w:rsid w:val="00F15290"/>
    <w:rsid w:val="00F20A16"/>
    <w:rsid w:val="00F25EE6"/>
    <w:rsid w:val="00F34B3A"/>
    <w:rsid w:val="00F407AD"/>
    <w:rsid w:val="00F40896"/>
    <w:rsid w:val="00F414C6"/>
    <w:rsid w:val="00F41EE2"/>
    <w:rsid w:val="00F42A9D"/>
    <w:rsid w:val="00F42F25"/>
    <w:rsid w:val="00F44DB3"/>
    <w:rsid w:val="00F45029"/>
    <w:rsid w:val="00F471D6"/>
    <w:rsid w:val="00F47887"/>
    <w:rsid w:val="00F50784"/>
    <w:rsid w:val="00F551A6"/>
    <w:rsid w:val="00F66EBF"/>
    <w:rsid w:val="00F670BB"/>
    <w:rsid w:val="00F74539"/>
    <w:rsid w:val="00F818A9"/>
    <w:rsid w:val="00F8475A"/>
    <w:rsid w:val="00F86C25"/>
    <w:rsid w:val="00F91DAB"/>
    <w:rsid w:val="00F95329"/>
    <w:rsid w:val="00F95F7F"/>
    <w:rsid w:val="00F96774"/>
    <w:rsid w:val="00FA0F4A"/>
    <w:rsid w:val="00FA45AA"/>
    <w:rsid w:val="00FA7144"/>
    <w:rsid w:val="00FB38F6"/>
    <w:rsid w:val="00FB3F87"/>
    <w:rsid w:val="00FB62BB"/>
    <w:rsid w:val="00FB6F61"/>
    <w:rsid w:val="00FB767C"/>
    <w:rsid w:val="00FC015F"/>
    <w:rsid w:val="00FD1DD8"/>
    <w:rsid w:val="00FD3A33"/>
    <w:rsid w:val="00FD6194"/>
    <w:rsid w:val="00FE0863"/>
    <w:rsid w:val="00FE2034"/>
    <w:rsid w:val="00FE35F0"/>
    <w:rsid w:val="00FF19B4"/>
    <w:rsid w:val="00FF1F6C"/>
    <w:rsid w:val="00FF407D"/>
    <w:rsid w:val="00F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1ADD9"/>
  <w15:chartTrackingRefBased/>
  <w15:docId w15:val="{EECC9441-22AB-4AC0-9320-5D30C0D3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01FEF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824955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24955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  <w:ind w:left="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0839DF"/>
    <w:pPr>
      <w:spacing w:after="0" w:line="240" w:lineRule="auto"/>
    </w:pPr>
  </w:style>
  <w:style w:type="table" w:styleId="af0">
    <w:name w:val="Table Grid"/>
    <w:basedOn w:val="a2"/>
    <w:uiPriority w:val="39"/>
    <w:rsid w:val="00CA3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header"/>
    <w:basedOn w:val="a0"/>
    <w:link w:val="af2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6747A5"/>
  </w:style>
  <w:style w:type="paragraph" w:styleId="af3">
    <w:name w:val="footer"/>
    <w:basedOn w:val="a0"/>
    <w:link w:val="af4"/>
    <w:uiPriority w:val="99"/>
    <w:unhideWhenUsed/>
    <w:rsid w:val="006747A5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6747A5"/>
  </w:style>
  <w:style w:type="paragraph" w:styleId="HTML">
    <w:name w:val="HTML Preformatted"/>
    <w:basedOn w:val="a0"/>
    <w:link w:val="HTML0"/>
    <w:uiPriority w:val="99"/>
    <w:semiHidden/>
    <w:unhideWhenUsed/>
    <w:rsid w:val="00DA7CA7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A7CA7"/>
    <w:rPr>
      <w:rFonts w:ascii="Consolas" w:hAnsi="Consolas"/>
      <w:sz w:val="20"/>
      <w:szCs w:val="20"/>
    </w:rPr>
  </w:style>
  <w:style w:type="character" w:styleId="af5">
    <w:name w:val="Hyperlink"/>
    <w:basedOn w:val="a1"/>
    <w:uiPriority w:val="99"/>
    <w:unhideWhenUsed/>
    <w:rsid w:val="004220B0"/>
    <w:rPr>
      <w:color w:val="467886" w:themeColor="hyperlink"/>
      <w:u w:val="single"/>
    </w:rPr>
  </w:style>
  <w:style w:type="character" w:styleId="af6">
    <w:name w:val="Unresolved Mention"/>
    <w:basedOn w:val="a1"/>
    <w:uiPriority w:val="99"/>
    <w:semiHidden/>
    <w:unhideWhenUsed/>
    <w:rsid w:val="004220B0"/>
    <w:rPr>
      <w:color w:val="605E5C"/>
      <w:shd w:val="clear" w:color="auto" w:fill="E1DFDD"/>
    </w:rPr>
  </w:style>
  <w:style w:type="character" w:styleId="af7">
    <w:name w:val="FollowedHyperlink"/>
    <w:basedOn w:val="a1"/>
    <w:uiPriority w:val="99"/>
    <w:semiHidden/>
    <w:unhideWhenUsed/>
    <w:rsid w:val="001577AF"/>
    <w:rPr>
      <w:color w:val="96607D" w:themeColor="followedHyperlink"/>
      <w:u w:val="single"/>
    </w:rPr>
  </w:style>
  <w:style w:type="paragraph" w:styleId="af8">
    <w:name w:val="Normal (Web)"/>
    <w:basedOn w:val="a0"/>
    <w:uiPriority w:val="99"/>
    <w:semiHidden/>
    <w:unhideWhenUsed/>
    <w:rsid w:val="00C87AA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94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1982</TotalTime>
  <Pages>2</Pages>
  <Words>334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535</cp:revision>
  <cp:lastPrinted>2025-03-12T15:36:00Z</cp:lastPrinted>
  <dcterms:created xsi:type="dcterms:W3CDTF">2025-02-04T05:43:00Z</dcterms:created>
  <dcterms:modified xsi:type="dcterms:W3CDTF">2025-03-18T20:42:00Z</dcterms:modified>
</cp:coreProperties>
</file>