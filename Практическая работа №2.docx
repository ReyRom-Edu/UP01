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3C817" w14:textId="68BF10CF" w:rsidR="00434A8B" w:rsidRPr="00434A8B" w:rsidRDefault="007009E7" w:rsidP="00434A8B">
      <w:pPr>
        <w:pStyle w:val="10"/>
        <w:tabs>
          <w:tab w:val="clear" w:pos="709"/>
        </w:tabs>
      </w:pPr>
      <w:r w:rsidRPr="00F45029">
        <w:t>Практическ</w:t>
      </w:r>
      <w:r w:rsidR="00783B79">
        <w:t>ая</w:t>
      </w:r>
      <w:r w:rsidR="00FA45AA" w:rsidRPr="00F45029">
        <w:t xml:space="preserve"> работ</w:t>
      </w:r>
      <w:r w:rsidR="00783B79">
        <w:t>а</w:t>
      </w:r>
      <w:r w:rsidR="00FA45AA" w:rsidRPr="00F45029">
        <w:t xml:space="preserve"> №</w:t>
      </w:r>
      <w:r w:rsidR="00672101">
        <w:t>20</w:t>
      </w:r>
      <w:r w:rsidR="00434A8B">
        <w:br/>
      </w:r>
      <w:r w:rsidR="00672101" w:rsidRPr="00672101">
        <w:t>Использование элементов управления</w:t>
      </w:r>
      <w:r w:rsidR="00672101">
        <w:t xml:space="preserve"> для ввода данных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0CFC32E9" w14:textId="38764208" w:rsidR="00FA45AA" w:rsidRPr="002248EC" w:rsidRDefault="00A26D31" w:rsidP="00382EE2">
      <w:pPr>
        <w:pStyle w:val="2"/>
      </w:pPr>
      <w:r>
        <w:t>Научиться применять элементы управления</w:t>
      </w:r>
      <w:r w:rsidR="00EE78BE" w:rsidRPr="002248EC">
        <w:t xml:space="preserve"> </w:t>
      </w:r>
      <w:r w:rsidR="005819CC" w:rsidRPr="002248EC">
        <w:rPr>
          <w:lang w:val="en-US"/>
        </w:rPr>
        <w:t>Avalonia</w:t>
      </w:r>
      <w:r w:rsidR="005819CC" w:rsidRPr="002248EC">
        <w:t xml:space="preserve"> </w:t>
      </w:r>
      <w:r w:rsidR="005819CC" w:rsidRPr="002248EC">
        <w:rPr>
          <w:lang w:val="en-US"/>
        </w:rPr>
        <w:t>UI</w:t>
      </w:r>
      <w:r>
        <w:t xml:space="preserve"> для ввода и вывода данных</w:t>
      </w:r>
      <w:r w:rsidR="009043E4" w:rsidRPr="002248EC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r w:rsidR="008E3D31" w:rsidRPr="00F45029">
        <w:t>Текст</w:t>
      </w:r>
      <w:r w:rsidR="008E3D31" w:rsidRPr="00F45029">
        <w:rPr>
          <w:lang w:val="en-US"/>
        </w:rPr>
        <w:t xml:space="preserve"> :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r w:rsidR="00F45029" w:rsidRPr="00F45029">
        <w:rPr>
          <w:lang w:val="en-US"/>
        </w:rPr>
        <w:t>AvaloniaUI</w:t>
      </w:r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2C75198C" w14:textId="249B1A4A" w:rsidR="00A05CB3" w:rsidRPr="00F827AF" w:rsidRDefault="00A05CB3" w:rsidP="00C90AF3">
      <w:pPr>
        <w:pStyle w:val="2"/>
      </w:pPr>
      <w:r>
        <w:t xml:space="preserve">Создайте новую страницу </w:t>
      </w:r>
      <w:r>
        <w:rPr>
          <w:lang w:val="en-US"/>
        </w:rPr>
        <w:t>ControlsView</w:t>
      </w:r>
      <w:r w:rsidR="00F827AF" w:rsidRPr="00F827AF">
        <w:t xml:space="preserve"> </w:t>
      </w:r>
      <w:r w:rsidR="00F827AF">
        <w:t xml:space="preserve">и класс </w:t>
      </w:r>
      <w:r w:rsidR="005231CC">
        <w:rPr>
          <w:lang w:val="en-US"/>
        </w:rPr>
        <w:t>ControlsViewModel</w:t>
      </w:r>
      <w:r w:rsidR="005231CC">
        <w:t>, настройте</w:t>
      </w:r>
      <w:r w:rsidR="00234D02">
        <w:t xml:space="preserve"> взаимодействие между ними.</w:t>
      </w:r>
    </w:p>
    <w:p w14:paraId="31BCFE2B" w14:textId="130B1D70" w:rsidR="00C90AF3" w:rsidRPr="00C90AF3" w:rsidRDefault="00C90AF3" w:rsidP="00C90AF3">
      <w:pPr>
        <w:pStyle w:val="2"/>
        <w:rPr>
          <w:lang w:val="en-US"/>
        </w:rPr>
      </w:pPr>
      <w:r>
        <w:t xml:space="preserve">Применение </w:t>
      </w:r>
      <w:r w:rsidRPr="00C90AF3">
        <w:rPr>
          <w:lang w:val="en-US"/>
        </w:rPr>
        <w:t>TextBlock</w:t>
      </w:r>
    </w:p>
    <w:p w14:paraId="165834DE" w14:textId="2CE6A413" w:rsidR="00C90AF3" w:rsidRDefault="0072379F" w:rsidP="00C90AF3">
      <w:pPr>
        <w:pStyle w:val="2"/>
        <w:numPr>
          <w:ilvl w:val="2"/>
          <w:numId w:val="6"/>
        </w:numPr>
        <w:rPr>
          <w:lang w:val="en-US"/>
        </w:rPr>
      </w:pPr>
      <w:r>
        <w:t xml:space="preserve">Расположите </w:t>
      </w:r>
      <w:r w:rsidR="007619F6">
        <w:t xml:space="preserve">на странице </w:t>
      </w:r>
      <w:r w:rsidR="007619F6">
        <w:rPr>
          <w:lang w:val="en-US"/>
        </w:rPr>
        <w:t>TextBlock</w:t>
      </w:r>
    </w:p>
    <w:p w14:paraId="2E3F8631" w14:textId="04A810B9" w:rsidR="00EF1D21" w:rsidRDefault="00672AC3" w:rsidP="00C90AF3">
      <w:pPr>
        <w:pStyle w:val="2"/>
        <w:numPr>
          <w:ilvl w:val="2"/>
          <w:numId w:val="6"/>
        </w:numPr>
      </w:pPr>
      <w:r>
        <w:t xml:space="preserve">Внутри </w:t>
      </w:r>
      <w:r>
        <w:rPr>
          <w:lang w:val="en-US"/>
        </w:rPr>
        <w:t>TextBlock</w:t>
      </w:r>
      <w:r w:rsidRPr="00672AC3">
        <w:t xml:space="preserve"> </w:t>
      </w:r>
      <w:r>
        <w:t xml:space="preserve">разместите 4 </w:t>
      </w:r>
      <w:r w:rsidR="00090E7A">
        <w:t>элемен</w:t>
      </w:r>
      <w:r w:rsidR="00E937EE">
        <w:t xml:space="preserve">та </w:t>
      </w:r>
      <w:r w:rsidR="00E937EE">
        <w:rPr>
          <w:lang w:val="en-US"/>
        </w:rPr>
        <w:t>Run</w:t>
      </w:r>
      <w:r w:rsidR="006222B5">
        <w:t xml:space="preserve"> с текстом</w:t>
      </w:r>
      <w:r w:rsidR="002E3EFE" w:rsidRPr="002E3EFE">
        <w:t xml:space="preserve">. </w:t>
      </w:r>
      <w:r w:rsidR="006222B5">
        <w:t xml:space="preserve">Для каждого из них установите различный </w:t>
      </w:r>
      <w:r w:rsidR="00A72215">
        <w:t>цвет шрифта.</w:t>
      </w:r>
    </w:p>
    <w:p w14:paraId="22445289" w14:textId="6ED1EE83" w:rsidR="00A72215" w:rsidRDefault="00D30043" w:rsidP="00C90AF3">
      <w:pPr>
        <w:pStyle w:val="2"/>
        <w:numPr>
          <w:ilvl w:val="2"/>
          <w:numId w:val="6"/>
        </w:numPr>
      </w:pPr>
      <w:r>
        <w:t xml:space="preserve">Между 2 и 3 </w:t>
      </w:r>
      <w:r>
        <w:rPr>
          <w:lang w:val="en-US"/>
        </w:rPr>
        <w:t>Run</w:t>
      </w:r>
      <w:r w:rsidRPr="00D30043">
        <w:t xml:space="preserve"> </w:t>
      </w:r>
      <w:r>
        <w:t xml:space="preserve">расположите элемент </w:t>
      </w:r>
      <w:r>
        <w:rPr>
          <w:lang w:val="en-US"/>
        </w:rPr>
        <w:t>LineBreak</w:t>
      </w:r>
      <w:r w:rsidR="0074290F">
        <w:t xml:space="preserve"> для переноса строки</w:t>
      </w:r>
    </w:p>
    <w:p w14:paraId="5EA6A1CE" w14:textId="6A085C6E" w:rsidR="0074290F" w:rsidRDefault="0074290F" w:rsidP="00C90AF3">
      <w:pPr>
        <w:pStyle w:val="2"/>
        <w:numPr>
          <w:ilvl w:val="2"/>
          <w:numId w:val="6"/>
        </w:numPr>
      </w:pPr>
      <w:r>
        <w:t xml:space="preserve">Добавьте в </w:t>
      </w:r>
      <w:r>
        <w:rPr>
          <w:lang w:val="en-US"/>
        </w:rPr>
        <w:t>TextBlock</w:t>
      </w:r>
      <w:r w:rsidRPr="0074290F">
        <w:t xml:space="preserve"> </w:t>
      </w:r>
      <w:r>
        <w:t xml:space="preserve">элемент </w:t>
      </w:r>
      <w:r>
        <w:rPr>
          <w:lang w:val="en-US"/>
        </w:rPr>
        <w:t>Span</w:t>
      </w:r>
      <w:r>
        <w:t xml:space="preserve">, переместите внутрь его </w:t>
      </w:r>
      <w:r w:rsidR="004806E3">
        <w:t xml:space="preserve">первый и второй </w:t>
      </w:r>
      <w:r w:rsidR="004806E3">
        <w:rPr>
          <w:lang w:val="en-US"/>
        </w:rPr>
        <w:t>Run</w:t>
      </w:r>
      <w:r w:rsidR="004806E3">
        <w:t xml:space="preserve">. Для </w:t>
      </w:r>
      <w:r w:rsidR="004806E3">
        <w:rPr>
          <w:lang w:val="en-US"/>
        </w:rPr>
        <w:t xml:space="preserve">Span </w:t>
      </w:r>
      <w:r w:rsidR="004806E3">
        <w:t xml:space="preserve">укажите </w:t>
      </w:r>
      <w:r w:rsidR="005C7219">
        <w:t xml:space="preserve">другой </w:t>
      </w:r>
      <w:r w:rsidR="00CE55A9">
        <w:t xml:space="preserve">размер шрифта </w:t>
      </w:r>
      <w:r w:rsidR="00C11327">
        <w:t xml:space="preserve">и </w:t>
      </w:r>
      <w:r w:rsidR="005C7219">
        <w:t>цвет фона.</w:t>
      </w:r>
    </w:p>
    <w:p w14:paraId="649C5137" w14:textId="54958703" w:rsidR="005C7219" w:rsidRPr="007F3234" w:rsidRDefault="005C7219" w:rsidP="00C90AF3">
      <w:pPr>
        <w:pStyle w:val="2"/>
        <w:numPr>
          <w:ilvl w:val="2"/>
          <w:numId w:val="6"/>
        </w:numPr>
      </w:pPr>
      <w:r>
        <w:t>Используя</w:t>
      </w:r>
      <w:r w:rsidRPr="00180869">
        <w:t xml:space="preserve"> </w:t>
      </w:r>
      <w:r>
        <w:t>элементы</w:t>
      </w:r>
      <w:r w:rsidRPr="00180869">
        <w:t xml:space="preserve"> </w:t>
      </w:r>
      <w:r w:rsidR="00DA6B4F">
        <w:rPr>
          <w:lang w:val="en-US"/>
        </w:rPr>
        <w:t>Bold</w:t>
      </w:r>
      <w:r w:rsidR="00DA6B4F" w:rsidRPr="00180869">
        <w:t xml:space="preserve">, </w:t>
      </w:r>
      <w:r w:rsidR="00DA6B4F">
        <w:rPr>
          <w:lang w:val="en-US"/>
        </w:rPr>
        <w:t>Italic</w:t>
      </w:r>
      <w:r w:rsidR="00DA6B4F" w:rsidRPr="00180869">
        <w:t xml:space="preserve">, </w:t>
      </w:r>
      <w:r w:rsidR="00DA6B4F">
        <w:rPr>
          <w:lang w:val="en-US"/>
        </w:rPr>
        <w:t>Underline</w:t>
      </w:r>
      <w:r w:rsidR="00180869" w:rsidRPr="00180869">
        <w:t xml:space="preserve"> </w:t>
      </w:r>
      <w:r w:rsidR="00180869">
        <w:t xml:space="preserve">измените начертание фрагментов текста в </w:t>
      </w:r>
      <w:r w:rsidR="00180869">
        <w:rPr>
          <w:lang w:val="en-US"/>
        </w:rPr>
        <w:t>TextBlock</w:t>
      </w:r>
      <w:r w:rsidR="00FA0F97" w:rsidRPr="00FA0F97">
        <w:t>.</w:t>
      </w:r>
    </w:p>
    <w:p w14:paraId="260AA0C6" w14:textId="36368FE2" w:rsidR="007F3234" w:rsidRDefault="007F3234" w:rsidP="00C90AF3">
      <w:pPr>
        <w:pStyle w:val="2"/>
        <w:numPr>
          <w:ilvl w:val="2"/>
          <w:numId w:val="6"/>
        </w:numPr>
      </w:pPr>
      <w:r>
        <w:t xml:space="preserve">Добавьте в </w:t>
      </w:r>
      <w:r>
        <w:rPr>
          <w:lang w:val="en-US"/>
        </w:rPr>
        <w:t>TextBlock</w:t>
      </w:r>
      <w:r w:rsidRPr="00A14230">
        <w:t xml:space="preserve"> </w:t>
      </w:r>
      <w:r w:rsidR="00A14230">
        <w:t xml:space="preserve">изображение при помощи </w:t>
      </w:r>
      <w:r w:rsidR="00A14230" w:rsidRPr="00A14230">
        <w:t>InlineUIContainer</w:t>
      </w:r>
    </w:p>
    <w:p w14:paraId="714488C8" w14:textId="77777777" w:rsidR="008E3B8C" w:rsidRPr="00743CB8" w:rsidRDefault="00A14230" w:rsidP="00A14230">
      <w:pPr>
        <w:pStyle w:val="ad"/>
        <w:ind w:firstLine="0"/>
      </w:pPr>
      <w:r w:rsidRPr="00A14230">
        <w:t>&lt;InlineUIContainer BaselineAlignment="Baseline"&gt;</w:t>
      </w:r>
    </w:p>
    <w:p w14:paraId="789592E7" w14:textId="5A0D06E0" w:rsidR="00A14230" w:rsidRPr="00743CB8" w:rsidRDefault="008E3B8C" w:rsidP="00A14230">
      <w:pPr>
        <w:pStyle w:val="ad"/>
        <w:ind w:firstLine="0"/>
      </w:pPr>
      <w:r w:rsidRPr="00743CB8">
        <w:tab/>
      </w:r>
      <w:r w:rsidR="00A14230" w:rsidRPr="00A14230">
        <w:t xml:space="preserve">&lt;Image </w:t>
      </w:r>
    </w:p>
    <w:p w14:paraId="1173A865" w14:textId="3FE121B6" w:rsidR="00A14230" w:rsidRPr="00743CB8" w:rsidRDefault="00A14230" w:rsidP="00A14230">
      <w:pPr>
        <w:pStyle w:val="ad"/>
        <w:ind w:firstLine="0"/>
      </w:pPr>
      <w:r w:rsidRPr="00743CB8">
        <w:tab/>
      </w:r>
      <w:r w:rsidRPr="00743CB8">
        <w:tab/>
      </w:r>
      <w:r w:rsidRPr="00A14230">
        <w:t xml:space="preserve">Width="32" </w:t>
      </w:r>
    </w:p>
    <w:p w14:paraId="07ECE537" w14:textId="6862217A" w:rsidR="00A14230" w:rsidRPr="00743CB8" w:rsidRDefault="00A14230" w:rsidP="00A14230">
      <w:pPr>
        <w:pStyle w:val="ad"/>
        <w:ind w:firstLine="0"/>
      </w:pPr>
      <w:r w:rsidRPr="00743CB8">
        <w:tab/>
      </w:r>
      <w:r w:rsidRPr="00743CB8">
        <w:tab/>
      </w:r>
      <w:r w:rsidRPr="00A14230">
        <w:t xml:space="preserve">Height="32" </w:t>
      </w:r>
    </w:p>
    <w:p w14:paraId="06AA9304" w14:textId="1E6C3050" w:rsidR="00A14230" w:rsidRPr="00743CB8" w:rsidRDefault="00A14230" w:rsidP="00A14230">
      <w:pPr>
        <w:pStyle w:val="ad"/>
        <w:ind w:firstLine="0"/>
      </w:pPr>
      <w:r w:rsidRPr="00743CB8">
        <w:tab/>
      </w:r>
      <w:r w:rsidRPr="00743CB8">
        <w:tab/>
      </w:r>
      <w:r w:rsidRPr="00A14230">
        <w:t xml:space="preserve">VerticalAlignment="Top" </w:t>
      </w:r>
    </w:p>
    <w:p w14:paraId="70DC78F1" w14:textId="5518A378" w:rsidR="008E3B8C" w:rsidRPr="008E3B8C" w:rsidRDefault="00A14230" w:rsidP="00A14230">
      <w:pPr>
        <w:pStyle w:val="ad"/>
        <w:ind w:firstLine="0"/>
      </w:pPr>
      <w:r w:rsidRPr="00743CB8">
        <w:tab/>
      </w:r>
      <w:r w:rsidRPr="00743CB8">
        <w:tab/>
      </w:r>
      <w:r w:rsidRPr="00A14230">
        <w:t>Source="/Assets/avalonia-logo.ico"</w:t>
      </w:r>
      <w:r w:rsidR="008E3B8C" w:rsidRPr="008E3B8C">
        <w:t xml:space="preserve"> </w:t>
      </w:r>
      <w:r w:rsidRPr="00A14230">
        <w:t>/&gt;</w:t>
      </w:r>
    </w:p>
    <w:p w14:paraId="6FB1DFC7" w14:textId="68AA85D0" w:rsidR="00A14230" w:rsidRPr="00A14230" w:rsidRDefault="00A14230" w:rsidP="00A14230">
      <w:pPr>
        <w:pStyle w:val="ad"/>
        <w:ind w:firstLine="0"/>
      </w:pPr>
      <w:r w:rsidRPr="00A14230">
        <w:t>&lt;/InlineUIContainer&gt;</w:t>
      </w:r>
    </w:p>
    <w:p w14:paraId="262BFEB9" w14:textId="6BB5D0B8" w:rsidR="0036031B" w:rsidRPr="007D600B" w:rsidRDefault="00D27782" w:rsidP="00EB2E83">
      <w:pPr>
        <w:pStyle w:val="2"/>
        <w:numPr>
          <w:ilvl w:val="2"/>
          <w:numId w:val="6"/>
        </w:numPr>
        <w:rPr>
          <w:lang w:val="en-US"/>
        </w:rPr>
      </w:pPr>
      <w:r>
        <w:t>Добавьте</w:t>
      </w:r>
      <w:r w:rsidRPr="007D600B">
        <w:rPr>
          <w:lang w:val="en-US"/>
        </w:rPr>
        <w:t xml:space="preserve"> </w:t>
      </w:r>
      <w:r>
        <w:t>в</w:t>
      </w:r>
      <w:r w:rsidRPr="007D600B">
        <w:rPr>
          <w:lang w:val="en-US"/>
        </w:rPr>
        <w:t xml:space="preserve"> </w:t>
      </w:r>
      <w:r>
        <w:rPr>
          <w:lang w:val="en-US"/>
        </w:rPr>
        <w:t>TextBlock</w:t>
      </w:r>
      <w:r w:rsidRPr="007D600B">
        <w:rPr>
          <w:lang w:val="en-US"/>
        </w:rPr>
        <w:t xml:space="preserve"> </w:t>
      </w:r>
      <w:r>
        <w:t>кнопку</w:t>
      </w:r>
      <w:r w:rsidRPr="007D600B">
        <w:rPr>
          <w:lang w:val="en-US"/>
        </w:rPr>
        <w:t xml:space="preserve"> </w:t>
      </w:r>
      <w:r>
        <w:t>при</w:t>
      </w:r>
      <w:r w:rsidRPr="007D600B">
        <w:rPr>
          <w:lang w:val="en-US"/>
        </w:rPr>
        <w:t xml:space="preserve"> </w:t>
      </w:r>
      <w:r>
        <w:t>помощи</w:t>
      </w:r>
      <w:r w:rsidRPr="007D600B">
        <w:rPr>
          <w:lang w:val="en-US"/>
        </w:rPr>
        <w:t xml:space="preserve"> InlineUIContainer</w:t>
      </w:r>
    </w:p>
    <w:p w14:paraId="63E9E6E2" w14:textId="77777777" w:rsidR="007D600B" w:rsidRPr="00F36445" w:rsidRDefault="007D600B" w:rsidP="007D600B">
      <w:pPr>
        <w:pStyle w:val="2"/>
        <w:numPr>
          <w:ilvl w:val="0"/>
          <w:numId w:val="0"/>
        </w:numPr>
        <w:ind w:left="567"/>
        <w:rPr>
          <w:lang w:val="en-US"/>
        </w:rPr>
      </w:pPr>
    </w:p>
    <w:p w14:paraId="3A6F92A9" w14:textId="20FF7119" w:rsidR="00C90AF3" w:rsidRDefault="00F36445" w:rsidP="00C90AF3">
      <w:pPr>
        <w:pStyle w:val="2"/>
        <w:rPr>
          <w:lang w:val="en-US"/>
        </w:rPr>
      </w:pPr>
      <w:r>
        <w:t xml:space="preserve">Применение </w:t>
      </w:r>
      <w:r w:rsidR="00C90AF3" w:rsidRPr="00C90AF3">
        <w:rPr>
          <w:lang w:val="en-US"/>
        </w:rPr>
        <w:t>TextBox</w:t>
      </w:r>
    </w:p>
    <w:p w14:paraId="0D8BDBDB" w14:textId="77777777" w:rsidR="00894D60" w:rsidRDefault="000757BE" w:rsidP="00D76A92">
      <w:pPr>
        <w:pStyle w:val="2"/>
        <w:numPr>
          <w:ilvl w:val="2"/>
          <w:numId w:val="6"/>
        </w:numPr>
      </w:pPr>
      <w:r>
        <w:t xml:space="preserve">Расположить на </w:t>
      </w:r>
      <w:r w:rsidR="008C4A93">
        <w:t xml:space="preserve">странице 2 </w:t>
      </w:r>
      <w:r w:rsidR="008C4A93">
        <w:rPr>
          <w:lang w:val="en-US"/>
        </w:rPr>
        <w:t>TextBox</w:t>
      </w:r>
      <w:r w:rsidR="00D76A92" w:rsidRPr="00D76A92">
        <w:t xml:space="preserve"> </w:t>
      </w:r>
      <w:r w:rsidR="00894D60">
        <w:t>для логина и пароля</w:t>
      </w:r>
      <w:r w:rsidR="00D76A92">
        <w:t xml:space="preserve">. </w:t>
      </w:r>
    </w:p>
    <w:p w14:paraId="18511312" w14:textId="3DBF9553" w:rsidR="00D76A92" w:rsidRDefault="00D76A92" w:rsidP="00D76A92">
      <w:pPr>
        <w:pStyle w:val="2"/>
        <w:numPr>
          <w:ilvl w:val="2"/>
          <w:numId w:val="6"/>
        </w:numPr>
      </w:pPr>
      <w:r>
        <w:t xml:space="preserve">Указать для них </w:t>
      </w:r>
      <w:r>
        <w:rPr>
          <w:lang w:val="en-US"/>
        </w:rPr>
        <w:t>Watermark</w:t>
      </w:r>
      <w:r w:rsidR="00894D60">
        <w:t xml:space="preserve"> для отображения по</w:t>
      </w:r>
      <w:r w:rsidR="00D810FF">
        <w:t>дписи для поля ввода</w:t>
      </w:r>
    </w:p>
    <w:p w14:paraId="4AEA8C5A" w14:textId="193BFAAB" w:rsidR="00D810FF" w:rsidRPr="00FD00E1" w:rsidRDefault="00D810FF" w:rsidP="00D76A92">
      <w:pPr>
        <w:pStyle w:val="2"/>
        <w:numPr>
          <w:ilvl w:val="2"/>
          <w:numId w:val="6"/>
        </w:numPr>
      </w:pPr>
      <w:r>
        <w:t xml:space="preserve">Для поля ввода пароля указать </w:t>
      </w:r>
      <w:r>
        <w:rPr>
          <w:lang w:val="en-US"/>
        </w:rPr>
        <w:t>PasswordChar</w:t>
      </w:r>
    </w:p>
    <w:p w14:paraId="281DF3F1" w14:textId="3CA42CDD" w:rsidR="00FD00E1" w:rsidRDefault="00FD00E1" w:rsidP="00D76A92">
      <w:pPr>
        <w:pStyle w:val="2"/>
        <w:numPr>
          <w:ilvl w:val="2"/>
          <w:numId w:val="6"/>
        </w:numPr>
      </w:pPr>
      <w:r>
        <w:lastRenderedPageBreak/>
        <w:t xml:space="preserve">Добавить </w:t>
      </w:r>
      <w:r w:rsidR="009F448B">
        <w:t xml:space="preserve">еще несколько </w:t>
      </w:r>
      <w:r w:rsidR="009F448B">
        <w:rPr>
          <w:lang w:val="en-US"/>
        </w:rPr>
        <w:t>TextBox</w:t>
      </w:r>
      <w:r w:rsidR="00743CB8" w:rsidRPr="00743CB8">
        <w:t xml:space="preserve"> </w:t>
      </w:r>
      <w:r w:rsidR="00743CB8">
        <w:t xml:space="preserve">для ввода </w:t>
      </w:r>
      <w:r w:rsidR="00743CB8">
        <w:rPr>
          <w:lang w:val="en-US"/>
        </w:rPr>
        <w:t>Email</w:t>
      </w:r>
      <w:r w:rsidR="00743CB8" w:rsidRPr="00743CB8">
        <w:t xml:space="preserve"> </w:t>
      </w:r>
      <w:r w:rsidR="00743CB8">
        <w:t>и числового кода</w:t>
      </w:r>
      <w:r w:rsidR="009F448B">
        <w:t xml:space="preserve">, указать для них различные значения </w:t>
      </w:r>
      <w:r w:rsidR="009F448B" w:rsidRPr="009F448B">
        <w:t>TextInputOptions.ContentType</w:t>
      </w:r>
    </w:p>
    <w:p w14:paraId="70BC3468" w14:textId="77777777" w:rsidR="00733855" w:rsidRPr="00D76A92" w:rsidRDefault="00733855" w:rsidP="00733855"/>
    <w:p w14:paraId="4F427EC6" w14:textId="6EABF569" w:rsidR="00C90AF3" w:rsidRDefault="00725221" w:rsidP="00C90AF3">
      <w:pPr>
        <w:pStyle w:val="2"/>
        <w:rPr>
          <w:lang w:val="en-US"/>
        </w:rPr>
      </w:pPr>
      <w:r>
        <w:t xml:space="preserve">Применение </w:t>
      </w:r>
      <w:r w:rsidR="00C90AF3" w:rsidRPr="00C90AF3">
        <w:rPr>
          <w:lang w:val="en-US"/>
        </w:rPr>
        <w:t>CheckBox</w:t>
      </w:r>
    </w:p>
    <w:p w14:paraId="375DDC1F" w14:textId="1A3C4DA7" w:rsidR="00725221" w:rsidRDefault="009F448B" w:rsidP="00725221">
      <w:pPr>
        <w:pStyle w:val="2"/>
        <w:numPr>
          <w:ilvl w:val="2"/>
          <w:numId w:val="6"/>
        </w:numPr>
      </w:pPr>
      <w:r>
        <w:t xml:space="preserve">Расположить на странице </w:t>
      </w:r>
      <w:r w:rsidR="00A73723">
        <w:rPr>
          <w:lang w:val="en-US"/>
        </w:rPr>
        <w:t>CheckBox</w:t>
      </w:r>
      <w:r w:rsidR="00733855" w:rsidRPr="00733855">
        <w:t xml:space="preserve">. </w:t>
      </w:r>
      <w:r w:rsidR="00733855">
        <w:t>Протестировать его работу.</w:t>
      </w:r>
    </w:p>
    <w:p w14:paraId="262F1A9A" w14:textId="77777777" w:rsidR="00733855" w:rsidRPr="00733855" w:rsidRDefault="00733855" w:rsidP="00733855"/>
    <w:p w14:paraId="45064626" w14:textId="7363F2A1" w:rsidR="00C90AF3" w:rsidRPr="00733855" w:rsidRDefault="00733855" w:rsidP="00C90AF3">
      <w:pPr>
        <w:pStyle w:val="2"/>
        <w:rPr>
          <w:lang w:val="en-US"/>
        </w:rPr>
      </w:pPr>
      <w:r>
        <w:t xml:space="preserve">Применение </w:t>
      </w:r>
      <w:r w:rsidR="00C90AF3" w:rsidRPr="00C90AF3">
        <w:rPr>
          <w:lang w:val="en-US"/>
        </w:rPr>
        <w:t>RadioButton</w:t>
      </w:r>
    </w:p>
    <w:p w14:paraId="76695E97" w14:textId="63BD6AAF" w:rsidR="00733855" w:rsidRPr="00892D19" w:rsidRDefault="00733855" w:rsidP="00733855">
      <w:pPr>
        <w:pStyle w:val="2"/>
        <w:numPr>
          <w:ilvl w:val="2"/>
          <w:numId w:val="6"/>
        </w:numPr>
      </w:pPr>
      <w:r>
        <w:t xml:space="preserve">Расположить на странице </w:t>
      </w:r>
      <w:r w:rsidR="00C540ED">
        <w:t>4</w:t>
      </w:r>
      <w:r>
        <w:t xml:space="preserve"> </w:t>
      </w:r>
      <w:r w:rsidRPr="00C90AF3">
        <w:rPr>
          <w:lang w:val="en-US"/>
        </w:rPr>
        <w:t>RadioButton</w:t>
      </w:r>
      <w:r w:rsidRPr="00733855">
        <w:t xml:space="preserve">. </w:t>
      </w:r>
      <w:r w:rsidR="00C540ED">
        <w:t xml:space="preserve">Для </w:t>
      </w:r>
      <w:r w:rsidR="002C24B1">
        <w:t xml:space="preserve">каждой пары </w:t>
      </w:r>
      <w:r w:rsidR="002C24B1">
        <w:rPr>
          <w:lang w:val="en-US"/>
        </w:rPr>
        <w:t>RadioButton</w:t>
      </w:r>
      <w:r w:rsidR="002C24B1">
        <w:t xml:space="preserve"> указать различное значение </w:t>
      </w:r>
      <w:r w:rsidR="00892D19">
        <w:t xml:space="preserve">свойства </w:t>
      </w:r>
      <w:r w:rsidR="00892D19">
        <w:rPr>
          <w:lang w:val="en-US"/>
        </w:rPr>
        <w:t>GroupName</w:t>
      </w:r>
      <w:r>
        <w:t>.</w:t>
      </w:r>
    </w:p>
    <w:p w14:paraId="05F4C8D3" w14:textId="014FB1D7" w:rsidR="00892D19" w:rsidRDefault="00892D19" w:rsidP="00733855">
      <w:pPr>
        <w:pStyle w:val="2"/>
        <w:numPr>
          <w:ilvl w:val="2"/>
          <w:numId w:val="6"/>
        </w:numPr>
      </w:pPr>
      <w:r>
        <w:t>Протестировать работу</w:t>
      </w:r>
      <w:r w:rsidRPr="00892D19">
        <w:rPr>
          <w:lang w:val="en-US"/>
        </w:rPr>
        <w:t xml:space="preserve"> </w:t>
      </w:r>
      <w:r w:rsidRPr="00C90AF3">
        <w:rPr>
          <w:lang w:val="en-US"/>
        </w:rPr>
        <w:t>RadioButton</w:t>
      </w:r>
      <w:r>
        <w:t>.</w:t>
      </w:r>
    </w:p>
    <w:p w14:paraId="27D1B03E" w14:textId="77777777" w:rsidR="00733855" w:rsidRPr="00F75D3B" w:rsidRDefault="00733855" w:rsidP="00347AC8">
      <w:pPr>
        <w:pStyle w:val="2"/>
        <w:numPr>
          <w:ilvl w:val="0"/>
          <w:numId w:val="0"/>
        </w:numPr>
        <w:ind w:left="567"/>
        <w:rPr>
          <w:lang w:val="en-US"/>
        </w:rPr>
      </w:pPr>
    </w:p>
    <w:p w14:paraId="1CBDFFF1" w14:textId="2BC5F42D" w:rsidR="00C90AF3" w:rsidRDefault="00F75D3B" w:rsidP="00C90AF3">
      <w:pPr>
        <w:pStyle w:val="2"/>
        <w:rPr>
          <w:lang w:val="en-US"/>
        </w:rPr>
      </w:pPr>
      <w:r>
        <w:t xml:space="preserve">Применение </w:t>
      </w:r>
      <w:r w:rsidR="00C90AF3" w:rsidRPr="00C90AF3">
        <w:rPr>
          <w:lang w:val="en-US"/>
        </w:rPr>
        <w:t>CalendarDatePicker</w:t>
      </w:r>
    </w:p>
    <w:p w14:paraId="2EA4CEC8" w14:textId="4345781F" w:rsidR="00B62695" w:rsidRDefault="00F75D3B" w:rsidP="00A417EF">
      <w:pPr>
        <w:pStyle w:val="2"/>
        <w:numPr>
          <w:ilvl w:val="2"/>
          <w:numId w:val="6"/>
        </w:numPr>
      </w:pPr>
      <w:r>
        <w:t xml:space="preserve">Расположить на странице </w:t>
      </w:r>
      <w:r w:rsidRPr="00A417EF">
        <w:rPr>
          <w:lang w:val="en-US"/>
        </w:rPr>
        <w:t>CalendarDatePicker</w:t>
      </w:r>
      <w:r w:rsidR="00A417EF">
        <w:t xml:space="preserve"> для выбора даты рождения</w:t>
      </w:r>
      <w:r w:rsidRPr="00733855">
        <w:t xml:space="preserve">. </w:t>
      </w:r>
    </w:p>
    <w:p w14:paraId="33739FF0" w14:textId="2A75B267" w:rsidR="00A417EF" w:rsidRPr="00117633" w:rsidRDefault="00A417EF" w:rsidP="00A417EF">
      <w:pPr>
        <w:pStyle w:val="2"/>
        <w:numPr>
          <w:ilvl w:val="2"/>
          <w:numId w:val="6"/>
        </w:numPr>
      </w:pPr>
      <w:r>
        <w:t xml:space="preserve">Добавить на страницу метку, выводящую значение </w:t>
      </w:r>
      <w:r w:rsidR="007D0C33">
        <w:t>возраста человека на основе выбранной даты.</w:t>
      </w:r>
      <w:r w:rsidR="003A60BF">
        <w:t xml:space="preserve"> Для этого создайте вычисляемое свойство </w:t>
      </w:r>
      <w:r w:rsidR="003A60BF">
        <w:rPr>
          <w:lang w:val="en-US"/>
        </w:rPr>
        <w:t>Age</w:t>
      </w:r>
      <w:r w:rsidR="00117633">
        <w:t xml:space="preserve">, которое вы будете оповещать об изменении основного свойства </w:t>
      </w:r>
      <w:r w:rsidR="00117633">
        <w:rPr>
          <w:lang w:val="en-US"/>
        </w:rPr>
        <w:t>selectedDate</w:t>
      </w:r>
    </w:p>
    <w:p w14:paraId="2E3171BB" w14:textId="205246B6" w:rsidR="00117633" w:rsidRDefault="006D2F9D" w:rsidP="00117633">
      <w:pPr>
        <w:pStyle w:val="ad"/>
      </w:pPr>
      <w:r>
        <w:t>[ObservableProperty]</w:t>
      </w:r>
    </w:p>
    <w:p w14:paraId="42FC8053" w14:textId="464A3C80" w:rsidR="006D2F9D" w:rsidRDefault="006D2F9D" w:rsidP="00117633">
      <w:pPr>
        <w:pStyle w:val="ad"/>
      </w:pPr>
      <w:r>
        <w:t>[NotifyPropertyChangedFor(nameof(Age))</w:t>
      </w:r>
      <w:r w:rsidR="00E22342">
        <w:t>]</w:t>
      </w:r>
    </w:p>
    <w:p w14:paraId="1BE670D7" w14:textId="5E7F5FD7" w:rsidR="00E22342" w:rsidRDefault="00E22342" w:rsidP="00117633">
      <w:pPr>
        <w:pStyle w:val="ad"/>
      </w:pPr>
      <w:r>
        <w:t>private DateTime selectedDate</w:t>
      </w:r>
      <w:r w:rsidR="00237655">
        <w:t>;</w:t>
      </w:r>
    </w:p>
    <w:p w14:paraId="491DC3DC" w14:textId="77777777" w:rsidR="00237655" w:rsidRDefault="00237655" w:rsidP="00117633">
      <w:pPr>
        <w:pStyle w:val="ad"/>
      </w:pPr>
    </w:p>
    <w:p w14:paraId="25D3D665" w14:textId="25F7957B" w:rsidR="00237655" w:rsidRPr="00237655" w:rsidRDefault="00237655" w:rsidP="00117633">
      <w:pPr>
        <w:pStyle w:val="ad"/>
        <w:rPr>
          <w:lang w:val="ru-RU"/>
        </w:rPr>
      </w:pPr>
      <w:r>
        <w:t>public</w:t>
      </w:r>
      <w:r w:rsidRPr="00237655">
        <w:rPr>
          <w:lang w:val="ru-RU"/>
        </w:rPr>
        <w:t xml:space="preserve"> </w:t>
      </w:r>
      <w:r>
        <w:t>int</w:t>
      </w:r>
      <w:r w:rsidRPr="00237655">
        <w:rPr>
          <w:lang w:val="ru-RU"/>
        </w:rPr>
        <w:t xml:space="preserve"> </w:t>
      </w:r>
      <w:r>
        <w:t>Age</w:t>
      </w:r>
      <w:r w:rsidRPr="00237655">
        <w:rPr>
          <w:lang w:val="ru-RU"/>
        </w:rPr>
        <w:t xml:space="preserve"> =&gt; //</w:t>
      </w:r>
      <w:r>
        <w:rPr>
          <w:lang w:val="ru-RU"/>
        </w:rPr>
        <w:t>вычисление</w:t>
      </w:r>
      <w:r w:rsidRPr="00237655">
        <w:rPr>
          <w:lang w:val="ru-RU"/>
        </w:rPr>
        <w:t xml:space="preserve"> </w:t>
      </w:r>
      <w:r>
        <w:rPr>
          <w:lang w:val="ru-RU"/>
        </w:rPr>
        <w:t>возраста</w:t>
      </w:r>
    </w:p>
    <w:p w14:paraId="46C74533" w14:textId="77777777" w:rsidR="00C77005" w:rsidRPr="00237655" w:rsidRDefault="00C77005" w:rsidP="00C77005">
      <w:pPr>
        <w:pStyle w:val="2"/>
        <w:numPr>
          <w:ilvl w:val="0"/>
          <w:numId w:val="0"/>
        </w:numPr>
        <w:ind w:left="567"/>
      </w:pPr>
    </w:p>
    <w:p w14:paraId="24719F0B" w14:textId="2BC97DF5" w:rsidR="003A7186" w:rsidRDefault="003A7186" w:rsidP="00C90AF3">
      <w:pPr>
        <w:pStyle w:val="2"/>
        <w:rPr>
          <w:lang w:val="en-US"/>
        </w:rPr>
      </w:pPr>
      <w:r>
        <w:t xml:space="preserve">Применение </w:t>
      </w:r>
      <w:r w:rsidR="00C90AF3" w:rsidRPr="00C90AF3">
        <w:rPr>
          <w:lang w:val="en-US"/>
        </w:rPr>
        <w:t xml:space="preserve">ComboBox </w:t>
      </w:r>
    </w:p>
    <w:p w14:paraId="401075C0" w14:textId="718E06C3" w:rsidR="00C90AF3" w:rsidRPr="00FB7FA6" w:rsidRDefault="00FB7FA6" w:rsidP="00FB7FA6">
      <w:pPr>
        <w:pStyle w:val="2"/>
        <w:numPr>
          <w:ilvl w:val="2"/>
          <w:numId w:val="6"/>
        </w:numPr>
      </w:pPr>
      <w:r>
        <w:t>Расположить на странице</w:t>
      </w:r>
      <w:r w:rsidRPr="00FB7FA6">
        <w:t xml:space="preserve"> </w:t>
      </w:r>
      <w:r w:rsidRPr="00C90AF3">
        <w:rPr>
          <w:lang w:val="en-US"/>
        </w:rPr>
        <w:t>ComboBox</w:t>
      </w:r>
      <w:r w:rsidR="00B868B4">
        <w:t xml:space="preserve"> и </w:t>
      </w:r>
      <w:r w:rsidR="00B868B4">
        <w:rPr>
          <w:lang w:val="en-US"/>
        </w:rPr>
        <w:t>TextBlock</w:t>
      </w:r>
    </w:p>
    <w:p w14:paraId="7BAADEF2" w14:textId="4EF51801" w:rsidR="00FB7FA6" w:rsidRDefault="00FB7FA6" w:rsidP="00FB7FA6">
      <w:pPr>
        <w:pStyle w:val="2"/>
        <w:numPr>
          <w:ilvl w:val="2"/>
          <w:numId w:val="6"/>
        </w:numPr>
      </w:pPr>
      <w:r>
        <w:t>Создать</w:t>
      </w:r>
      <w:r w:rsidRPr="003C576A">
        <w:t xml:space="preserve"> </w:t>
      </w:r>
      <w:r w:rsidR="006C560A">
        <w:t>в</w:t>
      </w:r>
      <w:r w:rsidR="006C560A" w:rsidRPr="003C576A">
        <w:t xml:space="preserve"> </w:t>
      </w:r>
      <w:r w:rsidR="006C560A">
        <w:rPr>
          <w:lang w:val="en-US"/>
        </w:rPr>
        <w:t>ControlsViewModel</w:t>
      </w:r>
      <w:r w:rsidR="006C560A" w:rsidRPr="003C576A">
        <w:t xml:space="preserve"> </w:t>
      </w:r>
      <w:r w:rsidR="003C576A">
        <w:t>свойство</w:t>
      </w:r>
      <w:r w:rsidR="006C560A" w:rsidRPr="003C576A">
        <w:t xml:space="preserve"> </w:t>
      </w:r>
      <w:r w:rsidR="003C576A">
        <w:rPr>
          <w:lang w:val="en-US"/>
        </w:rPr>
        <w:t>Languages</w:t>
      </w:r>
      <w:r w:rsidR="003C576A" w:rsidRPr="003C576A">
        <w:t xml:space="preserve">, </w:t>
      </w:r>
      <w:r w:rsidR="003C576A">
        <w:t>содержащее список языков программирования</w:t>
      </w:r>
      <w:r w:rsidR="002714B8">
        <w:t xml:space="preserve">, и поле </w:t>
      </w:r>
      <w:r w:rsidR="000A7F92">
        <w:rPr>
          <w:lang w:val="en-US"/>
        </w:rPr>
        <w:t>s</w:t>
      </w:r>
      <w:r w:rsidR="002714B8">
        <w:rPr>
          <w:lang w:val="en-US"/>
        </w:rPr>
        <w:t>electedLanguage</w:t>
      </w:r>
      <w:r w:rsidR="002714B8">
        <w:t xml:space="preserve">, помеченное атрибутом </w:t>
      </w:r>
      <w:r w:rsidR="002714B8">
        <w:rPr>
          <w:lang w:val="en-US"/>
        </w:rPr>
        <w:t>ObservableProperty</w:t>
      </w:r>
      <w:r w:rsidR="000A7F92">
        <w:t>.</w:t>
      </w:r>
    </w:p>
    <w:p w14:paraId="373A45F3" w14:textId="559CD3F2" w:rsidR="000A7F92" w:rsidRPr="003C576A" w:rsidRDefault="000A7F92" w:rsidP="00F45858">
      <w:pPr>
        <w:pStyle w:val="2"/>
        <w:numPr>
          <w:ilvl w:val="2"/>
          <w:numId w:val="6"/>
        </w:numPr>
      </w:pPr>
      <w:r>
        <w:t xml:space="preserve">Осуществить привязку свойств к </w:t>
      </w:r>
      <w:r w:rsidRPr="00C90AF3">
        <w:rPr>
          <w:lang w:val="en-US"/>
        </w:rPr>
        <w:t>ComboBox</w:t>
      </w:r>
      <w:r w:rsidR="00F45858" w:rsidRPr="00F45858">
        <w:t xml:space="preserve"> </w:t>
      </w:r>
      <w:r w:rsidR="00F45858">
        <w:t xml:space="preserve">для выбора языка, и </w:t>
      </w:r>
      <w:r w:rsidR="00F45858">
        <w:rPr>
          <w:lang w:val="en-US"/>
        </w:rPr>
        <w:t>TextBlock</w:t>
      </w:r>
      <w:r w:rsidR="00F45858" w:rsidRPr="00F45858">
        <w:t xml:space="preserve"> </w:t>
      </w:r>
      <w:r w:rsidR="00F45858">
        <w:t>для отображения выбранного</w:t>
      </w:r>
      <w:r w:rsidR="00B868B4" w:rsidRPr="00B868B4">
        <w:t xml:space="preserve">. </w:t>
      </w:r>
      <w:r w:rsidR="00B868B4">
        <w:t xml:space="preserve">Протестировать </w:t>
      </w:r>
      <w:r w:rsidR="00F45858">
        <w:t>их</w:t>
      </w:r>
      <w:r w:rsidR="00B868B4">
        <w:t xml:space="preserve"> работу</w:t>
      </w:r>
    </w:p>
    <w:p w14:paraId="3FADE0C5" w14:textId="77777777" w:rsidR="00E770CE" w:rsidRDefault="00E770CE" w:rsidP="00A417EF">
      <w:pPr>
        <w:pStyle w:val="2"/>
        <w:numPr>
          <w:ilvl w:val="0"/>
          <w:numId w:val="0"/>
        </w:numPr>
        <w:ind w:left="567"/>
        <w:rPr>
          <w:lang w:val="en-US"/>
        </w:rPr>
      </w:pPr>
    </w:p>
    <w:p w14:paraId="17CBD913" w14:textId="463D51E6" w:rsidR="008E1493" w:rsidRDefault="008E1493" w:rsidP="008E1493">
      <w:pPr>
        <w:pStyle w:val="2"/>
        <w:rPr>
          <w:lang w:val="en-US"/>
        </w:rPr>
      </w:pPr>
      <w:r w:rsidRPr="008E1493">
        <w:t>Применение Slider</w:t>
      </w:r>
    </w:p>
    <w:p w14:paraId="2B90B0E5" w14:textId="50EE1D13" w:rsidR="008E1493" w:rsidRPr="004C0EA0" w:rsidRDefault="00610F11" w:rsidP="008E1493">
      <w:pPr>
        <w:pStyle w:val="2"/>
        <w:numPr>
          <w:ilvl w:val="2"/>
          <w:numId w:val="6"/>
        </w:numPr>
      </w:pPr>
      <w:r>
        <w:t>Расположить на странице</w:t>
      </w:r>
      <w:r w:rsidRPr="00FB7FA6">
        <w:t xml:space="preserve"> </w:t>
      </w:r>
      <w:r w:rsidR="00CF5D80" w:rsidRPr="008E1493">
        <w:t>Slider</w:t>
      </w:r>
      <w:r w:rsidR="00CF5D80">
        <w:t xml:space="preserve"> </w:t>
      </w:r>
      <w:r>
        <w:t xml:space="preserve">и </w:t>
      </w:r>
      <w:r w:rsidR="00AC5634">
        <w:rPr>
          <w:lang w:val="en-US"/>
        </w:rPr>
        <w:t>Rectange</w:t>
      </w:r>
      <w:r w:rsidR="00A219F7">
        <w:t>, залитый цветом</w:t>
      </w:r>
    </w:p>
    <w:p w14:paraId="75D970A4" w14:textId="4D56500E" w:rsidR="004C0EA0" w:rsidRPr="00610F11" w:rsidRDefault="007E741C" w:rsidP="008E1493">
      <w:pPr>
        <w:pStyle w:val="2"/>
        <w:numPr>
          <w:ilvl w:val="2"/>
          <w:numId w:val="6"/>
        </w:numPr>
      </w:pPr>
      <w:r>
        <w:t xml:space="preserve">В зависимости </w:t>
      </w:r>
      <w:r w:rsidR="00397D6D">
        <w:t xml:space="preserve">от значения слайдера необходимо изменять прозрачность </w:t>
      </w:r>
      <w:r w:rsidR="00397D6D">
        <w:rPr>
          <w:lang w:val="en-US"/>
        </w:rPr>
        <w:t>Rectange</w:t>
      </w:r>
      <w:r w:rsidR="00517625">
        <w:t>.</w:t>
      </w:r>
    </w:p>
    <w:p w14:paraId="24BAD71C" w14:textId="77777777" w:rsidR="00F94BAF" w:rsidRDefault="00F94BAF" w:rsidP="006273A5"/>
    <w:p w14:paraId="2A52EF63" w14:textId="1FD9684B" w:rsidR="00517625" w:rsidRDefault="00517625" w:rsidP="00517625">
      <w:pPr>
        <w:pStyle w:val="2"/>
        <w:rPr>
          <w:lang w:val="en-US"/>
        </w:rPr>
      </w:pPr>
      <w:r w:rsidRPr="008E1493">
        <w:t xml:space="preserve">Применение </w:t>
      </w:r>
      <w:r w:rsidR="003406A0" w:rsidRPr="003406A0">
        <w:t>ToggleSwitch</w:t>
      </w:r>
    </w:p>
    <w:p w14:paraId="70592C93" w14:textId="7241202E" w:rsidR="000063E9" w:rsidRPr="0057701B" w:rsidRDefault="0057701B" w:rsidP="00113838">
      <w:pPr>
        <w:pStyle w:val="2"/>
        <w:numPr>
          <w:ilvl w:val="2"/>
          <w:numId w:val="6"/>
        </w:numPr>
      </w:pPr>
      <w:r>
        <w:t>Расположить на странице</w:t>
      </w:r>
      <w:r w:rsidRPr="00FB7FA6">
        <w:t xml:space="preserve"> </w:t>
      </w:r>
      <w:r w:rsidRPr="003406A0">
        <w:t>ToggleSwitch</w:t>
      </w:r>
      <w:r>
        <w:t>, установить для него значение</w:t>
      </w:r>
      <w:r w:rsidR="00E74803">
        <w:t xml:space="preserve"> </w:t>
      </w:r>
      <w:r w:rsidR="00E74803" w:rsidRPr="0004755B">
        <w:rPr>
          <w:lang w:val="en-US"/>
        </w:rPr>
        <w:t>OnContent</w:t>
      </w:r>
      <w:r w:rsidR="00E74803">
        <w:t xml:space="preserve"> и </w:t>
      </w:r>
      <w:r w:rsidR="00E74803" w:rsidRPr="0004755B">
        <w:rPr>
          <w:lang w:val="en-US"/>
        </w:rPr>
        <w:t>OffContent</w:t>
      </w:r>
      <w:r w:rsidR="0004755B">
        <w:t>, для отображения текста Включено/Выключено</w:t>
      </w:r>
    </w:p>
    <w:p w14:paraId="4522BD10" w14:textId="77777777" w:rsidR="00C111CE" w:rsidRPr="00664733" w:rsidRDefault="00C111CE" w:rsidP="00E45284">
      <w:pPr>
        <w:ind w:firstLine="0"/>
      </w:pPr>
    </w:p>
    <w:p w14:paraId="287EF8A5" w14:textId="5B6B53C7" w:rsidR="00762C2C" w:rsidRDefault="008F7128" w:rsidP="00B23B74">
      <w:pPr>
        <w:pStyle w:val="2"/>
      </w:pPr>
      <w:r>
        <w:t xml:space="preserve">Валидация </w:t>
      </w:r>
      <w:r w:rsidR="008C50E5">
        <w:t>свойств</w:t>
      </w:r>
    </w:p>
    <w:p w14:paraId="41EFF6A4" w14:textId="7AD89FED" w:rsidR="008C50E5" w:rsidRDefault="005B4B3E" w:rsidP="008C50E5">
      <w:pPr>
        <w:pStyle w:val="2"/>
        <w:numPr>
          <w:ilvl w:val="2"/>
          <w:numId w:val="6"/>
        </w:numPr>
        <w:rPr>
          <w:lang w:val="en-US"/>
        </w:rPr>
      </w:pPr>
      <w:r>
        <w:t>Создайте</w:t>
      </w:r>
      <w:r w:rsidRPr="00214AD5">
        <w:rPr>
          <w:lang w:val="en-US"/>
        </w:rPr>
        <w:t xml:space="preserve"> </w:t>
      </w:r>
      <w:r>
        <w:t>новую</w:t>
      </w:r>
      <w:r w:rsidRPr="00214AD5">
        <w:rPr>
          <w:lang w:val="en-US"/>
        </w:rPr>
        <w:t xml:space="preserve"> </w:t>
      </w:r>
      <w:r w:rsidR="00214AD5">
        <w:t>страницу</w:t>
      </w:r>
      <w:r w:rsidR="00214AD5" w:rsidRPr="00214AD5">
        <w:rPr>
          <w:lang w:val="en-US"/>
        </w:rPr>
        <w:t xml:space="preserve"> </w:t>
      </w:r>
      <w:r w:rsidR="00214AD5">
        <w:rPr>
          <w:lang w:val="en-US"/>
        </w:rPr>
        <w:t>Avalonia</w:t>
      </w:r>
      <w:r w:rsidR="00214AD5" w:rsidRPr="00214AD5">
        <w:rPr>
          <w:lang w:val="en-US"/>
        </w:rPr>
        <w:t xml:space="preserve"> (</w:t>
      </w:r>
      <w:r w:rsidR="00214AD5">
        <w:rPr>
          <w:lang w:val="en-US"/>
        </w:rPr>
        <w:t>UserControl</w:t>
      </w:r>
      <w:r w:rsidR="00214AD5" w:rsidRPr="00214AD5">
        <w:rPr>
          <w:lang w:val="en-US"/>
        </w:rPr>
        <w:t xml:space="preserve">) </w:t>
      </w:r>
      <w:r w:rsidR="002E0A1F">
        <w:rPr>
          <w:lang w:val="en-US"/>
        </w:rPr>
        <w:t>–</w:t>
      </w:r>
      <w:r w:rsidR="00214AD5" w:rsidRPr="00214AD5">
        <w:rPr>
          <w:lang w:val="en-US"/>
        </w:rPr>
        <w:t xml:space="preserve"> </w:t>
      </w:r>
      <w:r w:rsidR="00214AD5">
        <w:rPr>
          <w:lang w:val="en-US"/>
        </w:rPr>
        <w:t>RegistrationView</w:t>
      </w:r>
      <w:r w:rsidR="002E0A1F">
        <w:rPr>
          <w:lang w:val="en-US"/>
        </w:rPr>
        <w:t xml:space="preserve">. </w:t>
      </w:r>
      <w:r w:rsidR="002E0A1F">
        <w:t>На странице расположите следующие</w:t>
      </w:r>
      <w:r w:rsidR="00D023AC">
        <w:t xml:space="preserve"> элементы</w:t>
      </w:r>
      <w:r w:rsidR="00D023AC">
        <w:rPr>
          <w:lang w:val="en-US"/>
        </w:rPr>
        <w:t>:</w:t>
      </w:r>
    </w:p>
    <w:p w14:paraId="7B856E51" w14:textId="31F92EC2" w:rsidR="00AB4A4A" w:rsidRDefault="0048437C" w:rsidP="00AB4A4A">
      <w:r>
        <w:lastRenderedPageBreak/>
        <w:t>Поле ввода логина</w:t>
      </w:r>
    </w:p>
    <w:p w14:paraId="345EF87C" w14:textId="5F5F279C" w:rsidR="0048437C" w:rsidRDefault="0048437C" w:rsidP="00AB4A4A">
      <w:r>
        <w:t>Поле ввода пароля</w:t>
      </w:r>
    </w:p>
    <w:p w14:paraId="16543700" w14:textId="3068720D" w:rsidR="0048437C" w:rsidRDefault="0048437C" w:rsidP="00AB4A4A">
      <w:r>
        <w:t>Поле ввода подтверждения пароля</w:t>
      </w:r>
    </w:p>
    <w:p w14:paraId="4E889D63" w14:textId="53807877" w:rsidR="0048437C" w:rsidRDefault="0048437C" w:rsidP="00AB4A4A">
      <w:pPr>
        <w:rPr>
          <w:lang w:val="en-US"/>
        </w:rPr>
      </w:pPr>
      <w:r>
        <w:t xml:space="preserve">Поле ввода </w:t>
      </w:r>
      <w:r w:rsidR="008B5DE4">
        <w:rPr>
          <w:lang w:val="en-US"/>
        </w:rPr>
        <w:t>email</w:t>
      </w:r>
    </w:p>
    <w:p w14:paraId="768AEDD8" w14:textId="275F5A4C" w:rsidR="008B5DE4" w:rsidRDefault="008B5DE4" w:rsidP="00AB4A4A">
      <w:r>
        <w:t xml:space="preserve">Поле ввода </w:t>
      </w:r>
      <w:r w:rsidR="00AA3416">
        <w:t>номера телефона</w:t>
      </w:r>
    </w:p>
    <w:p w14:paraId="2B6DCC49" w14:textId="1A3D6E2A" w:rsidR="007775C7" w:rsidRPr="00466F93" w:rsidRDefault="007775C7" w:rsidP="00B465C1">
      <w:pPr>
        <w:pStyle w:val="2"/>
        <w:numPr>
          <w:ilvl w:val="2"/>
          <w:numId w:val="6"/>
        </w:numPr>
      </w:pPr>
      <w:r>
        <w:t>Создайте класс</w:t>
      </w:r>
      <w:r w:rsidR="00B71072">
        <w:t xml:space="preserve"> </w:t>
      </w:r>
      <w:r w:rsidR="009463F1">
        <w:rPr>
          <w:lang w:val="en-US"/>
        </w:rPr>
        <w:t>UserCreditionals</w:t>
      </w:r>
      <w:r w:rsidR="00001E82">
        <w:t>,</w:t>
      </w:r>
      <w:r w:rsidR="000C5562" w:rsidRPr="005A6D80">
        <w:t xml:space="preserve"> </w:t>
      </w:r>
      <w:r w:rsidR="00D4416D">
        <w:t>унаследованный</w:t>
      </w:r>
      <w:r w:rsidR="00112D44">
        <w:t xml:space="preserve"> от </w:t>
      </w:r>
      <w:r w:rsidR="00D4416D">
        <w:rPr>
          <w:lang w:val="en-US"/>
        </w:rPr>
        <w:t>ObservableValidator</w:t>
      </w:r>
    </w:p>
    <w:p w14:paraId="4CB5799E" w14:textId="6EC9D0F7" w:rsidR="00466F93" w:rsidRDefault="00466F93" w:rsidP="00B465C1">
      <w:pPr>
        <w:pStyle w:val="2"/>
        <w:numPr>
          <w:ilvl w:val="2"/>
          <w:numId w:val="6"/>
        </w:numPr>
      </w:pPr>
      <w:r>
        <w:t>Определите в классе поля</w:t>
      </w:r>
      <w:r w:rsidR="006D3F07">
        <w:t xml:space="preserve"> для </w:t>
      </w:r>
      <w:r w:rsidR="00710147">
        <w:t xml:space="preserve">всех </w:t>
      </w:r>
      <w:r w:rsidR="000010CD">
        <w:t>необходимых свойств привязки:</w:t>
      </w:r>
    </w:p>
    <w:p w14:paraId="11DDE014" w14:textId="5A7EEFEF" w:rsidR="000010CD" w:rsidRDefault="003878DC" w:rsidP="000010CD">
      <w:pPr>
        <w:pStyle w:val="ad"/>
      </w:pPr>
      <w:r>
        <w:t>[ObservableProperty]</w:t>
      </w:r>
    </w:p>
    <w:p w14:paraId="59EBDC46" w14:textId="66012F51" w:rsidR="00672658" w:rsidRDefault="003878DC" w:rsidP="00D72FF3">
      <w:pPr>
        <w:pStyle w:val="ad"/>
      </w:pPr>
      <w:r>
        <w:t>[Notify</w:t>
      </w:r>
      <w:r w:rsidR="00672658">
        <w:t>DataErrorInfo</w:t>
      </w:r>
      <w:r>
        <w:t>]</w:t>
      </w:r>
    </w:p>
    <w:p w14:paraId="0CE11166" w14:textId="1DAF059F" w:rsidR="00473B1C" w:rsidRPr="003A60BF" w:rsidRDefault="00473B1C" w:rsidP="000010CD">
      <w:pPr>
        <w:pStyle w:val="ad"/>
      </w:pPr>
      <w:r>
        <w:t>private</w:t>
      </w:r>
      <w:r w:rsidRPr="003A60BF">
        <w:t xml:space="preserve"> </w:t>
      </w:r>
      <w:r>
        <w:t>string</w:t>
      </w:r>
      <w:r w:rsidRPr="003A60BF">
        <w:t xml:space="preserve"> </w:t>
      </w:r>
      <w:r>
        <w:t>name</w:t>
      </w:r>
      <w:r w:rsidRPr="003A60BF">
        <w:t>;</w:t>
      </w:r>
    </w:p>
    <w:p w14:paraId="03A1D57F" w14:textId="2A25AA53" w:rsidR="00C15B8C" w:rsidRPr="00580673" w:rsidRDefault="00C15B8C" w:rsidP="00C15B8C">
      <w:r w:rsidRPr="00C15B8C">
        <w:rPr>
          <w:lang w:val="en-US"/>
        </w:rPr>
        <w:t>NotifyDataErrorInfo</w:t>
      </w:r>
      <w:r w:rsidRPr="00580673">
        <w:t xml:space="preserve"> </w:t>
      </w:r>
      <w:r>
        <w:t>используется</w:t>
      </w:r>
      <w:r w:rsidRPr="00580673">
        <w:t xml:space="preserve"> </w:t>
      </w:r>
      <w:r>
        <w:t>для</w:t>
      </w:r>
      <w:r w:rsidRPr="00580673">
        <w:t xml:space="preserve"> </w:t>
      </w:r>
      <w:r>
        <w:t xml:space="preserve">оповещения </w:t>
      </w:r>
      <w:r w:rsidR="00580673">
        <w:t>о изменении ошибок валидации при изменении значения свойства.</w:t>
      </w:r>
    </w:p>
    <w:p w14:paraId="21991035" w14:textId="65612B09" w:rsidR="00571464" w:rsidRDefault="00001270" w:rsidP="00B465C1">
      <w:pPr>
        <w:pStyle w:val="2"/>
        <w:numPr>
          <w:ilvl w:val="2"/>
          <w:numId w:val="6"/>
        </w:numPr>
      </w:pPr>
      <w:r>
        <w:t>Создайте</w:t>
      </w:r>
      <w:r w:rsidRPr="00580673">
        <w:t xml:space="preserve"> </w:t>
      </w:r>
      <w:r>
        <w:t>нов</w:t>
      </w:r>
      <w:r w:rsidR="00F30874">
        <w:t>ый</w:t>
      </w:r>
      <w:r w:rsidR="00F30874" w:rsidRPr="00580673">
        <w:t xml:space="preserve"> </w:t>
      </w:r>
      <w:r w:rsidRPr="00001270">
        <w:rPr>
          <w:lang w:val="en-US"/>
        </w:rPr>
        <w:t>ViewModel</w:t>
      </w:r>
      <w:r w:rsidRPr="00580673">
        <w:t xml:space="preserve"> – </w:t>
      </w:r>
      <w:r w:rsidRPr="00001270">
        <w:rPr>
          <w:lang w:val="en-US"/>
        </w:rPr>
        <w:t>RegistrationViewModel</w:t>
      </w:r>
      <w:r w:rsidRPr="00580673">
        <w:t xml:space="preserve">. </w:t>
      </w:r>
      <w:r w:rsidR="00B465C1">
        <w:t>Определите в ней свойств</w:t>
      </w:r>
      <w:r w:rsidR="00580673">
        <w:t>о</w:t>
      </w:r>
      <w:r w:rsidR="00B465C1">
        <w:t xml:space="preserve"> для привязки</w:t>
      </w:r>
      <w:r w:rsidR="00D72FF3">
        <w:t xml:space="preserve"> типа </w:t>
      </w:r>
      <w:r w:rsidR="00D72FF3">
        <w:rPr>
          <w:lang w:val="en-US"/>
        </w:rPr>
        <w:t>UserCreditionals</w:t>
      </w:r>
      <w:r w:rsidR="00B465C1">
        <w:t>.</w:t>
      </w:r>
    </w:p>
    <w:p w14:paraId="0A91646E" w14:textId="60DBB9E7" w:rsidR="00B465C1" w:rsidRDefault="00AA02FB" w:rsidP="00B465C1">
      <w:pPr>
        <w:pStyle w:val="2"/>
        <w:numPr>
          <w:ilvl w:val="2"/>
          <w:numId w:val="6"/>
        </w:numPr>
      </w:pPr>
      <w:r>
        <w:t xml:space="preserve">Используя атрибуты </w:t>
      </w:r>
      <w:r w:rsidR="00A62509">
        <w:t>валидации,</w:t>
      </w:r>
      <w:r w:rsidR="00A97D63">
        <w:t xml:space="preserve"> </w:t>
      </w:r>
      <w:r w:rsidR="005E48CB">
        <w:t>установите</w:t>
      </w:r>
      <w:r w:rsidR="00D72FF3">
        <w:t xml:space="preserve"> в </w:t>
      </w:r>
      <w:r w:rsidR="00D72FF3">
        <w:rPr>
          <w:lang w:val="en-US"/>
        </w:rPr>
        <w:t>UserCreditionals</w:t>
      </w:r>
      <w:r w:rsidR="005E48CB">
        <w:t xml:space="preserve"> следующие ограничения:</w:t>
      </w:r>
    </w:p>
    <w:p w14:paraId="7478752B" w14:textId="13F97B11" w:rsidR="005E48CB" w:rsidRDefault="00A62509" w:rsidP="005E48CB">
      <w:r>
        <w:t>Логин может содержать только латинс</w:t>
      </w:r>
      <w:r w:rsidR="00E15AD1">
        <w:t>кие буквы, цифры и нижнее подчеркивание</w:t>
      </w:r>
      <w:r w:rsidR="00842FC5">
        <w:t xml:space="preserve">, </w:t>
      </w:r>
      <w:r w:rsidR="00D02A1F">
        <w:t>длин</w:t>
      </w:r>
      <w:r w:rsidR="00842FC5">
        <w:t>а логина –</w:t>
      </w:r>
      <w:r w:rsidR="00D02A1F">
        <w:t xml:space="preserve"> не менее 3 символов и не более </w:t>
      </w:r>
      <w:r w:rsidR="00842FC5">
        <w:t>20</w:t>
      </w:r>
    </w:p>
    <w:p w14:paraId="69286FB1" w14:textId="14318E21" w:rsidR="00E15AD1" w:rsidRDefault="00E15AD1" w:rsidP="005E48CB">
      <w:r>
        <w:t xml:space="preserve">Пароль должен быть </w:t>
      </w:r>
      <w:r w:rsidR="00CA5054">
        <w:t xml:space="preserve">длиной </w:t>
      </w:r>
      <w:r>
        <w:t xml:space="preserve">не менее </w:t>
      </w:r>
      <w:r w:rsidR="00CA5054">
        <w:t xml:space="preserve">8 символов, содержать </w:t>
      </w:r>
      <w:r w:rsidR="003233C8">
        <w:t xml:space="preserve">латинские буквы верхнего и нижнего регистра, </w:t>
      </w:r>
      <w:r w:rsidR="004435D2">
        <w:t>спецсимволы</w:t>
      </w:r>
    </w:p>
    <w:p w14:paraId="705FA5F0" w14:textId="5350F234" w:rsidR="004435D2" w:rsidRDefault="004435D2" w:rsidP="005E48CB">
      <w:r>
        <w:rPr>
          <w:lang w:val="en-US"/>
        </w:rPr>
        <w:t>Email</w:t>
      </w:r>
      <w:r w:rsidRPr="004435D2">
        <w:t xml:space="preserve"> </w:t>
      </w:r>
      <w:r>
        <w:t xml:space="preserve">должен содержать корректный </w:t>
      </w:r>
      <w:r>
        <w:rPr>
          <w:lang w:val="en-US"/>
        </w:rPr>
        <w:t>email</w:t>
      </w:r>
      <w:r>
        <w:t>, а номер телефона - корректный номер.</w:t>
      </w:r>
    </w:p>
    <w:p w14:paraId="3F54D54B" w14:textId="0AEE3529" w:rsidR="004435D2" w:rsidRDefault="004435D2" w:rsidP="005E48CB">
      <w:r>
        <w:t>Все поля должны быть заполнены.</w:t>
      </w:r>
    </w:p>
    <w:p w14:paraId="6B96A50D" w14:textId="69ED130F" w:rsidR="005B1485" w:rsidRDefault="00B30876" w:rsidP="005B1485">
      <w:pPr>
        <w:pStyle w:val="2"/>
        <w:numPr>
          <w:ilvl w:val="2"/>
          <w:numId w:val="6"/>
        </w:numPr>
      </w:pPr>
      <w:r>
        <w:t xml:space="preserve">Проверить работу </w:t>
      </w:r>
      <w:r w:rsidR="003A36A1">
        <w:t>валидаторов полей ввода</w:t>
      </w:r>
      <w:r w:rsidR="00EB3A47">
        <w:t>.</w:t>
      </w:r>
    </w:p>
    <w:p w14:paraId="213BBAC2" w14:textId="6C8F390C" w:rsidR="00FA45AA" w:rsidRPr="003500DC" w:rsidRDefault="00FA45AA" w:rsidP="00D835A0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0B159DAA" w14:textId="40A8EF11" w:rsidR="00FA45AA" w:rsidRPr="003500DC" w:rsidRDefault="00FA45AA" w:rsidP="00382EE2">
      <w:pPr>
        <w:pStyle w:val="1"/>
      </w:pPr>
      <w:r w:rsidRPr="003500DC">
        <w:t>Содержание отчета</w:t>
      </w:r>
    </w:p>
    <w:p w14:paraId="574E4811" w14:textId="080E4336" w:rsidR="00FA45AA" w:rsidRPr="003500DC" w:rsidRDefault="00FA45AA" w:rsidP="00382EE2">
      <w:pPr>
        <w:pStyle w:val="2"/>
      </w:pPr>
      <w:r w:rsidRPr="003500DC">
        <w:t>Титульный лист</w:t>
      </w:r>
    </w:p>
    <w:p w14:paraId="4881DFF6" w14:textId="7843884A" w:rsidR="00FA45AA" w:rsidRDefault="00FA45AA" w:rsidP="008F4996">
      <w:pPr>
        <w:pStyle w:val="2"/>
      </w:pPr>
      <w:r w:rsidRPr="003500DC">
        <w:t>Цель работы</w:t>
      </w:r>
    </w:p>
    <w:p w14:paraId="309A7EF5" w14:textId="77777777" w:rsidR="00454D1E" w:rsidRDefault="00454D1E" w:rsidP="00454D1E">
      <w:pPr>
        <w:pStyle w:val="2"/>
      </w:pPr>
      <w:r w:rsidRPr="002F2922">
        <w:t>Ответы на контрольные вопросы</w:t>
      </w:r>
    </w:p>
    <w:p w14:paraId="60853C6D" w14:textId="35B818FC" w:rsidR="00965C8E" w:rsidRDefault="00FA45AA" w:rsidP="008F4996">
      <w:pPr>
        <w:pStyle w:val="2"/>
      </w:pPr>
      <w:r w:rsidRPr="003500DC">
        <w:t>Вывод</w:t>
      </w:r>
    </w:p>
    <w:p w14:paraId="5FC4FDEB" w14:textId="77777777" w:rsidR="00DA2515" w:rsidRDefault="00DA2515" w:rsidP="00DA2515">
      <w:pPr>
        <w:pStyle w:val="1"/>
      </w:pPr>
      <w:r w:rsidRPr="009671E3">
        <w:t xml:space="preserve">Контрольные вопросы </w:t>
      </w:r>
    </w:p>
    <w:p w14:paraId="35FDAC3A" w14:textId="3B8EF997" w:rsidR="00DA2515" w:rsidRDefault="00664733" w:rsidP="00DA2515">
      <w:pPr>
        <w:pStyle w:val="2"/>
      </w:pPr>
      <w:r>
        <w:t>Как</w:t>
      </w:r>
      <w:r w:rsidR="00FE0061">
        <w:t>ой элемент управления используется для ввода текстовых данных</w:t>
      </w:r>
      <w:r w:rsidR="00923348">
        <w:t>?</w:t>
      </w:r>
    </w:p>
    <w:p w14:paraId="51A8B3F7" w14:textId="711B3361" w:rsidR="00FE0061" w:rsidRDefault="00FE0061" w:rsidP="00DA2515">
      <w:pPr>
        <w:pStyle w:val="2"/>
      </w:pPr>
      <w:r>
        <w:t xml:space="preserve">Какие элементы </w:t>
      </w:r>
      <w:r w:rsidR="007C6337">
        <w:t>управления используются для выбора одного или нескольких вариантов из списка</w:t>
      </w:r>
      <w:r w:rsidR="00923348">
        <w:t>?</w:t>
      </w:r>
    </w:p>
    <w:p w14:paraId="371BFCE5" w14:textId="17173A10" w:rsidR="007C6337" w:rsidRPr="003500DC" w:rsidRDefault="00812E06" w:rsidP="00DA2515">
      <w:pPr>
        <w:pStyle w:val="2"/>
      </w:pPr>
      <w:r>
        <w:t xml:space="preserve">От какого класса должны наследоваться </w:t>
      </w:r>
      <w:r w:rsidR="00923348">
        <w:t>классы с поддержкой валидации?</w:t>
      </w:r>
    </w:p>
    <w:sectPr w:rsidR="007C6337" w:rsidRPr="003500DC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52325" w14:textId="77777777" w:rsidR="00134B1E" w:rsidRDefault="00134B1E" w:rsidP="006747A5">
      <w:r>
        <w:separator/>
      </w:r>
    </w:p>
  </w:endnote>
  <w:endnote w:type="continuationSeparator" w:id="0">
    <w:p w14:paraId="55B26965" w14:textId="77777777" w:rsidR="00134B1E" w:rsidRDefault="00134B1E" w:rsidP="006747A5">
      <w:r>
        <w:continuationSeparator/>
      </w:r>
    </w:p>
  </w:endnote>
  <w:endnote w:type="continuationNotice" w:id="1">
    <w:p w14:paraId="75E81212" w14:textId="77777777" w:rsidR="00134B1E" w:rsidRDefault="00134B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6C923" w14:textId="77777777" w:rsidR="00134B1E" w:rsidRDefault="00134B1E" w:rsidP="006747A5">
      <w:r>
        <w:separator/>
      </w:r>
    </w:p>
  </w:footnote>
  <w:footnote w:type="continuationSeparator" w:id="0">
    <w:p w14:paraId="7059B4D2" w14:textId="77777777" w:rsidR="00134B1E" w:rsidRDefault="00134B1E" w:rsidP="006747A5">
      <w:r>
        <w:continuationSeparator/>
      </w:r>
    </w:p>
  </w:footnote>
  <w:footnote w:type="continuationNotice" w:id="1">
    <w:p w14:paraId="505E2009" w14:textId="77777777" w:rsidR="00134B1E" w:rsidRDefault="00134B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-567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0CD"/>
    <w:rsid w:val="00001270"/>
    <w:rsid w:val="00001E82"/>
    <w:rsid w:val="00005C67"/>
    <w:rsid w:val="000063E9"/>
    <w:rsid w:val="00006496"/>
    <w:rsid w:val="00007093"/>
    <w:rsid w:val="00012EB0"/>
    <w:rsid w:val="000130FB"/>
    <w:rsid w:val="00014B35"/>
    <w:rsid w:val="00014CE9"/>
    <w:rsid w:val="00017146"/>
    <w:rsid w:val="00025FAE"/>
    <w:rsid w:val="00027FDE"/>
    <w:rsid w:val="00030665"/>
    <w:rsid w:val="00031974"/>
    <w:rsid w:val="000350CB"/>
    <w:rsid w:val="00043A77"/>
    <w:rsid w:val="000440BD"/>
    <w:rsid w:val="0004755B"/>
    <w:rsid w:val="00052C67"/>
    <w:rsid w:val="0005560D"/>
    <w:rsid w:val="0006339C"/>
    <w:rsid w:val="000675F8"/>
    <w:rsid w:val="00070FAF"/>
    <w:rsid w:val="00073333"/>
    <w:rsid w:val="0007503C"/>
    <w:rsid w:val="000757BE"/>
    <w:rsid w:val="00082D0F"/>
    <w:rsid w:val="000839DF"/>
    <w:rsid w:val="00087BBA"/>
    <w:rsid w:val="00090E7A"/>
    <w:rsid w:val="00091DFA"/>
    <w:rsid w:val="0009639D"/>
    <w:rsid w:val="000A0604"/>
    <w:rsid w:val="000A7F92"/>
    <w:rsid w:val="000B513A"/>
    <w:rsid w:val="000B6206"/>
    <w:rsid w:val="000C39E1"/>
    <w:rsid w:val="000C5562"/>
    <w:rsid w:val="000D6282"/>
    <w:rsid w:val="000D6F54"/>
    <w:rsid w:val="000E0039"/>
    <w:rsid w:val="000E66B8"/>
    <w:rsid w:val="001061EE"/>
    <w:rsid w:val="00111B29"/>
    <w:rsid w:val="00111B90"/>
    <w:rsid w:val="00111F1D"/>
    <w:rsid w:val="00112D44"/>
    <w:rsid w:val="0011466E"/>
    <w:rsid w:val="00117633"/>
    <w:rsid w:val="00125014"/>
    <w:rsid w:val="001305F6"/>
    <w:rsid w:val="001315B2"/>
    <w:rsid w:val="0013164C"/>
    <w:rsid w:val="00132061"/>
    <w:rsid w:val="00133DBC"/>
    <w:rsid w:val="001344A4"/>
    <w:rsid w:val="00134B1E"/>
    <w:rsid w:val="00135F4C"/>
    <w:rsid w:val="0014142D"/>
    <w:rsid w:val="00143EBA"/>
    <w:rsid w:val="0014546A"/>
    <w:rsid w:val="00151972"/>
    <w:rsid w:val="00155593"/>
    <w:rsid w:val="00155D5D"/>
    <w:rsid w:val="001577AF"/>
    <w:rsid w:val="00163C74"/>
    <w:rsid w:val="0017150B"/>
    <w:rsid w:val="00174882"/>
    <w:rsid w:val="00180869"/>
    <w:rsid w:val="00181F55"/>
    <w:rsid w:val="0018259A"/>
    <w:rsid w:val="001834E5"/>
    <w:rsid w:val="001841A3"/>
    <w:rsid w:val="00185F85"/>
    <w:rsid w:val="00193FD5"/>
    <w:rsid w:val="0019491D"/>
    <w:rsid w:val="001974B9"/>
    <w:rsid w:val="001A1A3E"/>
    <w:rsid w:val="001A7E28"/>
    <w:rsid w:val="001B1DA2"/>
    <w:rsid w:val="001B2E5E"/>
    <w:rsid w:val="001B7F35"/>
    <w:rsid w:val="001C1D09"/>
    <w:rsid w:val="001C31AE"/>
    <w:rsid w:val="001C482C"/>
    <w:rsid w:val="001C7E8E"/>
    <w:rsid w:val="001E22AF"/>
    <w:rsid w:val="001E32F3"/>
    <w:rsid w:val="001E337C"/>
    <w:rsid w:val="001E3AD0"/>
    <w:rsid w:val="001E6D51"/>
    <w:rsid w:val="001E773C"/>
    <w:rsid w:val="001F39D3"/>
    <w:rsid w:val="001F423A"/>
    <w:rsid w:val="001F7334"/>
    <w:rsid w:val="002052D6"/>
    <w:rsid w:val="00214AD5"/>
    <w:rsid w:val="002248EC"/>
    <w:rsid w:val="00232E5A"/>
    <w:rsid w:val="00234D02"/>
    <w:rsid w:val="00237655"/>
    <w:rsid w:val="00243AEB"/>
    <w:rsid w:val="0024531C"/>
    <w:rsid w:val="00251C79"/>
    <w:rsid w:val="00267466"/>
    <w:rsid w:val="002676DB"/>
    <w:rsid w:val="002714B8"/>
    <w:rsid w:val="00271E47"/>
    <w:rsid w:val="002746AE"/>
    <w:rsid w:val="002755FC"/>
    <w:rsid w:val="002827DC"/>
    <w:rsid w:val="00284533"/>
    <w:rsid w:val="00286C7F"/>
    <w:rsid w:val="00290B81"/>
    <w:rsid w:val="00293EED"/>
    <w:rsid w:val="002957B4"/>
    <w:rsid w:val="002A466E"/>
    <w:rsid w:val="002A71C5"/>
    <w:rsid w:val="002B410E"/>
    <w:rsid w:val="002C24B1"/>
    <w:rsid w:val="002E0A1F"/>
    <w:rsid w:val="002E220D"/>
    <w:rsid w:val="002E3EFE"/>
    <w:rsid w:val="002E48DD"/>
    <w:rsid w:val="002F1949"/>
    <w:rsid w:val="002F4AE0"/>
    <w:rsid w:val="002F710D"/>
    <w:rsid w:val="002F7575"/>
    <w:rsid w:val="0030560F"/>
    <w:rsid w:val="0030660D"/>
    <w:rsid w:val="00306799"/>
    <w:rsid w:val="00307172"/>
    <w:rsid w:val="003151F0"/>
    <w:rsid w:val="003179B2"/>
    <w:rsid w:val="00323128"/>
    <w:rsid w:val="003233C8"/>
    <w:rsid w:val="003256EF"/>
    <w:rsid w:val="003270F0"/>
    <w:rsid w:val="00331370"/>
    <w:rsid w:val="00337C43"/>
    <w:rsid w:val="003406A0"/>
    <w:rsid w:val="003470F5"/>
    <w:rsid w:val="00347AC8"/>
    <w:rsid w:val="003500DC"/>
    <w:rsid w:val="00352810"/>
    <w:rsid w:val="00356139"/>
    <w:rsid w:val="00357D90"/>
    <w:rsid w:val="0036031B"/>
    <w:rsid w:val="00361B18"/>
    <w:rsid w:val="00367795"/>
    <w:rsid w:val="00376509"/>
    <w:rsid w:val="003767EF"/>
    <w:rsid w:val="0038239B"/>
    <w:rsid w:val="00382EE2"/>
    <w:rsid w:val="003870A1"/>
    <w:rsid w:val="003878DC"/>
    <w:rsid w:val="00393F25"/>
    <w:rsid w:val="003941DD"/>
    <w:rsid w:val="003964EC"/>
    <w:rsid w:val="00397D6D"/>
    <w:rsid w:val="003A36A1"/>
    <w:rsid w:val="003A60BF"/>
    <w:rsid w:val="003A64DF"/>
    <w:rsid w:val="003A7186"/>
    <w:rsid w:val="003B0679"/>
    <w:rsid w:val="003C576A"/>
    <w:rsid w:val="003C74AA"/>
    <w:rsid w:val="003D4A47"/>
    <w:rsid w:val="003D4EF8"/>
    <w:rsid w:val="003D73A6"/>
    <w:rsid w:val="003D76AF"/>
    <w:rsid w:val="003E0728"/>
    <w:rsid w:val="003E41F2"/>
    <w:rsid w:val="0040491B"/>
    <w:rsid w:val="0040642F"/>
    <w:rsid w:val="00412DA8"/>
    <w:rsid w:val="00412EC6"/>
    <w:rsid w:val="00414E6C"/>
    <w:rsid w:val="00417D0D"/>
    <w:rsid w:val="004220B0"/>
    <w:rsid w:val="00423795"/>
    <w:rsid w:val="004277A9"/>
    <w:rsid w:val="00432B3F"/>
    <w:rsid w:val="00432DBE"/>
    <w:rsid w:val="00433027"/>
    <w:rsid w:val="00434A8B"/>
    <w:rsid w:val="004435D2"/>
    <w:rsid w:val="00445437"/>
    <w:rsid w:val="00446DE6"/>
    <w:rsid w:val="00454D1E"/>
    <w:rsid w:val="004634B3"/>
    <w:rsid w:val="00466F93"/>
    <w:rsid w:val="004725CA"/>
    <w:rsid w:val="00473B1C"/>
    <w:rsid w:val="00476BBF"/>
    <w:rsid w:val="00476FE3"/>
    <w:rsid w:val="00480587"/>
    <w:rsid w:val="004806E3"/>
    <w:rsid w:val="00483B6D"/>
    <w:rsid w:val="0048437C"/>
    <w:rsid w:val="00490DA5"/>
    <w:rsid w:val="004919C0"/>
    <w:rsid w:val="0049253E"/>
    <w:rsid w:val="00494985"/>
    <w:rsid w:val="004978EC"/>
    <w:rsid w:val="004A08AE"/>
    <w:rsid w:val="004A368A"/>
    <w:rsid w:val="004A666A"/>
    <w:rsid w:val="004B033B"/>
    <w:rsid w:val="004B1C88"/>
    <w:rsid w:val="004C0EA0"/>
    <w:rsid w:val="004C2480"/>
    <w:rsid w:val="004C68B5"/>
    <w:rsid w:val="004D30C4"/>
    <w:rsid w:val="004E1F76"/>
    <w:rsid w:val="004E5BA0"/>
    <w:rsid w:val="004E7BED"/>
    <w:rsid w:val="004F5FFB"/>
    <w:rsid w:val="004F79D8"/>
    <w:rsid w:val="0050048C"/>
    <w:rsid w:val="00510AB9"/>
    <w:rsid w:val="00516085"/>
    <w:rsid w:val="00517625"/>
    <w:rsid w:val="0051771E"/>
    <w:rsid w:val="005225E8"/>
    <w:rsid w:val="005231CC"/>
    <w:rsid w:val="0053062C"/>
    <w:rsid w:val="00531910"/>
    <w:rsid w:val="00543084"/>
    <w:rsid w:val="005477D9"/>
    <w:rsid w:val="0055027A"/>
    <w:rsid w:val="00550ADC"/>
    <w:rsid w:val="0056123E"/>
    <w:rsid w:val="0057016C"/>
    <w:rsid w:val="00570B6B"/>
    <w:rsid w:val="005711CD"/>
    <w:rsid w:val="00571464"/>
    <w:rsid w:val="00573461"/>
    <w:rsid w:val="0057374E"/>
    <w:rsid w:val="0057701B"/>
    <w:rsid w:val="00577B85"/>
    <w:rsid w:val="00580673"/>
    <w:rsid w:val="005819CC"/>
    <w:rsid w:val="005842D8"/>
    <w:rsid w:val="0059183D"/>
    <w:rsid w:val="00591CDE"/>
    <w:rsid w:val="00593255"/>
    <w:rsid w:val="005A12D1"/>
    <w:rsid w:val="005A2AD8"/>
    <w:rsid w:val="005A468C"/>
    <w:rsid w:val="005A5A70"/>
    <w:rsid w:val="005A650C"/>
    <w:rsid w:val="005A6D80"/>
    <w:rsid w:val="005A7349"/>
    <w:rsid w:val="005B1485"/>
    <w:rsid w:val="005B2731"/>
    <w:rsid w:val="005B48CD"/>
    <w:rsid w:val="005B4B3E"/>
    <w:rsid w:val="005B6A98"/>
    <w:rsid w:val="005C4184"/>
    <w:rsid w:val="005C583D"/>
    <w:rsid w:val="005C7219"/>
    <w:rsid w:val="005C73C1"/>
    <w:rsid w:val="005D57B6"/>
    <w:rsid w:val="005D7775"/>
    <w:rsid w:val="005E474D"/>
    <w:rsid w:val="005E48CB"/>
    <w:rsid w:val="005E6B6A"/>
    <w:rsid w:val="00601E65"/>
    <w:rsid w:val="00605956"/>
    <w:rsid w:val="00605F5D"/>
    <w:rsid w:val="00606167"/>
    <w:rsid w:val="00610F11"/>
    <w:rsid w:val="006222B5"/>
    <w:rsid w:val="006228A5"/>
    <w:rsid w:val="00622E3F"/>
    <w:rsid w:val="00624B44"/>
    <w:rsid w:val="006273A5"/>
    <w:rsid w:val="00627E40"/>
    <w:rsid w:val="00634C48"/>
    <w:rsid w:val="00644E66"/>
    <w:rsid w:val="00653D48"/>
    <w:rsid w:val="00664733"/>
    <w:rsid w:val="00672101"/>
    <w:rsid w:val="00672658"/>
    <w:rsid w:val="00672AC3"/>
    <w:rsid w:val="00673181"/>
    <w:rsid w:val="006747A5"/>
    <w:rsid w:val="00676233"/>
    <w:rsid w:val="00685DA4"/>
    <w:rsid w:val="00690FDF"/>
    <w:rsid w:val="00693BA2"/>
    <w:rsid w:val="006940DF"/>
    <w:rsid w:val="006942C3"/>
    <w:rsid w:val="006A2C90"/>
    <w:rsid w:val="006A3E2E"/>
    <w:rsid w:val="006B0608"/>
    <w:rsid w:val="006B3023"/>
    <w:rsid w:val="006B4BFB"/>
    <w:rsid w:val="006B585B"/>
    <w:rsid w:val="006C1440"/>
    <w:rsid w:val="006C560A"/>
    <w:rsid w:val="006D0729"/>
    <w:rsid w:val="006D0C30"/>
    <w:rsid w:val="006D2F9D"/>
    <w:rsid w:val="006D3F07"/>
    <w:rsid w:val="006D4F24"/>
    <w:rsid w:val="006E08C4"/>
    <w:rsid w:val="006E28D9"/>
    <w:rsid w:val="006E2B52"/>
    <w:rsid w:val="006E2BAC"/>
    <w:rsid w:val="006E6843"/>
    <w:rsid w:val="007009E7"/>
    <w:rsid w:val="00701A12"/>
    <w:rsid w:val="007053B1"/>
    <w:rsid w:val="00706018"/>
    <w:rsid w:val="00707D59"/>
    <w:rsid w:val="00710147"/>
    <w:rsid w:val="00710836"/>
    <w:rsid w:val="0072379F"/>
    <w:rsid w:val="00725221"/>
    <w:rsid w:val="007264CB"/>
    <w:rsid w:val="00727E3D"/>
    <w:rsid w:val="00733855"/>
    <w:rsid w:val="00735212"/>
    <w:rsid w:val="0074217E"/>
    <w:rsid w:val="007422B4"/>
    <w:rsid w:val="0074290F"/>
    <w:rsid w:val="00742A9F"/>
    <w:rsid w:val="00743CB8"/>
    <w:rsid w:val="0074752C"/>
    <w:rsid w:val="00755B36"/>
    <w:rsid w:val="00760A24"/>
    <w:rsid w:val="007619F6"/>
    <w:rsid w:val="007627AE"/>
    <w:rsid w:val="00762C2C"/>
    <w:rsid w:val="00764BF3"/>
    <w:rsid w:val="00766DC1"/>
    <w:rsid w:val="007711CF"/>
    <w:rsid w:val="0077606D"/>
    <w:rsid w:val="007761F7"/>
    <w:rsid w:val="007775C7"/>
    <w:rsid w:val="00780151"/>
    <w:rsid w:val="00783148"/>
    <w:rsid w:val="00783B79"/>
    <w:rsid w:val="00790454"/>
    <w:rsid w:val="007925D7"/>
    <w:rsid w:val="007938D8"/>
    <w:rsid w:val="00795AB4"/>
    <w:rsid w:val="007971BE"/>
    <w:rsid w:val="007A1104"/>
    <w:rsid w:val="007A1575"/>
    <w:rsid w:val="007A3EAD"/>
    <w:rsid w:val="007A5F05"/>
    <w:rsid w:val="007A6834"/>
    <w:rsid w:val="007A781A"/>
    <w:rsid w:val="007A7F3C"/>
    <w:rsid w:val="007B1798"/>
    <w:rsid w:val="007B4492"/>
    <w:rsid w:val="007B4AD9"/>
    <w:rsid w:val="007B6958"/>
    <w:rsid w:val="007C0B4E"/>
    <w:rsid w:val="007C4FE2"/>
    <w:rsid w:val="007C60B3"/>
    <w:rsid w:val="007C6337"/>
    <w:rsid w:val="007D0C33"/>
    <w:rsid w:val="007D3168"/>
    <w:rsid w:val="007D4E0F"/>
    <w:rsid w:val="007D5AB9"/>
    <w:rsid w:val="007D5B15"/>
    <w:rsid w:val="007D600B"/>
    <w:rsid w:val="007E4EB5"/>
    <w:rsid w:val="007E741C"/>
    <w:rsid w:val="007F0F79"/>
    <w:rsid w:val="007F3234"/>
    <w:rsid w:val="00803915"/>
    <w:rsid w:val="00812B08"/>
    <w:rsid w:val="00812E06"/>
    <w:rsid w:val="00813293"/>
    <w:rsid w:val="00814C20"/>
    <w:rsid w:val="0082374D"/>
    <w:rsid w:val="00824955"/>
    <w:rsid w:val="00824F28"/>
    <w:rsid w:val="00827438"/>
    <w:rsid w:val="00832C88"/>
    <w:rsid w:val="00835C74"/>
    <w:rsid w:val="0083678F"/>
    <w:rsid w:val="00840D63"/>
    <w:rsid w:val="00842FC5"/>
    <w:rsid w:val="00852C29"/>
    <w:rsid w:val="00855871"/>
    <w:rsid w:val="0085777B"/>
    <w:rsid w:val="008629B7"/>
    <w:rsid w:val="00867E43"/>
    <w:rsid w:val="008736EC"/>
    <w:rsid w:val="008754E2"/>
    <w:rsid w:val="00876E8B"/>
    <w:rsid w:val="00876F1B"/>
    <w:rsid w:val="00877E1C"/>
    <w:rsid w:val="008921AE"/>
    <w:rsid w:val="00892D19"/>
    <w:rsid w:val="00894D60"/>
    <w:rsid w:val="00894D85"/>
    <w:rsid w:val="00894F6E"/>
    <w:rsid w:val="008A2D6A"/>
    <w:rsid w:val="008A6A3D"/>
    <w:rsid w:val="008B13BF"/>
    <w:rsid w:val="008B3C92"/>
    <w:rsid w:val="008B5DE4"/>
    <w:rsid w:val="008C0A5B"/>
    <w:rsid w:val="008C30FF"/>
    <w:rsid w:val="008C4A93"/>
    <w:rsid w:val="008C50E5"/>
    <w:rsid w:val="008C5AE8"/>
    <w:rsid w:val="008C6246"/>
    <w:rsid w:val="008C7633"/>
    <w:rsid w:val="008D0546"/>
    <w:rsid w:val="008D0ED7"/>
    <w:rsid w:val="008D516D"/>
    <w:rsid w:val="008E1493"/>
    <w:rsid w:val="008E1781"/>
    <w:rsid w:val="008E1DD6"/>
    <w:rsid w:val="008E3B8C"/>
    <w:rsid w:val="008E3D31"/>
    <w:rsid w:val="008F1A70"/>
    <w:rsid w:val="008F4996"/>
    <w:rsid w:val="008F7128"/>
    <w:rsid w:val="0090011B"/>
    <w:rsid w:val="00902556"/>
    <w:rsid w:val="00902880"/>
    <w:rsid w:val="009043E4"/>
    <w:rsid w:val="00912716"/>
    <w:rsid w:val="00915945"/>
    <w:rsid w:val="009168EF"/>
    <w:rsid w:val="00917C59"/>
    <w:rsid w:val="00920991"/>
    <w:rsid w:val="00922D0E"/>
    <w:rsid w:val="00923348"/>
    <w:rsid w:val="00925158"/>
    <w:rsid w:val="009268B0"/>
    <w:rsid w:val="00927455"/>
    <w:rsid w:val="00930599"/>
    <w:rsid w:val="00932AA8"/>
    <w:rsid w:val="0093676A"/>
    <w:rsid w:val="00941D12"/>
    <w:rsid w:val="009463F1"/>
    <w:rsid w:val="00946917"/>
    <w:rsid w:val="00950051"/>
    <w:rsid w:val="009510DA"/>
    <w:rsid w:val="00957C72"/>
    <w:rsid w:val="00960202"/>
    <w:rsid w:val="009642D1"/>
    <w:rsid w:val="00965C8E"/>
    <w:rsid w:val="009809CD"/>
    <w:rsid w:val="00983970"/>
    <w:rsid w:val="00990975"/>
    <w:rsid w:val="00990A57"/>
    <w:rsid w:val="0099198F"/>
    <w:rsid w:val="009939EA"/>
    <w:rsid w:val="009A0577"/>
    <w:rsid w:val="009A3358"/>
    <w:rsid w:val="009A4876"/>
    <w:rsid w:val="009A6EEE"/>
    <w:rsid w:val="009A74EF"/>
    <w:rsid w:val="009A7790"/>
    <w:rsid w:val="009B17D2"/>
    <w:rsid w:val="009B451D"/>
    <w:rsid w:val="009C0E46"/>
    <w:rsid w:val="009C4862"/>
    <w:rsid w:val="009C5E73"/>
    <w:rsid w:val="009C6AA8"/>
    <w:rsid w:val="009C7052"/>
    <w:rsid w:val="009D0A07"/>
    <w:rsid w:val="009D18CB"/>
    <w:rsid w:val="009D3C36"/>
    <w:rsid w:val="009D5945"/>
    <w:rsid w:val="009D73BE"/>
    <w:rsid w:val="009E01CF"/>
    <w:rsid w:val="009E4F37"/>
    <w:rsid w:val="009E58AC"/>
    <w:rsid w:val="009E58D7"/>
    <w:rsid w:val="009F126C"/>
    <w:rsid w:val="009F448B"/>
    <w:rsid w:val="009F4ACC"/>
    <w:rsid w:val="009F72D5"/>
    <w:rsid w:val="00A05CB3"/>
    <w:rsid w:val="00A12C82"/>
    <w:rsid w:val="00A14230"/>
    <w:rsid w:val="00A219F7"/>
    <w:rsid w:val="00A238F8"/>
    <w:rsid w:val="00A26D31"/>
    <w:rsid w:val="00A31E8C"/>
    <w:rsid w:val="00A32E35"/>
    <w:rsid w:val="00A331AB"/>
    <w:rsid w:val="00A417EF"/>
    <w:rsid w:val="00A4219A"/>
    <w:rsid w:val="00A509E8"/>
    <w:rsid w:val="00A51F50"/>
    <w:rsid w:val="00A55CB3"/>
    <w:rsid w:val="00A56EFB"/>
    <w:rsid w:val="00A617D5"/>
    <w:rsid w:val="00A61F40"/>
    <w:rsid w:val="00A622BF"/>
    <w:rsid w:val="00A62509"/>
    <w:rsid w:val="00A67C92"/>
    <w:rsid w:val="00A71B48"/>
    <w:rsid w:val="00A72215"/>
    <w:rsid w:val="00A7328A"/>
    <w:rsid w:val="00A73723"/>
    <w:rsid w:val="00A7632F"/>
    <w:rsid w:val="00A84FD8"/>
    <w:rsid w:val="00A9148C"/>
    <w:rsid w:val="00A91D54"/>
    <w:rsid w:val="00A94224"/>
    <w:rsid w:val="00A94701"/>
    <w:rsid w:val="00A94BAA"/>
    <w:rsid w:val="00A97D63"/>
    <w:rsid w:val="00AA02FB"/>
    <w:rsid w:val="00AA3416"/>
    <w:rsid w:val="00AA4C22"/>
    <w:rsid w:val="00AB29E0"/>
    <w:rsid w:val="00AB3A67"/>
    <w:rsid w:val="00AB46F6"/>
    <w:rsid w:val="00AB4A4A"/>
    <w:rsid w:val="00AB5D0C"/>
    <w:rsid w:val="00AB7D49"/>
    <w:rsid w:val="00AC4556"/>
    <w:rsid w:val="00AC5634"/>
    <w:rsid w:val="00AD1750"/>
    <w:rsid w:val="00AD1C34"/>
    <w:rsid w:val="00AD29CD"/>
    <w:rsid w:val="00AE115E"/>
    <w:rsid w:val="00AE3802"/>
    <w:rsid w:val="00AE3D82"/>
    <w:rsid w:val="00AE5ACA"/>
    <w:rsid w:val="00AE7ADF"/>
    <w:rsid w:val="00AF10E1"/>
    <w:rsid w:val="00AF2AB1"/>
    <w:rsid w:val="00AF3B67"/>
    <w:rsid w:val="00AF3FE4"/>
    <w:rsid w:val="00AF4ABD"/>
    <w:rsid w:val="00B005BC"/>
    <w:rsid w:val="00B01E0A"/>
    <w:rsid w:val="00B04478"/>
    <w:rsid w:val="00B05D29"/>
    <w:rsid w:val="00B10041"/>
    <w:rsid w:val="00B1011A"/>
    <w:rsid w:val="00B15070"/>
    <w:rsid w:val="00B23B74"/>
    <w:rsid w:val="00B23FBF"/>
    <w:rsid w:val="00B25DDA"/>
    <w:rsid w:val="00B26E1E"/>
    <w:rsid w:val="00B26F2E"/>
    <w:rsid w:val="00B30876"/>
    <w:rsid w:val="00B43A88"/>
    <w:rsid w:val="00B441E6"/>
    <w:rsid w:val="00B465C1"/>
    <w:rsid w:val="00B50AD8"/>
    <w:rsid w:val="00B54F24"/>
    <w:rsid w:val="00B568CF"/>
    <w:rsid w:val="00B60BA9"/>
    <w:rsid w:val="00B62695"/>
    <w:rsid w:val="00B63730"/>
    <w:rsid w:val="00B63D98"/>
    <w:rsid w:val="00B6711F"/>
    <w:rsid w:val="00B71072"/>
    <w:rsid w:val="00B71472"/>
    <w:rsid w:val="00B77EB5"/>
    <w:rsid w:val="00B868B4"/>
    <w:rsid w:val="00B904BB"/>
    <w:rsid w:val="00B95EA4"/>
    <w:rsid w:val="00BA3E36"/>
    <w:rsid w:val="00BB4AEF"/>
    <w:rsid w:val="00BE08FB"/>
    <w:rsid w:val="00BE465D"/>
    <w:rsid w:val="00BE511B"/>
    <w:rsid w:val="00BF4EA6"/>
    <w:rsid w:val="00BF6607"/>
    <w:rsid w:val="00C01869"/>
    <w:rsid w:val="00C0520D"/>
    <w:rsid w:val="00C111CE"/>
    <w:rsid w:val="00C11327"/>
    <w:rsid w:val="00C15B8C"/>
    <w:rsid w:val="00C21426"/>
    <w:rsid w:val="00C33D0A"/>
    <w:rsid w:val="00C41CA8"/>
    <w:rsid w:val="00C429C5"/>
    <w:rsid w:val="00C43E99"/>
    <w:rsid w:val="00C46B83"/>
    <w:rsid w:val="00C540ED"/>
    <w:rsid w:val="00C5501C"/>
    <w:rsid w:val="00C60AD7"/>
    <w:rsid w:val="00C7047D"/>
    <w:rsid w:val="00C71644"/>
    <w:rsid w:val="00C77005"/>
    <w:rsid w:val="00C8109C"/>
    <w:rsid w:val="00C81621"/>
    <w:rsid w:val="00C83802"/>
    <w:rsid w:val="00C87AA1"/>
    <w:rsid w:val="00C900F9"/>
    <w:rsid w:val="00C909A7"/>
    <w:rsid w:val="00C90AF3"/>
    <w:rsid w:val="00C917DE"/>
    <w:rsid w:val="00C9318C"/>
    <w:rsid w:val="00C94B71"/>
    <w:rsid w:val="00CA3F72"/>
    <w:rsid w:val="00CA5054"/>
    <w:rsid w:val="00CA737D"/>
    <w:rsid w:val="00CB04EA"/>
    <w:rsid w:val="00CB16AE"/>
    <w:rsid w:val="00CB30E1"/>
    <w:rsid w:val="00CB6142"/>
    <w:rsid w:val="00CC0580"/>
    <w:rsid w:val="00CC250A"/>
    <w:rsid w:val="00CC6D49"/>
    <w:rsid w:val="00CC7B46"/>
    <w:rsid w:val="00CD112C"/>
    <w:rsid w:val="00CD11D0"/>
    <w:rsid w:val="00CD3EE2"/>
    <w:rsid w:val="00CD50D8"/>
    <w:rsid w:val="00CD6B7F"/>
    <w:rsid w:val="00CE55A9"/>
    <w:rsid w:val="00CE5A63"/>
    <w:rsid w:val="00CE5C49"/>
    <w:rsid w:val="00CE5FE6"/>
    <w:rsid w:val="00CE6558"/>
    <w:rsid w:val="00CF0E87"/>
    <w:rsid w:val="00CF483A"/>
    <w:rsid w:val="00CF4976"/>
    <w:rsid w:val="00CF5381"/>
    <w:rsid w:val="00CF5D80"/>
    <w:rsid w:val="00CF7B9D"/>
    <w:rsid w:val="00D023AC"/>
    <w:rsid w:val="00D02A1F"/>
    <w:rsid w:val="00D0337E"/>
    <w:rsid w:val="00D054E9"/>
    <w:rsid w:val="00D056B2"/>
    <w:rsid w:val="00D140B4"/>
    <w:rsid w:val="00D15723"/>
    <w:rsid w:val="00D169A1"/>
    <w:rsid w:val="00D2177E"/>
    <w:rsid w:val="00D22B10"/>
    <w:rsid w:val="00D23F5E"/>
    <w:rsid w:val="00D2420C"/>
    <w:rsid w:val="00D25084"/>
    <w:rsid w:val="00D27313"/>
    <w:rsid w:val="00D27750"/>
    <w:rsid w:val="00D27782"/>
    <w:rsid w:val="00D27F11"/>
    <w:rsid w:val="00D30043"/>
    <w:rsid w:val="00D3211F"/>
    <w:rsid w:val="00D337C4"/>
    <w:rsid w:val="00D356CF"/>
    <w:rsid w:val="00D4416D"/>
    <w:rsid w:val="00D50D20"/>
    <w:rsid w:val="00D50F3C"/>
    <w:rsid w:val="00D55266"/>
    <w:rsid w:val="00D66B17"/>
    <w:rsid w:val="00D66C75"/>
    <w:rsid w:val="00D6720D"/>
    <w:rsid w:val="00D6759E"/>
    <w:rsid w:val="00D67F8A"/>
    <w:rsid w:val="00D72FF3"/>
    <w:rsid w:val="00D73338"/>
    <w:rsid w:val="00D760E6"/>
    <w:rsid w:val="00D76A92"/>
    <w:rsid w:val="00D800C8"/>
    <w:rsid w:val="00D810FF"/>
    <w:rsid w:val="00D835A0"/>
    <w:rsid w:val="00D84A76"/>
    <w:rsid w:val="00D84E77"/>
    <w:rsid w:val="00D96466"/>
    <w:rsid w:val="00DA2515"/>
    <w:rsid w:val="00DA53D6"/>
    <w:rsid w:val="00DA6B4F"/>
    <w:rsid w:val="00DA7CA7"/>
    <w:rsid w:val="00DB7153"/>
    <w:rsid w:val="00DC0D9E"/>
    <w:rsid w:val="00DC6694"/>
    <w:rsid w:val="00DD25E3"/>
    <w:rsid w:val="00DD3A5A"/>
    <w:rsid w:val="00DD3F56"/>
    <w:rsid w:val="00DE10FA"/>
    <w:rsid w:val="00DE16BA"/>
    <w:rsid w:val="00DE743B"/>
    <w:rsid w:val="00DE750F"/>
    <w:rsid w:val="00DF6619"/>
    <w:rsid w:val="00E01BFD"/>
    <w:rsid w:val="00E0688F"/>
    <w:rsid w:val="00E070CA"/>
    <w:rsid w:val="00E15AD1"/>
    <w:rsid w:val="00E15C6A"/>
    <w:rsid w:val="00E22342"/>
    <w:rsid w:val="00E248D5"/>
    <w:rsid w:val="00E32D93"/>
    <w:rsid w:val="00E3424D"/>
    <w:rsid w:val="00E379E5"/>
    <w:rsid w:val="00E45284"/>
    <w:rsid w:val="00E600EA"/>
    <w:rsid w:val="00E643AB"/>
    <w:rsid w:val="00E65595"/>
    <w:rsid w:val="00E65989"/>
    <w:rsid w:val="00E72530"/>
    <w:rsid w:val="00E74803"/>
    <w:rsid w:val="00E75152"/>
    <w:rsid w:val="00E75451"/>
    <w:rsid w:val="00E770CE"/>
    <w:rsid w:val="00E8247E"/>
    <w:rsid w:val="00E8763A"/>
    <w:rsid w:val="00E91D60"/>
    <w:rsid w:val="00E9200A"/>
    <w:rsid w:val="00E93403"/>
    <w:rsid w:val="00E937EE"/>
    <w:rsid w:val="00E9417A"/>
    <w:rsid w:val="00EB2E83"/>
    <w:rsid w:val="00EB3A47"/>
    <w:rsid w:val="00EC3E3D"/>
    <w:rsid w:val="00EC3E80"/>
    <w:rsid w:val="00EC493D"/>
    <w:rsid w:val="00ED07D4"/>
    <w:rsid w:val="00ED545F"/>
    <w:rsid w:val="00ED57B2"/>
    <w:rsid w:val="00EE187F"/>
    <w:rsid w:val="00EE2660"/>
    <w:rsid w:val="00EE3FCB"/>
    <w:rsid w:val="00EE489E"/>
    <w:rsid w:val="00EE6394"/>
    <w:rsid w:val="00EE78BE"/>
    <w:rsid w:val="00EF1D21"/>
    <w:rsid w:val="00EF26F6"/>
    <w:rsid w:val="00EF367C"/>
    <w:rsid w:val="00EF4830"/>
    <w:rsid w:val="00EF506D"/>
    <w:rsid w:val="00EF5E87"/>
    <w:rsid w:val="00EF64FF"/>
    <w:rsid w:val="00F01410"/>
    <w:rsid w:val="00F01FEF"/>
    <w:rsid w:val="00F05A35"/>
    <w:rsid w:val="00F06D05"/>
    <w:rsid w:val="00F1021B"/>
    <w:rsid w:val="00F12ABA"/>
    <w:rsid w:val="00F13A43"/>
    <w:rsid w:val="00F140C2"/>
    <w:rsid w:val="00F15290"/>
    <w:rsid w:val="00F17A4E"/>
    <w:rsid w:val="00F20A16"/>
    <w:rsid w:val="00F23147"/>
    <w:rsid w:val="00F25EE6"/>
    <w:rsid w:val="00F30874"/>
    <w:rsid w:val="00F3159A"/>
    <w:rsid w:val="00F343E4"/>
    <w:rsid w:val="00F34B3A"/>
    <w:rsid w:val="00F353D9"/>
    <w:rsid w:val="00F36445"/>
    <w:rsid w:val="00F40896"/>
    <w:rsid w:val="00F414C6"/>
    <w:rsid w:val="00F41EE2"/>
    <w:rsid w:val="00F42A9D"/>
    <w:rsid w:val="00F4333C"/>
    <w:rsid w:val="00F44DB3"/>
    <w:rsid w:val="00F45029"/>
    <w:rsid w:val="00F45858"/>
    <w:rsid w:val="00F471D6"/>
    <w:rsid w:val="00F50784"/>
    <w:rsid w:val="00F51233"/>
    <w:rsid w:val="00F54BB9"/>
    <w:rsid w:val="00F551A6"/>
    <w:rsid w:val="00F641D2"/>
    <w:rsid w:val="00F66EBF"/>
    <w:rsid w:val="00F670BB"/>
    <w:rsid w:val="00F74539"/>
    <w:rsid w:val="00F75448"/>
    <w:rsid w:val="00F75D3B"/>
    <w:rsid w:val="00F827AF"/>
    <w:rsid w:val="00F8475A"/>
    <w:rsid w:val="00F86C25"/>
    <w:rsid w:val="00F87155"/>
    <w:rsid w:val="00F94BAF"/>
    <w:rsid w:val="00F95329"/>
    <w:rsid w:val="00F95F7F"/>
    <w:rsid w:val="00F96774"/>
    <w:rsid w:val="00FA0F4A"/>
    <w:rsid w:val="00FA0F97"/>
    <w:rsid w:val="00FA45AA"/>
    <w:rsid w:val="00FA7144"/>
    <w:rsid w:val="00FB5FF3"/>
    <w:rsid w:val="00FB62BB"/>
    <w:rsid w:val="00FB6F61"/>
    <w:rsid w:val="00FB767C"/>
    <w:rsid w:val="00FB7FA6"/>
    <w:rsid w:val="00FC015F"/>
    <w:rsid w:val="00FC4B46"/>
    <w:rsid w:val="00FD00E1"/>
    <w:rsid w:val="00FD1DD8"/>
    <w:rsid w:val="00FD3A33"/>
    <w:rsid w:val="00FD6194"/>
    <w:rsid w:val="00FE0061"/>
    <w:rsid w:val="00FE0863"/>
    <w:rsid w:val="00FE2034"/>
    <w:rsid w:val="00FE35F0"/>
    <w:rsid w:val="00FF19B4"/>
    <w:rsid w:val="00FF1F6C"/>
    <w:rsid w:val="00FF407D"/>
    <w:rsid w:val="00FF4156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12091</TotalTime>
  <Pages>3</Pages>
  <Words>595</Words>
  <Characters>3914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524</cp:revision>
  <cp:lastPrinted>2025-03-12T15:36:00Z</cp:lastPrinted>
  <dcterms:created xsi:type="dcterms:W3CDTF">2025-02-04T05:43:00Z</dcterms:created>
  <dcterms:modified xsi:type="dcterms:W3CDTF">2025-04-07T08:03:00Z</dcterms:modified>
</cp:coreProperties>
</file>