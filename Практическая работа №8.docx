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F9CF3" w14:textId="7EEAC144" w:rsidR="00973478" w:rsidRPr="00973478" w:rsidRDefault="007009E7" w:rsidP="00973478">
      <w:pPr>
        <w:pStyle w:val="10"/>
        <w:tabs>
          <w:tab w:val="clear" w:pos="709"/>
        </w:tabs>
      </w:pPr>
      <w:r w:rsidRPr="00F45029">
        <w:t>Практическ</w:t>
      </w:r>
      <w:r w:rsidR="000C4184">
        <w:t>ая</w:t>
      </w:r>
      <w:r w:rsidR="00FA45AA" w:rsidRPr="00F45029">
        <w:t xml:space="preserve"> работ</w:t>
      </w:r>
      <w:r w:rsidR="000C4184">
        <w:t>а</w:t>
      </w:r>
      <w:r w:rsidR="00FA45AA" w:rsidRPr="00F45029">
        <w:t xml:space="preserve"> №</w:t>
      </w:r>
      <w:r w:rsidR="00EE5C93">
        <w:t>26</w:t>
      </w:r>
      <w:r w:rsidR="00973478" w:rsidRPr="00973478">
        <w:br/>
      </w:r>
      <w:r w:rsidR="00973478">
        <w:t xml:space="preserve">Работа с </w:t>
      </w:r>
      <w:r w:rsidR="00973478">
        <w:rPr>
          <w:lang w:val="en-US"/>
        </w:rPr>
        <w:t>API</w:t>
      </w:r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58821AED" w14:textId="65CBE295" w:rsidR="00973478" w:rsidRDefault="008E5EC7" w:rsidP="004A4D65">
      <w:pPr>
        <w:pStyle w:val="2"/>
      </w:pPr>
      <w:r>
        <w:t xml:space="preserve">Изучить процесс разработки приложений, использующих </w:t>
      </w:r>
      <w:r>
        <w:rPr>
          <w:lang w:val="en-US"/>
        </w:rPr>
        <w:t>API</w:t>
      </w:r>
      <w:r>
        <w:t>,</w:t>
      </w:r>
      <w:r w:rsidRPr="008E5EC7">
        <w:t xml:space="preserve"> </w:t>
      </w:r>
      <w:r>
        <w:t xml:space="preserve">на </w:t>
      </w:r>
      <w:r>
        <w:rPr>
          <w:lang w:val="en-US"/>
        </w:rPr>
        <w:t>Avalonia</w:t>
      </w:r>
      <w:r w:rsidRPr="008E5EC7">
        <w:t xml:space="preserve"> </w:t>
      </w:r>
      <w:r>
        <w:rPr>
          <w:lang w:val="en-US"/>
        </w:rPr>
        <w:t>UI</w:t>
      </w:r>
    </w:p>
    <w:p w14:paraId="59AD556A" w14:textId="0F054704" w:rsidR="004725CA" w:rsidRPr="00F45029" w:rsidRDefault="00EE5C93" w:rsidP="004A4D65">
      <w:pPr>
        <w:pStyle w:val="2"/>
      </w:pPr>
      <w:r>
        <w:t>З</w:t>
      </w:r>
      <w:r w:rsidR="0006536C">
        <w:t>акрепить навыки разработки приложений на</w:t>
      </w:r>
      <w:r w:rsidR="00EE78BE">
        <w:t xml:space="preserve"> </w:t>
      </w:r>
      <w:r w:rsidR="005819CC" w:rsidRPr="00F45029">
        <w:rPr>
          <w:lang w:val="en-US"/>
        </w:rPr>
        <w:t>Avalonia</w:t>
      </w:r>
      <w:r w:rsidR="005819CC" w:rsidRPr="00EE78BE">
        <w:t xml:space="preserve"> </w:t>
      </w:r>
      <w:r w:rsidR="005819CC" w:rsidRPr="00F45029">
        <w:rPr>
          <w:lang w:val="en-US"/>
        </w:rPr>
        <w:t>UI</w:t>
      </w:r>
      <w:r w:rsidR="009043E4" w:rsidRPr="00F45029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r w:rsidR="008E3D31" w:rsidRPr="00F45029">
        <w:t>Текст</w:t>
      </w:r>
      <w:r w:rsidR="008E3D31" w:rsidRPr="00F45029">
        <w:rPr>
          <w:lang w:val="en-US"/>
        </w:rPr>
        <w:t xml:space="preserve"> :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r w:rsidR="00F45029" w:rsidRPr="00F45029">
        <w:rPr>
          <w:lang w:val="en-US"/>
        </w:rPr>
        <w:t>AvaloniaUI</w:t>
      </w:r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36A998BB" w14:textId="77777777" w:rsidR="002676DB" w:rsidRPr="00F45029" w:rsidRDefault="00FA45AA" w:rsidP="002676DB">
      <w:pPr>
        <w:pStyle w:val="1"/>
      </w:pPr>
      <w:r w:rsidRPr="00F45029">
        <w:t>Задание</w:t>
      </w:r>
    </w:p>
    <w:p w14:paraId="40D82CED" w14:textId="532D83E9" w:rsidR="005C0014" w:rsidRPr="005C0014" w:rsidRDefault="006C2A82" w:rsidP="00E94FD9">
      <w:pPr>
        <w:pStyle w:val="2"/>
      </w:pPr>
      <w:r>
        <w:t xml:space="preserve">Получение доступа к </w:t>
      </w:r>
      <w:r>
        <w:rPr>
          <w:lang w:val="en-US"/>
        </w:rPr>
        <w:t>API</w:t>
      </w:r>
    </w:p>
    <w:p w14:paraId="39827A7D" w14:textId="390646D5" w:rsidR="002D15C1" w:rsidRPr="005C0014" w:rsidRDefault="002D15C1" w:rsidP="006C2A82">
      <w:pPr>
        <w:pStyle w:val="2"/>
        <w:numPr>
          <w:ilvl w:val="2"/>
          <w:numId w:val="6"/>
        </w:numPr>
      </w:pPr>
      <w:r>
        <w:t xml:space="preserve">Зарегистрируйтесь на сайте </w:t>
      </w:r>
      <w:r>
        <w:rPr>
          <w:lang w:val="en-US"/>
        </w:rPr>
        <w:t>OpenWeather</w:t>
      </w:r>
      <w:r w:rsidR="005C0014">
        <w:rPr>
          <w:lang w:val="en-US"/>
        </w:rPr>
        <w:t>Api</w:t>
      </w:r>
    </w:p>
    <w:p w14:paraId="17231C6D" w14:textId="1526EF0F" w:rsidR="005C0014" w:rsidRPr="002D15C1" w:rsidRDefault="003136EC" w:rsidP="005C0014">
      <w:pPr>
        <w:pStyle w:val="2"/>
        <w:numPr>
          <w:ilvl w:val="2"/>
          <w:numId w:val="6"/>
        </w:numPr>
      </w:pPr>
      <w:r>
        <w:t xml:space="preserve">Перейдите </w:t>
      </w:r>
      <w:r w:rsidR="00103E1E">
        <w:t>в профиль пользователя</w:t>
      </w:r>
      <w:r w:rsidR="00947639">
        <w:t xml:space="preserve"> и скопируйте себе </w:t>
      </w:r>
      <w:r w:rsidR="00F407AD">
        <w:rPr>
          <w:lang w:val="en-US"/>
        </w:rPr>
        <w:t>Api</w:t>
      </w:r>
      <w:r w:rsidR="006D5F11">
        <w:t>-ключ</w:t>
      </w:r>
    </w:p>
    <w:p w14:paraId="050E72E0" w14:textId="475BDCD8" w:rsidR="00D83684" w:rsidRDefault="00C860BF" w:rsidP="00E94FD9">
      <w:pPr>
        <w:pStyle w:val="2"/>
      </w:pPr>
      <w:r>
        <w:t xml:space="preserve">Разработка методов доступа к </w:t>
      </w:r>
      <w:r>
        <w:rPr>
          <w:lang w:val="en-US"/>
        </w:rPr>
        <w:t>API</w:t>
      </w:r>
    </w:p>
    <w:p w14:paraId="233D831F" w14:textId="003A387F" w:rsidR="00426307" w:rsidRDefault="00F750BF" w:rsidP="00426307">
      <w:pPr>
        <w:pStyle w:val="2"/>
        <w:numPr>
          <w:ilvl w:val="2"/>
          <w:numId w:val="6"/>
        </w:numPr>
      </w:pPr>
      <w:r>
        <w:t>Создайте форк и к</w:t>
      </w:r>
      <w:r w:rsidR="00426307">
        <w:t xml:space="preserve">лонируйте репозиторий </w:t>
      </w:r>
    </w:p>
    <w:p w14:paraId="09DC0B51" w14:textId="77777777" w:rsidR="00426307" w:rsidRPr="001B7D7C" w:rsidRDefault="00426307" w:rsidP="00426307">
      <w:r w:rsidRPr="00CA73D9">
        <w:t>https://github.com/ReyRom-Edu/WeatherApp.git</w:t>
      </w:r>
    </w:p>
    <w:p w14:paraId="40FACB3F" w14:textId="77777777" w:rsidR="00426307" w:rsidRDefault="00426307" w:rsidP="00426307">
      <w:pPr>
        <w:pStyle w:val="2"/>
        <w:numPr>
          <w:ilvl w:val="2"/>
          <w:numId w:val="6"/>
        </w:numPr>
      </w:pPr>
      <w:r>
        <w:t xml:space="preserve">Изучите файлы проекта, ознакомьтесь с </w:t>
      </w:r>
      <w:r>
        <w:rPr>
          <w:lang w:val="en-US"/>
        </w:rPr>
        <w:t>WeatherService</w:t>
      </w:r>
      <w:r>
        <w:t>.</w:t>
      </w:r>
    </w:p>
    <w:p w14:paraId="7521A065" w14:textId="3765EC08" w:rsidR="00E94FD9" w:rsidRDefault="00357F6C" w:rsidP="00426307">
      <w:pPr>
        <w:pStyle w:val="2"/>
        <w:numPr>
          <w:ilvl w:val="2"/>
          <w:numId w:val="6"/>
        </w:numPr>
      </w:pPr>
      <w:r>
        <w:t xml:space="preserve">В классе </w:t>
      </w:r>
      <w:r w:rsidR="00426307">
        <w:t>реализуйте</w:t>
      </w:r>
      <w:r>
        <w:t xml:space="preserve"> метод</w:t>
      </w:r>
      <w:r w:rsidR="00515D30">
        <w:t>ы</w:t>
      </w:r>
      <w:r w:rsidR="00E90793">
        <w:t>:</w:t>
      </w:r>
    </w:p>
    <w:p w14:paraId="49D22ABD" w14:textId="5541CA77" w:rsidR="00135FF3" w:rsidRDefault="00515D30" w:rsidP="00135FF3">
      <w:r>
        <w:t xml:space="preserve">- </w:t>
      </w:r>
      <w:r w:rsidR="00CE0C46">
        <w:t xml:space="preserve">метод на основе названия города осуществляет запрос к </w:t>
      </w:r>
      <w:r w:rsidR="00CE0C46" w:rsidRPr="000555EB">
        <w:t xml:space="preserve">Current weather </w:t>
      </w:r>
      <w:r w:rsidR="00CE0C46" w:rsidRPr="00135FF3">
        <w:rPr>
          <w:lang w:val="en-US"/>
        </w:rPr>
        <w:t>Api</w:t>
      </w:r>
      <w:r w:rsidR="00CE0C46">
        <w:t xml:space="preserve"> (</w:t>
      </w:r>
      <w:hyperlink r:id="rId7" w:anchor="name" w:history="1">
        <w:r w:rsidR="00713DBB" w:rsidRPr="00CA1442">
          <w:rPr>
            <w:rStyle w:val="af5"/>
          </w:rPr>
          <w:t>https://openweathermap.org/current#name</w:t>
        </w:r>
      </w:hyperlink>
      <w:r w:rsidR="00CE0C46">
        <w:t>) и получает информацию о текущей погоде</w:t>
      </w:r>
    </w:p>
    <w:p w14:paraId="12CFDB8C" w14:textId="2A5CC56A" w:rsidR="007F2BA2" w:rsidRDefault="007F2BA2" w:rsidP="007F2BA2">
      <w:r>
        <w:t xml:space="preserve">- метод осуществляет запрос к </w:t>
      </w:r>
      <w:r w:rsidRPr="00135FF3">
        <w:rPr>
          <w:lang w:val="en-US"/>
        </w:rPr>
        <w:t>Geocoding</w:t>
      </w:r>
      <w:r w:rsidRPr="005A1A2D">
        <w:t xml:space="preserve"> </w:t>
      </w:r>
      <w:r w:rsidRPr="00135FF3">
        <w:rPr>
          <w:lang w:val="en-US"/>
        </w:rPr>
        <w:t>Api</w:t>
      </w:r>
      <w:r w:rsidRPr="005A1A2D">
        <w:t xml:space="preserve"> (</w:t>
      </w:r>
      <w:hyperlink r:id="rId8" w:history="1">
        <w:r w:rsidRPr="00330106">
          <w:rPr>
            <w:rStyle w:val="af5"/>
          </w:rPr>
          <w:t>https://openweathermap.org/api/geocoding-api</w:t>
        </w:r>
      </w:hyperlink>
      <w:r w:rsidRPr="005A1A2D">
        <w:t xml:space="preserve">) </w:t>
      </w:r>
      <w:r>
        <w:t>и по названию города получает список подходящих городов и их географические координаты</w:t>
      </w:r>
    </w:p>
    <w:p w14:paraId="4480151B" w14:textId="745CC069" w:rsidR="00630BBD" w:rsidRDefault="007F2BA2" w:rsidP="00554EFD">
      <w:r>
        <w:t xml:space="preserve">- метод на основе географических координат города осуществляет запрос к </w:t>
      </w:r>
      <w:r w:rsidRPr="000555EB">
        <w:t xml:space="preserve">Current </w:t>
      </w:r>
      <w:r w:rsidR="00973478">
        <w:rPr>
          <w:lang w:val="en-US"/>
        </w:rPr>
        <w:t>W</w:t>
      </w:r>
      <w:r w:rsidRPr="000555EB">
        <w:t xml:space="preserve">eather </w:t>
      </w:r>
      <w:r w:rsidRPr="00135FF3">
        <w:rPr>
          <w:lang w:val="en-US"/>
        </w:rPr>
        <w:t>Api</w:t>
      </w:r>
      <w:r>
        <w:t xml:space="preserve"> (</w:t>
      </w:r>
      <w:hyperlink r:id="rId9" w:history="1">
        <w:r w:rsidRPr="00CA1442">
          <w:rPr>
            <w:rStyle w:val="af5"/>
          </w:rPr>
          <w:t>https://openweathermap.org/current</w:t>
        </w:r>
      </w:hyperlink>
      <w:r>
        <w:t>) и получает информацию о текущей погоде</w:t>
      </w:r>
    </w:p>
    <w:p w14:paraId="69C180E6" w14:textId="77777777" w:rsidR="00760871" w:rsidRPr="00C860BF" w:rsidRDefault="00760871" w:rsidP="00760871">
      <w:pPr>
        <w:pStyle w:val="2"/>
        <w:numPr>
          <w:ilvl w:val="0"/>
          <w:numId w:val="0"/>
        </w:numPr>
        <w:ind w:left="567"/>
      </w:pPr>
    </w:p>
    <w:p w14:paraId="1CDB88EF" w14:textId="2A11C52D" w:rsidR="00F47887" w:rsidRDefault="00F47887" w:rsidP="000C0A33">
      <w:pPr>
        <w:pStyle w:val="2"/>
      </w:pPr>
      <w:r>
        <w:t>Отображение информации</w:t>
      </w:r>
    </w:p>
    <w:p w14:paraId="1DD4DE5F" w14:textId="25F4011D" w:rsidR="000C0A33" w:rsidRDefault="00371797" w:rsidP="00F47887">
      <w:pPr>
        <w:pStyle w:val="2"/>
        <w:numPr>
          <w:ilvl w:val="2"/>
          <w:numId w:val="6"/>
        </w:numPr>
      </w:pPr>
      <w:r>
        <w:t>Создайте</w:t>
      </w:r>
      <w:r w:rsidR="008C7707">
        <w:t xml:space="preserve"> страницу с полем ввода названия города </w:t>
      </w:r>
      <w:r w:rsidR="008F1B43">
        <w:t>и кнопкой. При нажатии на кнопку на странице отображается карточка с информацией о текущей погоде в городе.</w:t>
      </w:r>
    </w:p>
    <w:p w14:paraId="5B6AA976" w14:textId="16F1B439" w:rsidR="00F47887" w:rsidRDefault="00F47887" w:rsidP="00F47887">
      <w:pPr>
        <w:pStyle w:val="2"/>
        <w:numPr>
          <w:ilvl w:val="2"/>
          <w:numId w:val="6"/>
        </w:numPr>
      </w:pPr>
      <w:r>
        <w:t>Карточка должна содержать</w:t>
      </w:r>
      <w:r w:rsidR="00BB45F5">
        <w:t>:</w:t>
      </w:r>
    </w:p>
    <w:p w14:paraId="59762495" w14:textId="0B0F32BD" w:rsidR="00BB45F5" w:rsidRDefault="00BB45F5" w:rsidP="00BB45F5">
      <w:r>
        <w:t>- название города</w:t>
      </w:r>
    </w:p>
    <w:p w14:paraId="451A1BDC" w14:textId="11838924" w:rsidR="00BB45F5" w:rsidRDefault="00431A53" w:rsidP="00BB45F5">
      <w:r>
        <w:t>- описание погоды</w:t>
      </w:r>
    </w:p>
    <w:p w14:paraId="22EBAA53" w14:textId="13418491" w:rsidR="004C6CCF" w:rsidRDefault="004C6CCF" w:rsidP="00BB45F5">
      <w:r>
        <w:lastRenderedPageBreak/>
        <w:t xml:space="preserve">- </w:t>
      </w:r>
      <w:r w:rsidR="00206327">
        <w:t>температуру</w:t>
      </w:r>
    </w:p>
    <w:p w14:paraId="0E37480A" w14:textId="023F6F77" w:rsidR="00206327" w:rsidRDefault="00206327" w:rsidP="00BB45F5">
      <w:r>
        <w:t>- как ощущается температура</w:t>
      </w:r>
    </w:p>
    <w:p w14:paraId="676CDDB6" w14:textId="61EB4EED" w:rsidR="00206327" w:rsidRDefault="000D5214" w:rsidP="00BB45F5">
      <w:r>
        <w:t>- давление</w:t>
      </w:r>
    </w:p>
    <w:p w14:paraId="79874615" w14:textId="26E5EA1E" w:rsidR="000D5214" w:rsidRDefault="000D5214" w:rsidP="00BB45F5">
      <w:r>
        <w:t>- влажность</w:t>
      </w:r>
    </w:p>
    <w:p w14:paraId="5E743CDF" w14:textId="30F8CDB5" w:rsidR="000D5214" w:rsidRDefault="009A2929" w:rsidP="00BB45F5">
      <w:r>
        <w:t>- направление и скорость ветра</w:t>
      </w:r>
    </w:p>
    <w:p w14:paraId="6CED8FF3" w14:textId="77777777" w:rsidR="002C0528" w:rsidRDefault="008E38E4" w:rsidP="002C0528">
      <w:pPr>
        <w:rPr>
          <w:lang w:val="en-US"/>
        </w:rPr>
      </w:pPr>
      <w:r>
        <w:t>- информацию о дожде / снеге / облачности</w:t>
      </w:r>
    </w:p>
    <w:p w14:paraId="7B7B4D53" w14:textId="00C38DC7" w:rsidR="002C0528" w:rsidRDefault="002C0528" w:rsidP="002C0528">
      <w:r>
        <w:t>Все данные должны отображаться в понятном для пользователя виде</w:t>
      </w:r>
      <w:r w:rsidR="008332A2">
        <w:t xml:space="preserve"> (понятные единицы измерения и подписи данных, при необходимости используйте конверторы)</w:t>
      </w:r>
      <w:r w:rsidR="005F4746">
        <w:t>, например:</w:t>
      </w:r>
    </w:p>
    <w:p w14:paraId="51D88787" w14:textId="71ECA08B" w:rsidR="0085732C" w:rsidRDefault="005F4746" w:rsidP="0085732C">
      <w:r>
        <w:t xml:space="preserve">- </w:t>
      </w:r>
      <w:r w:rsidR="0085732C">
        <w:t>Давление в миллиметрах ртутного столба</w:t>
      </w:r>
    </w:p>
    <w:p w14:paraId="7AD435E8" w14:textId="7E9A2261" w:rsidR="0085732C" w:rsidRDefault="005F4746" w:rsidP="0085732C">
      <w:r>
        <w:t xml:space="preserve">- </w:t>
      </w:r>
      <w:r w:rsidR="0085732C">
        <w:t>Направление ветра на основе сторон света (северный, северо-западный и т.д.)</w:t>
      </w:r>
    </w:p>
    <w:p w14:paraId="3A250CC1" w14:textId="175A3CD8" w:rsidR="0085732C" w:rsidRDefault="005F4746" w:rsidP="0085732C">
      <w:r>
        <w:t xml:space="preserve">- </w:t>
      </w:r>
      <w:r w:rsidR="0085732C">
        <w:t>Метрические единицы измерения для величин</w:t>
      </w:r>
    </w:p>
    <w:p w14:paraId="3A670B2D" w14:textId="77777777" w:rsidR="0085732C" w:rsidRPr="007B3F75" w:rsidRDefault="0085732C" w:rsidP="0085732C">
      <w:r>
        <w:t>Обязательно указывайте единицы измерения параметров</w:t>
      </w:r>
    </w:p>
    <w:p w14:paraId="16C02744" w14:textId="77777777" w:rsidR="00554EFD" w:rsidRPr="008332A2" w:rsidRDefault="00554EFD" w:rsidP="005F4746">
      <w:pPr>
        <w:ind w:firstLine="0"/>
      </w:pPr>
    </w:p>
    <w:p w14:paraId="0C19CB44" w14:textId="2049AB40" w:rsidR="00554EFD" w:rsidRDefault="00554EFD" w:rsidP="00C81FCA">
      <w:pPr>
        <w:pStyle w:val="2"/>
      </w:pPr>
      <w:r>
        <w:t>Добавьте на карточку иконку (</w:t>
      </w:r>
      <w:hyperlink r:id="rId10" w:anchor="Icon-list" w:history="1">
        <w:r w:rsidRPr="00CA1442">
          <w:rPr>
            <w:rStyle w:val="af5"/>
          </w:rPr>
          <w:t>https://openweathermap.org/weather-conditions#Icon-list</w:t>
        </w:r>
      </w:hyperlink>
      <w:r>
        <w:t>)</w:t>
      </w:r>
    </w:p>
    <w:p w14:paraId="4B6503BA" w14:textId="4EA0BA90" w:rsidR="00281A8D" w:rsidRDefault="00281A8D" w:rsidP="00281A8D">
      <w:hyperlink r:id="rId11" w:history="1">
        <w:r w:rsidRPr="004B08DB">
          <w:rPr>
            <w:rStyle w:val="af5"/>
          </w:rPr>
          <w:t>http://openweathermap.org/img/wn/10d@2x.png</w:t>
        </w:r>
      </w:hyperlink>
    </w:p>
    <w:p w14:paraId="4A1B5645" w14:textId="4C93565D" w:rsidR="00BE1851" w:rsidRDefault="00281A8D" w:rsidP="00281A8D">
      <w:r>
        <w:rPr>
          <w:noProof/>
        </w:rPr>
        <w:drawing>
          <wp:inline distT="0" distB="0" distL="0" distR="0" wp14:anchorId="44D7E4DE" wp14:editId="70FD9D95">
            <wp:extent cx="952500" cy="952500"/>
            <wp:effectExtent l="0" t="0" r="0" b="0"/>
            <wp:docPr id="1348571506" name="Рисунок 1" descr="Изображение выглядит как логотип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71506" name="Рисунок 1" descr="Изображение выглядит как логотип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B13C" w14:textId="3DA03966" w:rsidR="001D4FDA" w:rsidRDefault="001D4FDA" w:rsidP="00281A8D">
      <w:r>
        <w:t>Иконки получайте при помощи</w:t>
      </w:r>
      <w:r w:rsidR="002A0FB2" w:rsidRPr="002A0FB2">
        <w:t xml:space="preserve"> </w:t>
      </w:r>
      <w:r w:rsidR="002A0FB2">
        <w:t>метода</w:t>
      </w:r>
      <w:r w:rsidR="002A0FB2" w:rsidRPr="002A0FB2">
        <w:t xml:space="preserve"> LoadFromWeb</w:t>
      </w:r>
      <w:r>
        <w:t xml:space="preserve"> класса </w:t>
      </w:r>
      <w:r>
        <w:rPr>
          <w:lang w:val="en-US"/>
        </w:rPr>
        <w:t>ImageHelper</w:t>
      </w:r>
    </w:p>
    <w:p w14:paraId="064F5EEE" w14:textId="1BC04314" w:rsidR="00C81FCA" w:rsidRPr="00F22FEF" w:rsidRDefault="00F22FEF" w:rsidP="00C81FCA">
      <w:pPr>
        <w:pStyle w:val="2"/>
        <w:numPr>
          <w:ilvl w:val="2"/>
          <w:numId w:val="6"/>
        </w:numPr>
      </w:pPr>
      <w:r>
        <w:t>Для отображения карточек используйте привязку к</w:t>
      </w:r>
      <w:r w:rsidR="00DA39CB">
        <w:t xml:space="preserve"> свойству</w:t>
      </w:r>
      <w:r>
        <w:t xml:space="preserve"> </w:t>
      </w:r>
      <w:r>
        <w:rPr>
          <w:lang w:val="en-US"/>
        </w:rPr>
        <w:t>Task</w:t>
      </w:r>
      <w:r w:rsidRPr="00F22FEF">
        <w:t>:</w:t>
      </w:r>
    </w:p>
    <w:p w14:paraId="44B757AB" w14:textId="3B22EB3D" w:rsidR="00F22FEF" w:rsidRPr="003B1C98" w:rsidRDefault="00471F97" w:rsidP="00F22FEF">
      <w:pPr>
        <w:pStyle w:val="ad"/>
        <w:rPr>
          <w:sz w:val="24"/>
          <w:szCs w:val="24"/>
        </w:rPr>
      </w:pPr>
      <w:r w:rsidRPr="003B1C98">
        <w:rPr>
          <w:sz w:val="24"/>
          <w:szCs w:val="24"/>
        </w:rPr>
        <w:t xml:space="preserve">public Task&lt;Bitmap?&gt; Image =&gt; </w:t>
      </w:r>
      <w:r w:rsidR="003B1C98" w:rsidRPr="003B1C98">
        <w:rPr>
          <w:sz w:val="24"/>
          <w:szCs w:val="24"/>
        </w:rPr>
        <w:t>ImageHelper.</w:t>
      </w:r>
      <w:r w:rsidRPr="003B1C98">
        <w:rPr>
          <w:sz w:val="24"/>
          <w:szCs w:val="24"/>
        </w:rPr>
        <w:t>LoadFromWeb(url);</w:t>
      </w:r>
    </w:p>
    <w:p w14:paraId="1D5F2FFD" w14:textId="3E1DC8C6" w:rsidR="00281A8D" w:rsidRPr="00095287" w:rsidRDefault="00095287" w:rsidP="00281A8D">
      <w:r>
        <w:t xml:space="preserve">Оператор </w:t>
      </w:r>
      <w:r w:rsidRPr="00095287">
        <w:t xml:space="preserve">^ </w:t>
      </w:r>
      <w:r>
        <w:t>позволяет осуществить привязку к результату асинхронной операции.</w:t>
      </w:r>
    </w:p>
    <w:p w14:paraId="66EAEFBF" w14:textId="438BF278" w:rsidR="00281A8D" w:rsidRPr="00095287" w:rsidRDefault="0056673A" w:rsidP="003B1C98">
      <w:pPr>
        <w:pStyle w:val="ad"/>
        <w:rPr>
          <w:sz w:val="24"/>
          <w:szCs w:val="24"/>
          <w:lang w:val="ru-RU"/>
        </w:rPr>
      </w:pPr>
      <w:r w:rsidRPr="00095287">
        <w:rPr>
          <w:sz w:val="24"/>
          <w:szCs w:val="24"/>
          <w:lang w:val="ru-RU"/>
        </w:rPr>
        <w:t>&lt;Image Source="{Binding Image^}"/&gt;</w:t>
      </w:r>
    </w:p>
    <w:p w14:paraId="213BBAC2" w14:textId="1EACF988" w:rsidR="00FA45AA" w:rsidRPr="003500DC" w:rsidRDefault="00FA45AA" w:rsidP="002C0528">
      <w:pPr>
        <w:pStyle w:val="1"/>
      </w:pPr>
      <w:r w:rsidRPr="003500DC"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5027CA1C" w14:textId="77777777" w:rsidR="000225A1" w:rsidRPr="003500DC" w:rsidRDefault="000225A1" w:rsidP="000225A1">
      <w:pPr>
        <w:pStyle w:val="1"/>
      </w:pPr>
      <w:r w:rsidRPr="003500DC">
        <w:t>Содержание отчета</w:t>
      </w:r>
    </w:p>
    <w:p w14:paraId="2181701C" w14:textId="77777777" w:rsidR="000225A1" w:rsidRPr="003500DC" w:rsidRDefault="000225A1" w:rsidP="000225A1">
      <w:pPr>
        <w:pStyle w:val="2"/>
      </w:pPr>
      <w:r w:rsidRPr="003500DC">
        <w:t>Титульный лист</w:t>
      </w:r>
    </w:p>
    <w:p w14:paraId="7DB6B723" w14:textId="77777777" w:rsidR="000225A1" w:rsidRDefault="000225A1" w:rsidP="000225A1">
      <w:pPr>
        <w:pStyle w:val="2"/>
      </w:pPr>
      <w:r w:rsidRPr="003500DC">
        <w:t>Цель работы</w:t>
      </w:r>
    </w:p>
    <w:p w14:paraId="659CB92A" w14:textId="77777777" w:rsidR="000225A1" w:rsidRDefault="000225A1" w:rsidP="000225A1">
      <w:pPr>
        <w:pStyle w:val="2"/>
      </w:pPr>
      <w:r w:rsidRPr="002F2922">
        <w:t>Ответы на контрольные вопросы</w:t>
      </w:r>
    </w:p>
    <w:p w14:paraId="48787F69" w14:textId="77777777" w:rsidR="000225A1" w:rsidRDefault="000225A1" w:rsidP="000225A1">
      <w:pPr>
        <w:pStyle w:val="2"/>
      </w:pPr>
      <w:r w:rsidRPr="003500DC">
        <w:t>Вывод</w:t>
      </w:r>
    </w:p>
    <w:p w14:paraId="51BCC259" w14:textId="77777777" w:rsidR="000225A1" w:rsidRDefault="000225A1" w:rsidP="000225A1">
      <w:pPr>
        <w:pStyle w:val="1"/>
      </w:pPr>
      <w:r w:rsidRPr="009671E3">
        <w:t xml:space="preserve">Контрольные вопросы </w:t>
      </w:r>
    </w:p>
    <w:p w14:paraId="5178BD0D" w14:textId="2F212B70" w:rsidR="000225A1" w:rsidRDefault="00CC0B1B" w:rsidP="000225A1">
      <w:pPr>
        <w:pStyle w:val="2"/>
      </w:pPr>
      <w:r>
        <w:t xml:space="preserve">Как </w:t>
      </w:r>
      <w:r w:rsidR="00BF2528">
        <w:t xml:space="preserve">десериализовать </w:t>
      </w:r>
      <w:r w:rsidR="00BF2528">
        <w:rPr>
          <w:lang w:val="en-US"/>
        </w:rPr>
        <w:t>JSON</w:t>
      </w:r>
      <w:r w:rsidR="00BF2528" w:rsidRPr="00BF2528">
        <w:t>-</w:t>
      </w:r>
      <w:r w:rsidR="00BF2528">
        <w:t xml:space="preserve">ответ от </w:t>
      </w:r>
      <w:r w:rsidR="00BF2528">
        <w:rPr>
          <w:lang w:val="en-US"/>
        </w:rPr>
        <w:t>API</w:t>
      </w:r>
    </w:p>
    <w:p w14:paraId="60853C6D" w14:textId="2783E0B7" w:rsidR="00965C8E" w:rsidRPr="005769F5" w:rsidRDefault="000225A1" w:rsidP="000225A1">
      <w:pPr>
        <w:pStyle w:val="2"/>
      </w:pPr>
      <w:r>
        <w:t xml:space="preserve">Как </w:t>
      </w:r>
      <w:r w:rsidR="00BF2528">
        <w:t xml:space="preserve">выполнить привязку </w:t>
      </w:r>
      <w:r w:rsidR="00B36027">
        <w:t xml:space="preserve">к результату </w:t>
      </w:r>
      <w:r w:rsidR="00B36027">
        <w:rPr>
          <w:lang w:val="en-US"/>
        </w:rPr>
        <w:t>Task</w:t>
      </w:r>
      <w:r>
        <w:t>.</w:t>
      </w:r>
    </w:p>
    <w:p w14:paraId="70EFFF52" w14:textId="58F18311" w:rsidR="00FB5E88" w:rsidRPr="003500DC" w:rsidRDefault="00FB5E88" w:rsidP="00FB5E88">
      <w:pPr>
        <w:pStyle w:val="2"/>
      </w:pPr>
      <w:r>
        <w:t xml:space="preserve">Как работает класс </w:t>
      </w:r>
      <w:r>
        <w:rPr>
          <w:lang w:val="en-US"/>
        </w:rPr>
        <w:t>ImageHelper</w:t>
      </w:r>
      <w:r>
        <w:t>, предоставленный преподавателем?</w:t>
      </w:r>
    </w:p>
    <w:sectPr w:rsidR="00FB5E88" w:rsidRPr="003500DC" w:rsidSect="00A55CB3">
      <w:head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849F9" w14:textId="77777777" w:rsidR="00B53A12" w:rsidRDefault="00B53A12" w:rsidP="006747A5">
      <w:r>
        <w:separator/>
      </w:r>
    </w:p>
  </w:endnote>
  <w:endnote w:type="continuationSeparator" w:id="0">
    <w:p w14:paraId="25B9C857" w14:textId="77777777" w:rsidR="00B53A12" w:rsidRDefault="00B53A12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10AE8" w14:textId="77777777" w:rsidR="00B53A12" w:rsidRDefault="00B53A12" w:rsidP="006747A5">
      <w:r>
        <w:separator/>
      </w:r>
    </w:p>
  </w:footnote>
  <w:footnote w:type="continuationSeparator" w:id="0">
    <w:p w14:paraId="5DA5907B" w14:textId="77777777" w:rsidR="00B53A12" w:rsidRDefault="00B53A12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>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270"/>
    <w:rsid w:val="00005C67"/>
    <w:rsid w:val="00012EB0"/>
    <w:rsid w:val="000130FB"/>
    <w:rsid w:val="00014B35"/>
    <w:rsid w:val="00014CE9"/>
    <w:rsid w:val="00017146"/>
    <w:rsid w:val="000225A1"/>
    <w:rsid w:val="00025FAE"/>
    <w:rsid w:val="00027FDE"/>
    <w:rsid w:val="00030665"/>
    <w:rsid w:val="00031974"/>
    <w:rsid w:val="000440BD"/>
    <w:rsid w:val="00052C67"/>
    <w:rsid w:val="000555EB"/>
    <w:rsid w:val="0005560D"/>
    <w:rsid w:val="00055C23"/>
    <w:rsid w:val="0006339C"/>
    <w:rsid w:val="0006536C"/>
    <w:rsid w:val="00070FAF"/>
    <w:rsid w:val="00073333"/>
    <w:rsid w:val="0007503C"/>
    <w:rsid w:val="00082D0F"/>
    <w:rsid w:val="000839DF"/>
    <w:rsid w:val="00091DFA"/>
    <w:rsid w:val="00095287"/>
    <w:rsid w:val="000B513A"/>
    <w:rsid w:val="000C0A33"/>
    <w:rsid w:val="000C39E1"/>
    <w:rsid w:val="000C4184"/>
    <w:rsid w:val="000D5214"/>
    <w:rsid w:val="000D6282"/>
    <w:rsid w:val="000D6F54"/>
    <w:rsid w:val="000E0039"/>
    <w:rsid w:val="000F4360"/>
    <w:rsid w:val="00103E1E"/>
    <w:rsid w:val="0010418A"/>
    <w:rsid w:val="001061EE"/>
    <w:rsid w:val="00111B29"/>
    <w:rsid w:val="00111B90"/>
    <w:rsid w:val="00111F1D"/>
    <w:rsid w:val="0011466E"/>
    <w:rsid w:val="00120EAD"/>
    <w:rsid w:val="001301CA"/>
    <w:rsid w:val="001305F6"/>
    <w:rsid w:val="001315B2"/>
    <w:rsid w:val="001344A4"/>
    <w:rsid w:val="00135FF3"/>
    <w:rsid w:val="00143EBA"/>
    <w:rsid w:val="00151972"/>
    <w:rsid w:val="00154C8C"/>
    <w:rsid w:val="00155593"/>
    <w:rsid w:val="00155D5D"/>
    <w:rsid w:val="001577AF"/>
    <w:rsid w:val="0017150B"/>
    <w:rsid w:val="00174882"/>
    <w:rsid w:val="00181F55"/>
    <w:rsid w:val="0018259A"/>
    <w:rsid w:val="001834E5"/>
    <w:rsid w:val="001841A3"/>
    <w:rsid w:val="00185F85"/>
    <w:rsid w:val="00193FD5"/>
    <w:rsid w:val="0019491D"/>
    <w:rsid w:val="00194BED"/>
    <w:rsid w:val="001974B9"/>
    <w:rsid w:val="001A1A3E"/>
    <w:rsid w:val="001A7E28"/>
    <w:rsid w:val="001B1DA2"/>
    <w:rsid w:val="001B2E5E"/>
    <w:rsid w:val="001B7F35"/>
    <w:rsid w:val="001C1D09"/>
    <w:rsid w:val="001C31AE"/>
    <w:rsid w:val="001C482C"/>
    <w:rsid w:val="001C4C10"/>
    <w:rsid w:val="001C776F"/>
    <w:rsid w:val="001D1BAC"/>
    <w:rsid w:val="001D4FDA"/>
    <w:rsid w:val="001D6B6B"/>
    <w:rsid w:val="001E22AF"/>
    <w:rsid w:val="001E32F3"/>
    <w:rsid w:val="001E337C"/>
    <w:rsid w:val="001E3AD0"/>
    <w:rsid w:val="001E6D51"/>
    <w:rsid w:val="001E773C"/>
    <w:rsid w:val="001F39D3"/>
    <w:rsid w:val="001F40D9"/>
    <w:rsid w:val="001F7334"/>
    <w:rsid w:val="002052D6"/>
    <w:rsid w:val="0020628C"/>
    <w:rsid w:val="00206327"/>
    <w:rsid w:val="00214AD5"/>
    <w:rsid w:val="00232E5A"/>
    <w:rsid w:val="002348F9"/>
    <w:rsid w:val="00243AEB"/>
    <w:rsid w:val="00243E8E"/>
    <w:rsid w:val="0024531C"/>
    <w:rsid w:val="00251C79"/>
    <w:rsid w:val="0025450E"/>
    <w:rsid w:val="00267466"/>
    <w:rsid w:val="002676DB"/>
    <w:rsid w:val="00271E47"/>
    <w:rsid w:val="002746AE"/>
    <w:rsid w:val="002755FC"/>
    <w:rsid w:val="00281A8D"/>
    <w:rsid w:val="002827DC"/>
    <w:rsid w:val="00284533"/>
    <w:rsid w:val="00285413"/>
    <w:rsid w:val="00286C7F"/>
    <w:rsid w:val="00293EED"/>
    <w:rsid w:val="00295B4A"/>
    <w:rsid w:val="002A0FB2"/>
    <w:rsid w:val="002A466E"/>
    <w:rsid w:val="002A65F8"/>
    <w:rsid w:val="002A71C5"/>
    <w:rsid w:val="002B410E"/>
    <w:rsid w:val="002C0528"/>
    <w:rsid w:val="002D15C1"/>
    <w:rsid w:val="002D215D"/>
    <w:rsid w:val="002E0A1F"/>
    <w:rsid w:val="002E220D"/>
    <w:rsid w:val="002E48DD"/>
    <w:rsid w:val="002E4C11"/>
    <w:rsid w:val="002F1949"/>
    <w:rsid w:val="002F3899"/>
    <w:rsid w:val="002F710D"/>
    <w:rsid w:val="002F7575"/>
    <w:rsid w:val="0030560F"/>
    <w:rsid w:val="00305BBE"/>
    <w:rsid w:val="0030660D"/>
    <w:rsid w:val="00307172"/>
    <w:rsid w:val="003136EC"/>
    <w:rsid w:val="00316B83"/>
    <w:rsid w:val="003179B2"/>
    <w:rsid w:val="003233C8"/>
    <w:rsid w:val="003270F0"/>
    <w:rsid w:val="00327AA5"/>
    <w:rsid w:val="00337C43"/>
    <w:rsid w:val="003470F5"/>
    <w:rsid w:val="003500DC"/>
    <w:rsid w:val="003535B3"/>
    <w:rsid w:val="00356139"/>
    <w:rsid w:val="00357D90"/>
    <w:rsid w:val="00357F6C"/>
    <w:rsid w:val="00367795"/>
    <w:rsid w:val="00371797"/>
    <w:rsid w:val="00376509"/>
    <w:rsid w:val="003767EF"/>
    <w:rsid w:val="0038239B"/>
    <w:rsid w:val="00382EE2"/>
    <w:rsid w:val="003870A1"/>
    <w:rsid w:val="00393F25"/>
    <w:rsid w:val="003A36A1"/>
    <w:rsid w:val="003A4840"/>
    <w:rsid w:val="003A64DF"/>
    <w:rsid w:val="003B0679"/>
    <w:rsid w:val="003B1C98"/>
    <w:rsid w:val="003B3929"/>
    <w:rsid w:val="003B70D7"/>
    <w:rsid w:val="003C74AA"/>
    <w:rsid w:val="003D35EE"/>
    <w:rsid w:val="003D4EF8"/>
    <w:rsid w:val="003D73A6"/>
    <w:rsid w:val="003D76AF"/>
    <w:rsid w:val="003D7D1D"/>
    <w:rsid w:val="003E0728"/>
    <w:rsid w:val="003F57FC"/>
    <w:rsid w:val="0040491B"/>
    <w:rsid w:val="00412DA8"/>
    <w:rsid w:val="00412EC6"/>
    <w:rsid w:val="00414E6C"/>
    <w:rsid w:val="004220B0"/>
    <w:rsid w:val="00422F8F"/>
    <w:rsid w:val="00423795"/>
    <w:rsid w:val="00426307"/>
    <w:rsid w:val="00431959"/>
    <w:rsid w:val="00431A53"/>
    <w:rsid w:val="00432B3F"/>
    <w:rsid w:val="00432DBE"/>
    <w:rsid w:val="00433027"/>
    <w:rsid w:val="004435D2"/>
    <w:rsid w:val="00445437"/>
    <w:rsid w:val="00446DE6"/>
    <w:rsid w:val="004634B3"/>
    <w:rsid w:val="00471F97"/>
    <w:rsid w:val="004725CA"/>
    <w:rsid w:val="00476BBF"/>
    <w:rsid w:val="00476FE3"/>
    <w:rsid w:val="00480587"/>
    <w:rsid w:val="00483B6D"/>
    <w:rsid w:val="0048437C"/>
    <w:rsid w:val="00490DA5"/>
    <w:rsid w:val="00494985"/>
    <w:rsid w:val="004978EC"/>
    <w:rsid w:val="004A08AE"/>
    <w:rsid w:val="004A368A"/>
    <w:rsid w:val="004A4D65"/>
    <w:rsid w:val="004A666A"/>
    <w:rsid w:val="004B033B"/>
    <w:rsid w:val="004B1C88"/>
    <w:rsid w:val="004C2480"/>
    <w:rsid w:val="004C5169"/>
    <w:rsid w:val="004C5776"/>
    <w:rsid w:val="004C68B5"/>
    <w:rsid w:val="004C6CCF"/>
    <w:rsid w:val="004D30C4"/>
    <w:rsid w:val="004E1F76"/>
    <w:rsid w:val="004E3680"/>
    <w:rsid w:val="004E5BA0"/>
    <w:rsid w:val="004E7BED"/>
    <w:rsid w:val="004F4ED5"/>
    <w:rsid w:val="004F79D8"/>
    <w:rsid w:val="0050048C"/>
    <w:rsid w:val="00515D30"/>
    <w:rsid w:val="00516085"/>
    <w:rsid w:val="0051771E"/>
    <w:rsid w:val="005204FA"/>
    <w:rsid w:val="005225E8"/>
    <w:rsid w:val="005232EF"/>
    <w:rsid w:val="00531910"/>
    <w:rsid w:val="0053368A"/>
    <w:rsid w:val="00537773"/>
    <w:rsid w:val="00543084"/>
    <w:rsid w:val="005477D9"/>
    <w:rsid w:val="0055027A"/>
    <w:rsid w:val="00550ADC"/>
    <w:rsid w:val="00550AF5"/>
    <w:rsid w:val="00554EFD"/>
    <w:rsid w:val="0056123E"/>
    <w:rsid w:val="0056673A"/>
    <w:rsid w:val="0057016C"/>
    <w:rsid w:val="00570B6B"/>
    <w:rsid w:val="005711CD"/>
    <w:rsid w:val="00571464"/>
    <w:rsid w:val="00573461"/>
    <w:rsid w:val="0057374E"/>
    <w:rsid w:val="005755E4"/>
    <w:rsid w:val="005769F5"/>
    <w:rsid w:val="005819CC"/>
    <w:rsid w:val="005842D8"/>
    <w:rsid w:val="0059183D"/>
    <w:rsid w:val="00591CDE"/>
    <w:rsid w:val="00593255"/>
    <w:rsid w:val="005A12D1"/>
    <w:rsid w:val="005A1A2D"/>
    <w:rsid w:val="005A2AD8"/>
    <w:rsid w:val="005A5A70"/>
    <w:rsid w:val="005A650C"/>
    <w:rsid w:val="005A7349"/>
    <w:rsid w:val="005B1485"/>
    <w:rsid w:val="005B48CD"/>
    <w:rsid w:val="005B4B3E"/>
    <w:rsid w:val="005B6A98"/>
    <w:rsid w:val="005C0014"/>
    <w:rsid w:val="005C73C1"/>
    <w:rsid w:val="005D57B6"/>
    <w:rsid w:val="005E48CB"/>
    <w:rsid w:val="005E6B6A"/>
    <w:rsid w:val="005F4746"/>
    <w:rsid w:val="00601E65"/>
    <w:rsid w:val="00605956"/>
    <w:rsid w:val="00605F5D"/>
    <w:rsid w:val="006228A5"/>
    <w:rsid w:val="00624B44"/>
    <w:rsid w:val="00630BBD"/>
    <w:rsid w:val="00634C48"/>
    <w:rsid w:val="00636EEF"/>
    <w:rsid w:val="00653D48"/>
    <w:rsid w:val="00655AF2"/>
    <w:rsid w:val="00673181"/>
    <w:rsid w:val="006747A5"/>
    <w:rsid w:val="00676233"/>
    <w:rsid w:val="006773EC"/>
    <w:rsid w:val="00690FDF"/>
    <w:rsid w:val="00693BA2"/>
    <w:rsid w:val="006942C3"/>
    <w:rsid w:val="006A3E2E"/>
    <w:rsid w:val="006B3023"/>
    <w:rsid w:val="006C03F9"/>
    <w:rsid w:val="006C2A82"/>
    <w:rsid w:val="006D0729"/>
    <w:rsid w:val="006D0C30"/>
    <w:rsid w:val="006D4F24"/>
    <w:rsid w:val="006D5F11"/>
    <w:rsid w:val="006E08C4"/>
    <w:rsid w:val="006E28D9"/>
    <w:rsid w:val="006E2B52"/>
    <w:rsid w:val="006E2BAC"/>
    <w:rsid w:val="006E6843"/>
    <w:rsid w:val="007009E7"/>
    <w:rsid w:val="00701A12"/>
    <w:rsid w:val="007053B1"/>
    <w:rsid w:val="00710836"/>
    <w:rsid w:val="00713DBB"/>
    <w:rsid w:val="007264CB"/>
    <w:rsid w:val="00727E3D"/>
    <w:rsid w:val="007422B4"/>
    <w:rsid w:val="00742A9F"/>
    <w:rsid w:val="00746341"/>
    <w:rsid w:val="0074752C"/>
    <w:rsid w:val="00755B36"/>
    <w:rsid w:val="00760871"/>
    <w:rsid w:val="00760A24"/>
    <w:rsid w:val="007627AE"/>
    <w:rsid w:val="00762C2C"/>
    <w:rsid w:val="00764BF3"/>
    <w:rsid w:val="00766DC1"/>
    <w:rsid w:val="007711CF"/>
    <w:rsid w:val="007761F7"/>
    <w:rsid w:val="00783148"/>
    <w:rsid w:val="0078335D"/>
    <w:rsid w:val="00786293"/>
    <w:rsid w:val="00790454"/>
    <w:rsid w:val="007925D7"/>
    <w:rsid w:val="007938D8"/>
    <w:rsid w:val="00795AB4"/>
    <w:rsid w:val="007971BE"/>
    <w:rsid w:val="007A1575"/>
    <w:rsid w:val="007A3EAD"/>
    <w:rsid w:val="007A5F05"/>
    <w:rsid w:val="007A781A"/>
    <w:rsid w:val="007B1798"/>
    <w:rsid w:val="007B4492"/>
    <w:rsid w:val="007C4FE2"/>
    <w:rsid w:val="007D3168"/>
    <w:rsid w:val="007D4E0F"/>
    <w:rsid w:val="007D5AB9"/>
    <w:rsid w:val="007D5B15"/>
    <w:rsid w:val="007E31D1"/>
    <w:rsid w:val="007E4EB5"/>
    <w:rsid w:val="007E5197"/>
    <w:rsid w:val="007F0F79"/>
    <w:rsid w:val="007F2BA2"/>
    <w:rsid w:val="00812B08"/>
    <w:rsid w:val="00813293"/>
    <w:rsid w:val="00814C20"/>
    <w:rsid w:val="0082374D"/>
    <w:rsid w:val="008245CC"/>
    <w:rsid w:val="0082474A"/>
    <w:rsid w:val="00824955"/>
    <w:rsid w:val="00824F28"/>
    <w:rsid w:val="00827438"/>
    <w:rsid w:val="00832C88"/>
    <w:rsid w:val="008332A2"/>
    <w:rsid w:val="00835B9E"/>
    <w:rsid w:val="00840D63"/>
    <w:rsid w:val="00852C29"/>
    <w:rsid w:val="00855871"/>
    <w:rsid w:val="0085732C"/>
    <w:rsid w:val="0085777B"/>
    <w:rsid w:val="008629B7"/>
    <w:rsid w:val="00867E43"/>
    <w:rsid w:val="008736EC"/>
    <w:rsid w:val="00873E99"/>
    <w:rsid w:val="008754E2"/>
    <w:rsid w:val="00876E8B"/>
    <w:rsid w:val="00876F1B"/>
    <w:rsid w:val="00877E1C"/>
    <w:rsid w:val="008921AE"/>
    <w:rsid w:val="00894F6E"/>
    <w:rsid w:val="00895A74"/>
    <w:rsid w:val="008A2AF7"/>
    <w:rsid w:val="008A2D6A"/>
    <w:rsid w:val="008A6A3D"/>
    <w:rsid w:val="008B13BF"/>
    <w:rsid w:val="008B3C92"/>
    <w:rsid w:val="008B5DE4"/>
    <w:rsid w:val="008B6567"/>
    <w:rsid w:val="008C30FF"/>
    <w:rsid w:val="008C50E5"/>
    <w:rsid w:val="008C5AE8"/>
    <w:rsid w:val="008C7633"/>
    <w:rsid w:val="008C7707"/>
    <w:rsid w:val="008D0546"/>
    <w:rsid w:val="008D0ED7"/>
    <w:rsid w:val="008D516D"/>
    <w:rsid w:val="008E1781"/>
    <w:rsid w:val="008E1DD6"/>
    <w:rsid w:val="008E3618"/>
    <w:rsid w:val="008E38E4"/>
    <w:rsid w:val="008E3D31"/>
    <w:rsid w:val="008E5EC7"/>
    <w:rsid w:val="008F1B43"/>
    <w:rsid w:val="008F4996"/>
    <w:rsid w:val="008F7128"/>
    <w:rsid w:val="0090011B"/>
    <w:rsid w:val="00902556"/>
    <w:rsid w:val="00902880"/>
    <w:rsid w:val="009043E4"/>
    <w:rsid w:val="00912716"/>
    <w:rsid w:val="00915945"/>
    <w:rsid w:val="009168EF"/>
    <w:rsid w:val="00920991"/>
    <w:rsid w:val="00922D0E"/>
    <w:rsid w:val="00925158"/>
    <w:rsid w:val="00925993"/>
    <w:rsid w:val="009268B0"/>
    <w:rsid w:val="00930599"/>
    <w:rsid w:val="00932AA8"/>
    <w:rsid w:val="00941D12"/>
    <w:rsid w:val="00946917"/>
    <w:rsid w:val="00947639"/>
    <w:rsid w:val="00950051"/>
    <w:rsid w:val="00957C72"/>
    <w:rsid w:val="00960202"/>
    <w:rsid w:val="00965C8E"/>
    <w:rsid w:val="00973478"/>
    <w:rsid w:val="00983970"/>
    <w:rsid w:val="00984F6C"/>
    <w:rsid w:val="00990975"/>
    <w:rsid w:val="00990A57"/>
    <w:rsid w:val="0099198F"/>
    <w:rsid w:val="009939EA"/>
    <w:rsid w:val="00995A4D"/>
    <w:rsid w:val="009A11BD"/>
    <w:rsid w:val="009A2929"/>
    <w:rsid w:val="009A4876"/>
    <w:rsid w:val="009A6EEE"/>
    <w:rsid w:val="009A74EF"/>
    <w:rsid w:val="009A7790"/>
    <w:rsid w:val="009B17D2"/>
    <w:rsid w:val="009B451D"/>
    <w:rsid w:val="009C0E46"/>
    <w:rsid w:val="009C4862"/>
    <w:rsid w:val="009C5E73"/>
    <w:rsid w:val="009C7052"/>
    <w:rsid w:val="009D0A07"/>
    <w:rsid w:val="009D18CB"/>
    <w:rsid w:val="009D5945"/>
    <w:rsid w:val="009D73BE"/>
    <w:rsid w:val="009E01CF"/>
    <w:rsid w:val="009E4F37"/>
    <w:rsid w:val="009E58AC"/>
    <w:rsid w:val="009F126C"/>
    <w:rsid w:val="009F3A4D"/>
    <w:rsid w:val="009F4ACC"/>
    <w:rsid w:val="009F72D5"/>
    <w:rsid w:val="00A12547"/>
    <w:rsid w:val="00A12C82"/>
    <w:rsid w:val="00A238F8"/>
    <w:rsid w:val="00A31E8C"/>
    <w:rsid w:val="00A32E35"/>
    <w:rsid w:val="00A331AB"/>
    <w:rsid w:val="00A4219A"/>
    <w:rsid w:val="00A509E8"/>
    <w:rsid w:val="00A51F50"/>
    <w:rsid w:val="00A55CB3"/>
    <w:rsid w:val="00A61F40"/>
    <w:rsid w:val="00A622BF"/>
    <w:rsid w:val="00A62509"/>
    <w:rsid w:val="00A67C92"/>
    <w:rsid w:val="00A71B48"/>
    <w:rsid w:val="00A7328A"/>
    <w:rsid w:val="00A74BD5"/>
    <w:rsid w:val="00A7632F"/>
    <w:rsid w:val="00A84FD8"/>
    <w:rsid w:val="00A90841"/>
    <w:rsid w:val="00A9148C"/>
    <w:rsid w:val="00A91D54"/>
    <w:rsid w:val="00A94224"/>
    <w:rsid w:val="00A94701"/>
    <w:rsid w:val="00A97D63"/>
    <w:rsid w:val="00AA02FB"/>
    <w:rsid w:val="00AA3054"/>
    <w:rsid w:val="00AA3416"/>
    <w:rsid w:val="00AA4C22"/>
    <w:rsid w:val="00AA6173"/>
    <w:rsid w:val="00AB29E0"/>
    <w:rsid w:val="00AB3A67"/>
    <w:rsid w:val="00AB4A4A"/>
    <w:rsid w:val="00AB5D0C"/>
    <w:rsid w:val="00AB73E4"/>
    <w:rsid w:val="00AB7D49"/>
    <w:rsid w:val="00AC4556"/>
    <w:rsid w:val="00AD1750"/>
    <w:rsid w:val="00AD1C34"/>
    <w:rsid w:val="00AD2022"/>
    <w:rsid w:val="00AE0AF3"/>
    <w:rsid w:val="00AE115E"/>
    <w:rsid w:val="00AE3802"/>
    <w:rsid w:val="00AE3D82"/>
    <w:rsid w:val="00AE5ACA"/>
    <w:rsid w:val="00AE7ADF"/>
    <w:rsid w:val="00AF2AB1"/>
    <w:rsid w:val="00AF3FE4"/>
    <w:rsid w:val="00AF4ABD"/>
    <w:rsid w:val="00B01E0A"/>
    <w:rsid w:val="00B04478"/>
    <w:rsid w:val="00B10041"/>
    <w:rsid w:val="00B1011A"/>
    <w:rsid w:val="00B15070"/>
    <w:rsid w:val="00B23B74"/>
    <w:rsid w:val="00B25DDA"/>
    <w:rsid w:val="00B26F2E"/>
    <w:rsid w:val="00B30876"/>
    <w:rsid w:val="00B31BE9"/>
    <w:rsid w:val="00B36027"/>
    <w:rsid w:val="00B43A88"/>
    <w:rsid w:val="00B441E6"/>
    <w:rsid w:val="00B465C1"/>
    <w:rsid w:val="00B53A12"/>
    <w:rsid w:val="00B54F24"/>
    <w:rsid w:val="00B568CF"/>
    <w:rsid w:val="00B60BA9"/>
    <w:rsid w:val="00B63D98"/>
    <w:rsid w:val="00B6711F"/>
    <w:rsid w:val="00B71472"/>
    <w:rsid w:val="00B72FE2"/>
    <w:rsid w:val="00B77EB5"/>
    <w:rsid w:val="00B90452"/>
    <w:rsid w:val="00B904BB"/>
    <w:rsid w:val="00B95EA4"/>
    <w:rsid w:val="00B97F02"/>
    <w:rsid w:val="00BB45F5"/>
    <w:rsid w:val="00BB4AEF"/>
    <w:rsid w:val="00BE08FB"/>
    <w:rsid w:val="00BE1851"/>
    <w:rsid w:val="00BE465D"/>
    <w:rsid w:val="00BF2528"/>
    <w:rsid w:val="00BF38AE"/>
    <w:rsid w:val="00BF6607"/>
    <w:rsid w:val="00BF6F5F"/>
    <w:rsid w:val="00C01869"/>
    <w:rsid w:val="00C0520D"/>
    <w:rsid w:val="00C111CE"/>
    <w:rsid w:val="00C21426"/>
    <w:rsid w:val="00C275F5"/>
    <w:rsid w:val="00C41CA8"/>
    <w:rsid w:val="00C429C5"/>
    <w:rsid w:val="00C43E99"/>
    <w:rsid w:val="00C46B83"/>
    <w:rsid w:val="00C5501C"/>
    <w:rsid w:val="00C60AD7"/>
    <w:rsid w:val="00C62AB7"/>
    <w:rsid w:val="00C7047D"/>
    <w:rsid w:val="00C730A2"/>
    <w:rsid w:val="00C7697D"/>
    <w:rsid w:val="00C8109C"/>
    <w:rsid w:val="00C81621"/>
    <w:rsid w:val="00C81FCA"/>
    <w:rsid w:val="00C83802"/>
    <w:rsid w:val="00C853F8"/>
    <w:rsid w:val="00C860BF"/>
    <w:rsid w:val="00C87AA1"/>
    <w:rsid w:val="00C900F9"/>
    <w:rsid w:val="00C909A7"/>
    <w:rsid w:val="00C917DE"/>
    <w:rsid w:val="00C9318C"/>
    <w:rsid w:val="00C95402"/>
    <w:rsid w:val="00C959A7"/>
    <w:rsid w:val="00CA3F72"/>
    <w:rsid w:val="00CA4811"/>
    <w:rsid w:val="00CA5054"/>
    <w:rsid w:val="00CA6AC0"/>
    <w:rsid w:val="00CA737D"/>
    <w:rsid w:val="00CB16AE"/>
    <w:rsid w:val="00CB6142"/>
    <w:rsid w:val="00CC0580"/>
    <w:rsid w:val="00CC0B1B"/>
    <w:rsid w:val="00CC250A"/>
    <w:rsid w:val="00CC4441"/>
    <w:rsid w:val="00CC6D49"/>
    <w:rsid w:val="00CC7B46"/>
    <w:rsid w:val="00CD11D0"/>
    <w:rsid w:val="00CD3EE2"/>
    <w:rsid w:val="00CD50D8"/>
    <w:rsid w:val="00CE0C46"/>
    <w:rsid w:val="00CE5A63"/>
    <w:rsid w:val="00CE5C49"/>
    <w:rsid w:val="00CF0E87"/>
    <w:rsid w:val="00CF483A"/>
    <w:rsid w:val="00CF4976"/>
    <w:rsid w:val="00CF7B9D"/>
    <w:rsid w:val="00D00706"/>
    <w:rsid w:val="00D023AC"/>
    <w:rsid w:val="00D0337E"/>
    <w:rsid w:val="00D054E9"/>
    <w:rsid w:val="00D056B2"/>
    <w:rsid w:val="00D140B4"/>
    <w:rsid w:val="00D15723"/>
    <w:rsid w:val="00D15CED"/>
    <w:rsid w:val="00D169A1"/>
    <w:rsid w:val="00D2177E"/>
    <w:rsid w:val="00D22B10"/>
    <w:rsid w:val="00D23F5E"/>
    <w:rsid w:val="00D2420C"/>
    <w:rsid w:val="00D25084"/>
    <w:rsid w:val="00D27313"/>
    <w:rsid w:val="00D27F11"/>
    <w:rsid w:val="00D3211F"/>
    <w:rsid w:val="00D3297C"/>
    <w:rsid w:val="00D337C4"/>
    <w:rsid w:val="00D356CF"/>
    <w:rsid w:val="00D44909"/>
    <w:rsid w:val="00D50D20"/>
    <w:rsid w:val="00D50F3C"/>
    <w:rsid w:val="00D61AC9"/>
    <w:rsid w:val="00D66B17"/>
    <w:rsid w:val="00D66C75"/>
    <w:rsid w:val="00D6720D"/>
    <w:rsid w:val="00D6759E"/>
    <w:rsid w:val="00D67F8A"/>
    <w:rsid w:val="00D71AA3"/>
    <w:rsid w:val="00D760E6"/>
    <w:rsid w:val="00D800C8"/>
    <w:rsid w:val="00D82088"/>
    <w:rsid w:val="00D835A0"/>
    <w:rsid w:val="00D83684"/>
    <w:rsid w:val="00D84A76"/>
    <w:rsid w:val="00D84E77"/>
    <w:rsid w:val="00D96466"/>
    <w:rsid w:val="00DA291E"/>
    <w:rsid w:val="00DA39CB"/>
    <w:rsid w:val="00DA53D6"/>
    <w:rsid w:val="00DA7CA7"/>
    <w:rsid w:val="00DB7153"/>
    <w:rsid w:val="00DD25E3"/>
    <w:rsid w:val="00DD3A5A"/>
    <w:rsid w:val="00DD3F56"/>
    <w:rsid w:val="00DE08D4"/>
    <w:rsid w:val="00DE10FA"/>
    <w:rsid w:val="00DE16BA"/>
    <w:rsid w:val="00DE743B"/>
    <w:rsid w:val="00DF6619"/>
    <w:rsid w:val="00E01BFD"/>
    <w:rsid w:val="00E0688F"/>
    <w:rsid w:val="00E070CA"/>
    <w:rsid w:val="00E12B53"/>
    <w:rsid w:val="00E15AD1"/>
    <w:rsid w:val="00E15C6A"/>
    <w:rsid w:val="00E23273"/>
    <w:rsid w:val="00E248D5"/>
    <w:rsid w:val="00E3424D"/>
    <w:rsid w:val="00E379E5"/>
    <w:rsid w:val="00E43934"/>
    <w:rsid w:val="00E57C52"/>
    <w:rsid w:val="00E600EA"/>
    <w:rsid w:val="00E643AB"/>
    <w:rsid w:val="00E65595"/>
    <w:rsid w:val="00E65989"/>
    <w:rsid w:val="00E65B69"/>
    <w:rsid w:val="00E72530"/>
    <w:rsid w:val="00E75152"/>
    <w:rsid w:val="00E75451"/>
    <w:rsid w:val="00E76222"/>
    <w:rsid w:val="00E8247E"/>
    <w:rsid w:val="00E8763A"/>
    <w:rsid w:val="00E90793"/>
    <w:rsid w:val="00E91D60"/>
    <w:rsid w:val="00E9200A"/>
    <w:rsid w:val="00E93403"/>
    <w:rsid w:val="00E94FD9"/>
    <w:rsid w:val="00EB3A47"/>
    <w:rsid w:val="00EC493D"/>
    <w:rsid w:val="00EC5503"/>
    <w:rsid w:val="00EC5F5A"/>
    <w:rsid w:val="00ED545F"/>
    <w:rsid w:val="00ED57B2"/>
    <w:rsid w:val="00EE187F"/>
    <w:rsid w:val="00EE2660"/>
    <w:rsid w:val="00EE3FCB"/>
    <w:rsid w:val="00EE489E"/>
    <w:rsid w:val="00EE5C93"/>
    <w:rsid w:val="00EE6394"/>
    <w:rsid w:val="00EE78BE"/>
    <w:rsid w:val="00EF26F6"/>
    <w:rsid w:val="00EF367C"/>
    <w:rsid w:val="00EF5E87"/>
    <w:rsid w:val="00EF64FF"/>
    <w:rsid w:val="00F01FEF"/>
    <w:rsid w:val="00F05A35"/>
    <w:rsid w:val="00F06D05"/>
    <w:rsid w:val="00F1021B"/>
    <w:rsid w:val="00F1092E"/>
    <w:rsid w:val="00F130F9"/>
    <w:rsid w:val="00F140C2"/>
    <w:rsid w:val="00F15290"/>
    <w:rsid w:val="00F20A16"/>
    <w:rsid w:val="00F22FEF"/>
    <w:rsid w:val="00F25EE6"/>
    <w:rsid w:val="00F34B3A"/>
    <w:rsid w:val="00F407AD"/>
    <w:rsid w:val="00F40896"/>
    <w:rsid w:val="00F414C6"/>
    <w:rsid w:val="00F41EE2"/>
    <w:rsid w:val="00F42A9D"/>
    <w:rsid w:val="00F42F25"/>
    <w:rsid w:val="00F44DB3"/>
    <w:rsid w:val="00F45029"/>
    <w:rsid w:val="00F471D6"/>
    <w:rsid w:val="00F47887"/>
    <w:rsid w:val="00F50784"/>
    <w:rsid w:val="00F551A6"/>
    <w:rsid w:val="00F66EBF"/>
    <w:rsid w:val="00F670BB"/>
    <w:rsid w:val="00F74539"/>
    <w:rsid w:val="00F750BF"/>
    <w:rsid w:val="00F818A9"/>
    <w:rsid w:val="00F8475A"/>
    <w:rsid w:val="00F86C25"/>
    <w:rsid w:val="00F91DAB"/>
    <w:rsid w:val="00F95329"/>
    <w:rsid w:val="00F95F7F"/>
    <w:rsid w:val="00F96774"/>
    <w:rsid w:val="00FA0F4A"/>
    <w:rsid w:val="00FA45AA"/>
    <w:rsid w:val="00FA7144"/>
    <w:rsid w:val="00FB38F6"/>
    <w:rsid w:val="00FB3F87"/>
    <w:rsid w:val="00FB5E88"/>
    <w:rsid w:val="00FB62BB"/>
    <w:rsid w:val="00FB6F61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/geocoding-api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current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penweathermap.org/img/wn/10d@2x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penweathermap.org/weather-condi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weathermap.org/current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1995</TotalTime>
  <Pages>2</Pages>
  <Words>369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507</cp:revision>
  <cp:lastPrinted>2025-03-12T15:36:00Z</cp:lastPrinted>
  <dcterms:created xsi:type="dcterms:W3CDTF">2025-02-04T05:43:00Z</dcterms:created>
  <dcterms:modified xsi:type="dcterms:W3CDTF">2025-04-09T05:55:00Z</dcterms:modified>
</cp:coreProperties>
</file>